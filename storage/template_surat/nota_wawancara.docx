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E28DF" w14:textId="77777777" w:rsidR="006D1E27" w:rsidRPr="00276542" w:rsidRDefault="006D1E27" w:rsidP="006D1E27">
      <w:pPr>
        <w:ind w:right="5262"/>
        <w:jc w:val="center"/>
        <w:rPr>
          <w:rFonts w:ascii="Arial" w:hAnsi="Arial" w:cs="Arial"/>
          <w:lang w:val="id-ID"/>
        </w:rPr>
      </w:pPr>
      <w:r w:rsidRPr="00276542">
        <w:rPr>
          <w:rFonts w:ascii="Arial" w:hAnsi="Arial" w:cs="Arial"/>
          <w:lang w:val="id-ID"/>
        </w:rPr>
        <w:t>DIVISI PROFESI DAN PENGAMANAN POLRI</w:t>
      </w:r>
    </w:p>
    <w:p w14:paraId="1302B4CD" w14:textId="77777777" w:rsidR="006D1E27" w:rsidRPr="00276542" w:rsidRDefault="006D1E27" w:rsidP="006D1E27">
      <w:pPr>
        <w:ind w:right="5262"/>
        <w:jc w:val="center"/>
        <w:rPr>
          <w:rFonts w:ascii="Arial" w:hAnsi="Arial" w:cs="Arial"/>
          <w:lang w:val="id-ID"/>
        </w:rPr>
      </w:pPr>
      <w:r w:rsidRPr="00276542">
        <w:rPr>
          <w:rFonts w:ascii="Arial" w:hAnsi="Arial" w:cs="Arial"/>
          <w:lang w:val="id-ID"/>
        </w:rPr>
        <w:t>BIRO PERTANGGUNGJAWABAN PROFESI</w:t>
      </w:r>
    </w:p>
    <w:p w14:paraId="69DEE261" w14:textId="77777777" w:rsidR="006D1E27" w:rsidRPr="00276542" w:rsidRDefault="0041020B" w:rsidP="006D1E27">
      <w:pPr>
        <w:rPr>
          <w:rFonts w:ascii="Arial" w:hAnsi="Arial" w:cs="Arial"/>
          <w:lang w:val="id-ID"/>
        </w:rPr>
      </w:pPr>
      <w:r w:rsidRPr="00276542"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3A63725" wp14:editId="4A9E8C1D">
                <wp:simplePos x="0" y="0"/>
                <wp:positionH relativeFrom="column">
                  <wp:posOffset>92710</wp:posOffset>
                </wp:positionH>
                <wp:positionV relativeFrom="paragraph">
                  <wp:posOffset>27304</wp:posOffset>
                </wp:positionV>
                <wp:extent cx="2952115" cy="0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9521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BACB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7.3pt;margin-top:2.15pt;width:232.4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tpMqQEAAEADAAAOAAAAZHJzL2Uyb0RvYy54bWysUs1u2zAMvg/YOwi6L44DZNiMOD2k7S7d&#10;FqDbAzCSbAuVRYFUYuftJ6lJ9ncbpgNBiuRH8iM3d/PoxMkQW/StrBdLKYxXqK3vW/n92+O7D1Jw&#10;BK/BoTetPBuWd9u3bzZTaMwKB3TakEggnpsptHKIMTRVxWowI/ACg/HJ2SGNEJNJfaUJpoQ+umq1&#10;XL6vJiQdCJVhTr/3r065LfhdZ1T82nVsonCtTL3FIqnIQ5bVdgNNTxAGqy5twD90MYL1qegN6h4i&#10;iCPZv6BGqwgZu7hQOFbYdVaZMkOapl7+Mc3zAMGUWRI5HG408f+DVV9OO7+n3Lqa/XN4QvXCiZRq&#10;CtzcnNngsCdxmD6jTmuEY8Qy79zRmJPTJGIutJ5vtJo5CpU+Vx/Xq7peS6Guvgqaa2Igjp8MjiIr&#10;reRIYPsh7tD7tDykupSB0xPH3BY014Rc1eOjda7s0HkxtTJVWpcERmd1duYwpv6wcyROkK+gvLz4&#10;BPZbGOHR6wI2GNAPFz2Cda96inf+Qk1mIx8ZNwfU5z1luGylNRXgy0nlO/jVLlE/D3/7AwAA//8D&#10;AFBLAwQUAAYACAAAACEAt6DvhdoAAAAGAQAADwAAAGRycy9kb3ducmV2LnhtbEyOwU7DMBBE70j8&#10;g7VIXBB1WtJCQ5yqQuLAkbYS1228JIF4HcVOE/r1LFzg+DSjmZdvJteqE/Wh8WxgPktAEZfeNlwZ&#10;OOyfbx9AhYhssfVMBr4owKa4vMgxs37kVzrtYqVkhEOGBuoYu0zrUNbkMMx8RyzZu+8dRsG+0rbH&#10;UcZdqxdJstIOG5aHGjt6qqn83A3OAIVhOU+2a1cdXs7jzdvi/DF2e2Our6btI6hIU/wrw4++qEMh&#10;Tkc/sA2qFU5X0jSQ3oGSOL1fL0Edf1kXuf6vX3wDAAD//wMAUEsBAi0AFAAGAAgAAAAhALaDOJL+&#10;AAAA4QEAABMAAAAAAAAAAAAAAAAAAAAAAFtDb250ZW50X1R5cGVzXS54bWxQSwECLQAUAAYACAAA&#10;ACEAOP0h/9YAAACUAQAACwAAAAAAAAAAAAAAAAAvAQAAX3JlbHMvLnJlbHNQSwECLQAUAAYACAAA&#10;ACEAlybaTKkBAABAAwAADgAAAAAAAAAAAAAAAAAuAgAAZHJzL2Uyb0RvYy54bWxQSwECLQAUAAYA&#10;CAAAACEAt6DvhdoAAAAGAQAADwAAAAAAAAAAAAAAAAADBAAAZHJzL2Rvd25yZXYueG1sUEsFBgAA&#10;AAAEAAQA8wAAAAoFAAAAAA==&#10;">
                <o:lock v:ext="edit" shapetype="f"/>
              </v:shape>
            </w:pict>
          </mc:Fallback>
        </mc:AlternateContent>
      </w:r>
    </w:p>
    <w:p w14:paraId="269F8F23" w14:textId="77777777" w:rsidR="006D1E27" w:rsidRPr="00276542" w:rsidRDefault="006D1E27" w:rsidP="006D1E27">
      <w:pPr>
        <w:jc w:val="center"/>
        <w:rPr>
          <w:rFonts w:ascii="Arial" w:hAnsi="Arial" w:cs="Arial"/>
          <w:b/>
          <w:u w:val="single"/>
        </w:rPr>
      </w:pPr>
      <w:r w:rsidRPr="00276542">
        <w:rPr>
          <w:rFonts w:ascii="Arial" w:hAnsi="Arial" w:cs="Arial"/>
          <w:b/>
          <w:u w:val="single"/>
          <w:lang w:val="id-ID"/>
        </w:rPr>
        <w:t xml:space="preserve">NOTA WAWANCARA </w:t>
      </w:r>
      <w:r w:rsidR="0040630B" w:rsidRPr="00276542">
        <w:rPr>
          <w:rFonts w:ascii="Arial" w:hAnsi="Arial" w:cs="Arial"/>
          <w:b/>
          <w:u w:val="single"/>
        </w:rPr>
        <w:t>AUDIT INVESTIGASI</w:t>
      </w:r>
    </w:p>
    <w:p w14:paraId="5242FAC5" w14:textId="77777777" w:rsidR="006D1E27" w:rsidRPr="00276542" w:rsidRDefault="006D1E27" w:rsidP="006D1E27">
      <w:pPr>
        <w:jc w:val="center"/>
        <w:rPr>
          <w:rFonts w:ascii="Arial" w:hAnsi="Arial" w:cs="Arial"/>
          <w:b/>
          <w:lang w:val="id-ID"/>
        </w:rPr>
      </w:pPr>
    </w:p>
    <w:p w14:paraId="6E9B3539" w14:textId="4222E599" w:rsidR="006D1E27" w:rsidRPr="00276542" w:rsidRDefault="006D1E27" w:rsidP="006D1E27">
      <w:pPr>
        <w:jc w:val="both"/>
        <w:rPr>
          <w:rFonts w:ascii="Arial" w:hAnsi="Arial" w:cs="Arial"/>
          <w:bCs/>
        </w:rPr>
      </w:pPr>
      <w:r w:rsidRPr="00276542">
        <w:rPr>
          <w:rFonts w:ascii="Arial" w:hAnsi="Arial" w:cs="Arial"/>
          <w:bCs/>
          <w:lang w:val="id-ID"/>
        </w:rPr>
        <w:t xml:space="preserve">----- Pada hari ini </w:t>
      </w:r>
      <w:r w:rsidR="00732527" w:rsidRPr="00276542">
        <w:rPr>
          <w:rFonts w:ascii="Arial" w:hAnsi="Arial" w:cs="Arial"/>
          <w:bCs/>
        </w:rPr>
        <w:t>${</w:t>
      </w:r>
      <w:r w:rsidR="00D8177D" w:rsidRPr="00276542">
        <w:rPr>
          <w:rFonts w:ascii="Arial" w:hAnsi="Arial" w:cs="Arial"/>
          <w:bCs/>
          <w:lang w:val="id-ID"/>
        </w:rPr>
        <w:t>hari</w:t>
      </w:r>
      <w:r w:rsidR="00732527" w:rsidRPr="00276542">
        <w:rPr>
          <w:rFonts w:ascii="Arial" w:hAnsi="Arial" w:cs="Arial"/>
          <w:bCs/>
        </w:rPr>
        <w:t>_</w:t>
      </w:r>
      <w:r w:rsidR="00D8177D" w:rsidRPr="00276542">
        <w:rPr>
          <w:rFonts w:ascii="Arial" w:hAnsi="Arial" w:cs="Arial"/>
          <w:bCs/>
          <w:lang w:val="id-ID"/>
        </w:rPr>
        <w:t>wawancara</w:t>
      </w:r>
      <w:r w:rsidR="00732527" w:rsidRPr="00276542">
        <w:rPr>
          <w:rFonts w:ascii="Arial" w:hAnsi="Arial" w:cs="Arial"/>
          <w:bCs/>
        </w:rPr>
        <w:t>}</w:t>
      </w:r>
      <w:r w:rsidRPr="00276542">
        <w:rPr>
          <w:rFonts w:ascii="Arial" w:hAnsi="Arial" w:cs="Arial"/>
          <w:bCs/>
          <w:lang w:val="id-ID"/>
        </w:rPr>
        <w:t xml:space="preserve"> tanggal</w:t>
      </w:r>
      <w:r w:rsidR="00732527" w:rsidRPr="00276542">
        <w:rPr>
          <w:rFonts w:ascii="Arial" w:hAnsi="Arial" w:cs="Arial"/>
          <w:bCs/>
        </w:rPr>
        <w:t xml:space="preserve"> ${</w:t>
      </w:r>
      <w:proofErr w:type="spellStart"/>
      <w:r w:rsidR="00732527" w:rsidRPr="00276542">
        <w:rPr>
          <w:rFonts w:ascii="Arial" w:hAnsi="Arial" w:cs="Arial"/>
          <w:bCs/>
        </w:rPr>
        <w:t>tanggal_wawancara</w:t>
      </w:r>
      <w:proofErr w:type="spellEnd"/>
      <w:r w:rsidR="00732527" w:rsidRPr="00276542">
        <w:rPr>
          <w:rFonts w:ascii="Arial" w:hAnsi="Arial" w:cs="Arial"/>
          <w:bCs/>
        </w:rPr>
        <w:t>}</w:t>
      </w:r>
      <w:r w:rsidRPr="00276542">
        <w:rPr>
          <w:rFonts w:ascii="Arial" w:hAnsi="Arial" w:cs="Arial"/>
          <w:bCs/>
          <w:lang w:val="id-ID"/>
        </w:rPr>
        <w:t>, saya: -------------------------------------------------------------</w:t>
      </w:r>
      <w:r w:rsidR="00C0633C" w:rsidRPr="00276542">
        <w:rPr>
          <w:rFonts w:ascii="Arial" w:hAnsi="Arial" w:cs="Arial"/>
          <w:bCs/>
          <w:lang w:val="id-ID"/>
        </w:rPr>
        <w:t>----------------------------------------</w:t>
      </w:r>
    </w:p>
    <w:p w14:paraId="5355CDDB" w14:textId="77777777" w:rsidR="006D1E27" w:rsidRPr="00276542" w:rsidRDefault="006D1E27" w:rsidP="006D1E27">
      <w:pPr>
        <w:jc w:val="center"/>
        <w:rPr>
          <w:rFonts w:ascii="Arial" w:hAnsi="Arial" w:cs="Arial"/>
          <w:bCs/>
          <w:lang w:val="id-ID"/>
        </w:rPr>
      </w:pPr>
    </w:p>
    <w:p w14:paraId="1DC73808" w14:textId="2BCB3FD7" w:rsidR="002003F1" w:rsidRPr="00276542" w:rsidRDefault="00EF480A" w:rsidP="002003F1">
      <w:pPr>
        <w:jc w:val="center"/>
        <w:rPr>
          <w:rFonts w:ascii="Arial" w:hAnsi="Arial" w:cs="Arial"/>
          <w:lang w:val="es-ES"/>
        </w:rPr>
      </w:pPr>
      <w:r w:rsidRPr="00276542">
        <w:rPr>
          <w:rFonts w:ascii="Arial" w:hAnsi="Arial" w:cs="Arial"/>
          <w:lang w:val="es-ES"/>
        </w:rPr>
        <w:t>-------------------</w:t>
      </w:r>
      <w:r w:rsidR="003115A3" w:rsidRPr="00276542">
        <w:rPr>
          <w:rFonts w:ascii="Arial" w:hAnsi="Arial" w:cs="Arial"/>
          <w:lang w:val="es-ES"/>
        </w:rPr>
        <w:t>--</w:t>
      </w:r>
      <w:r w:rsidR="002003F1" w:rsidRPr="00276542">
        <w:rPr>
          <w:rFonts w:ascii="Arial" w:hAnsi="Arial" w:cs="Arial"/>
          <w:lang w:val="es-ES"/>
        </w:rPr>
        <w:t>-------</w:t>
      </w:r>
      <w:r w:rsidR="002003F1" w:rsidRPr="00276542">
        <w:rPr>
          <w:rFonts w:ascii="Arial" w:hAnsi="Arial" w:cs="Arial"/>
        </w:rPr>
        <w:t>------</w:t>
      </w:r>
      <w:r w:rsidR="006E0189" w:rsidRPr="00276542">
        <w:rPr>
          <w:rFonts w:ascii="Arial" w:hAnsi="Arial" w:cs="Arial"/>
          <w:spacing w:val="-2"/>
        </w:rPr>
        <w:t>${</w:t>
      </w:r>
      <w:proofErr w:type="spellStart"/>
      <w:r w:rsidR="006E0189" w:rsidRPr="00276542">
        <w:rPr>
          <w:rFonts w:ascii="Arial" w:hAnsi="Arial" w:cs="Arial"/>
          <w:spacing w:val="-2"/>
        </w:rPr>
        <w:t>ketua</w:t>
      </w:r>
      <w:proofErr w:type="spellEnd"/>
      <w:r w:rsidR="006E0189" w:rsidRPr="00276542">
        <w:rPr>
          <w:rFonts w:ascii="Arial" w:hAnsi="Arial" w:cs="Arial"/>
          <w:spacing w:val="-2"/>
        </w:rPr>
        <w:t>}</w:t>
      </w:r>
      <w:r w:rsidR="002003F1" w:rsidRPr="00276542">
        <w:rPr>
          <w:rFonts w:ascii="Arial" w:hAnsi="Arial" w:cs="Arial"/>
          <w:b/>
          <w:spacing w:val="-2"/>
        </w:rPr>
        <w:t xml:space="preserve"> </w:t>
      </w:r>
      <w:r w:rsidR="002003F1" w:rsidRPr="00276542">
        <w:rPr>
          <w:rFonts w:ascii="Arial" w:hAnsi="Arial" w:cs="Arial"/>
        </w:rPr>
        <w:t>----</w:t>
      </w:r>
      <w:r w:rsidRPr="00276542">
        <w:rPr>
          <w:rFonts w:ascii="Arial" w:hAnsi="Arial" w:cs="Arial"/>
        </w:rPr>
        <w:t>-</w:t>
      </w:r>
      <w:r w:rsidR="002003F1" w:rsidRPr="00276542">
        <w:rPr>
          <w:rFonts w:ascii="Arial" w:hAnsi="Arial" w:cs="Arial"/>
        </w:rPr>
        <w:t>-----------------------</w:t>
      </w:r>
      <w:r w:rsidRPr="00276542">
        <w:rPr>
          <w:rFonts w:ascii="Arial" w:hAnsi="Arial" w:cs="Arial"/>
        </w:rPr>
        <w:t>-----</w:t>
      </w:r>
    </w:p>
    <w:p w14:paraId="7EBD4CD7" w14:textId="77777777" w:rsidR="002003F1" w:rsidRPr="00276542" w:rsidRDefault="002003F1" w:rsidP="002003F1">
      <w:pPr>
        <w:jc w:val="center"/>
        <w:rPr>
          <w:rFonts w:ascii="Arial" w:hAnsi="Arial" w:cs="Arial"/>
          <w:b/>
        </w:rPr>
      </w:pPr>
    </w:p>
    <w:p w14:paraId="3F39CE50" w14:textId="3B64A39A" w:rsidR="002003F1" w:rsidRPr="00276542" w:rsidRDefault="002003F1" w:rsidP="002003F1">
      <w:pPr>
        <w:jc w:val="both"/>
        <w:rPr>
          <w:rFonts w:ascii="Arial" w:hAnsi="Arial" w:cs="Arial"/>
          <w:bCs/>
          <w:lang w:val="en-AU"/>
        </w:rPr>
      </w:pPr>
      <w:r w:rsidRPr="00276542">
        <w:rPr>
          <w:rFonts w:ascii="Arial" w:hAnsi="Arial" w:cs="Arial"/>
          <w:bCs/>
          <w:lang w:val="es-ES"/>
        </w:rPr>
        <w:t>------</w:t>
      </w:r>
      <w:r w:rsidRPr="00276542">
        <w:rPr>
          <w:rFonts w:ascii="Arial" w:hAnsi="Arial" w:cs="Arial"/>
          <w:bCs/>
          <w:lang w:val="id-ID"/>
        </w:rPr>
        <w:t>--</w:t>
      </w:r>
      <w:r w:rsidRPr="00276542">
        <w:rPr>
          <w:rFonts w:ascii="Arial" w:hAnsi="Arial" w:cs="Arial"/>
          <w:b/>
          <w:bCs/>
          <w:lang w:val="es-ES"/>
        </w:rPr>
        <w:tab/>
      </w:r>
      <w:proofErr w:type="spellStart"/>
      <w:r w:rsidRPr="00276542">
        <w:rPr>
          <w:rFonts w:ascii="Arial" w:hAnsi="Arial" w:cs="Arial"/>
          <w:lang w:val="es-ES"/>
        </w:rPr>
        <w:t>Pangkat</w:t>
      </w:r>
      <w:proofErr w:type="spellEnd"/>
      <w:r w:rsidRPr="00276542">
        <w:rPr>
          <w:rFonts w:ascii="Arial" w:hAnsi="Arial" w:cs="Arial"/>
          <w:lang w:val="es-ES"/>
        </w:rPr>
        <w:t xml:space="preserve"> </w:t>
      </w:r>
      <w:r w:rsidR="006E0189" w:rsidRPr="00276542">
        <w:rPr>
          <w:rFonts w:ascii="Arial" w:hAnsi="Arial" w:cs="Arial"/>
          <w:spacing w:val="-2"/>
        </w:rPr>
        <w:t>${</w:t>
      </w:r>
      <w:proofErr w:type="spellStart"/>
      <w:r w:rsidR="006E0189" w:rsidRPr="00276542">
        <w:rPr>
          <w:rFonts w:ascii="Arial" w:hAnsi="Arial" w:cs="Arial"/>
          <w:spacing w:val="-2"/>
        </w:rPr>
        <w:t>pangkat_ketua</w:t>
      </w:r>
      <w:proofErr w:type="spellEnd"/>
      <w:r w:rsidR="006E0189" w:rsidRPr="00276542">
        <w:rPr>
          <w:rFonts w:ascii="Arial" w:hAnsi="Arial" w:cs="Arial"/>
          <w:spacing w:val="-2"/>
        </w:rPr>
        <w:t>}</w:t>
      </w:r>
      <w:r w:rsidRPr="00276542">
        <w:rPr>
          <w:rFonts w:ascii="Arial" w:hAnsi="Arial" w:cs="Arial"/>
        </w:rPr>
        <w:t xml:space="preserve">, NRP: </w:t>
      </w:r>
      <w:r w:rsidR="006E0189" w:rsidRPr="00276542">
        <w:rPr>
          <w:rFonts w:ascii="Arial" w:hAnsi="Arial" w:cs="Arial"/>
          <w:spacing w:val="-2"/>
        </w:rPr>
        <w:t>${</w:t>
      </w:r>
      <w:proofErr w:type="spellStart"/>
      <w:r w:rsidR="006E0189" w:rsidRPr="00276542">
        <w:rPr>
          <w:rFonts w:ascii="Arial" w:hAnsi="Arial" w:cs="Arial"/>
          <w:spacing w:val="-2"/>
        </w:rPr>
        <w:t>nrp_ketua</w:t>
      </w:r>
      <w:proofErr w:type="spellEnd"/>
      <w:r w:rsidR="006E0189" w:rsidRPr="00276542">
        <w:rPr>
          <w:rFonts w:ascii="Arial" w:hAnsi="Arial" w:cs="Arial"/>
          <w:spacing w:val="-2"/>
        </w:rPr>
        <w:t>}</w:t>
      </w:r>
      <w:r w:rsidRPr="00276542">
        <w:rPr>
          <w:rFonts w:ascii="Arial" w:hAnsi="Arial" w:cs="Arial"/>
          <w:bCs/>
          <w:lang w:val="id-ID"/>
        </w:rPr>
        <w:t>, Jabatan</w:t>
      </w:r>
      <w:r w:rsidRPr="00276542">
        <w:rPr>
          <w:rFonts w:ascii="Arial" w:hAnsi="Arial" w:cs="Arial"/>
          <w:bCs/>
          <w:lang w:val="en-AU"/>
        </w:rPr>
        <w:t>:</w:t>
      </w:r>
      <w:r w:rsidR="006E0189" w:rsidRPr="00276542">
        <w:rPr>
          <w:rFonts w:ascii="Arial" w:hAnsi="Arial" w:cs="Arial"/>
          <w:spacing w:val="-2"/>
        </w:rPr>
        <w:t xml:space="preserve"> ${</w:t>
      </w:r>
      <w:proofErr w:type="spellStart"/>
      <w:r w:rsidR="006E0189" w:rsidRPr="00276542">
        <w:rPr>
          <w:rFonts w:ascii="Arial" w:hAnsi="Arial" w:cs="Arial"/>
          <w:spacing w:val="-2"/>
        </w:rPr>
        <w:t>jabatan</w:t>
      </w:r>
      <w:r w:rsidR="009D733A" w:rsidRPr="00276542">
        <w:rPr>
          <w:rFonts w:ascii="Arial" w:hAnsi="Arial" w:cs="Arial"/>
          <w:spacing w:val="-2"/>
        </w:rPr>
        <w:t>_</w:t>
      </w:r>
      <w:r w:rsidR="00411F77" w:rsidRPr="00276542">
        <w:rPr>
          <w:rFonts w:ascii="Arial" w:hAnsi="Arial" w:cs="Arial"/>
          <w:spacing w:val="-2"/>
        </w:rPr>
        <w:t>ketua</w:t>
      </w:r>
      <w:proofErr w:type="spellEnd"/>
      <w:r w:rsidR="006E0189" w:rsidRPr="00276542">
        <w:rPr>
          <w:rFonts w:ascii="Arial" w:hAnsi="Arial" w:cs="Arial"/>
          <w:spacing w:val="-2"/>
        </w:rPr>
        <w:t>}</w:t>
      </w:r>
      <w:r w:rsidRPr="00276542">
        <w:rPr>
          <w:rFonts w:ascii="Arial" w:hAnsi="Arial" w:cs="Arial"/>
          <w:bCs/>
          <w:lang w:val="id-ID"/>
        </w:rPr>
        <w:t xml:space="preserve">, </w:t>
      </w:r>
      <w:proofErr w:type="spellStart"/>
      <w:r w:rsidRPr="00276542">
        <w:rPr>
          <w:rFonts w:ascii="Arial" w:hAnsi="Arial" w:cs="Arial"/>
          <w:bCs/>
          <w:lang w:val="en-AU"/>
        </w:rPr>
        <w:t>bersama-sama</w:t>
      </w:r>
      <w:proofErr w:type="spellEnd"/>
      <w:r w:rsidRPr="00276542">
        <w:rPr>
          <w:rFonts w:ascii="Arial" w:hAnsi="Arial" w:cs="Arial"/>
          <w:bCs/>
          <w:lang w:val="id-ID"/>
        </w:rPr>
        <w:t xml:space="preserve"> </w:t>
      </w:r>
      <w:proofErr w:type="spellStart"/>
      <w:r w:rsidRPr="00276542">
        <w:rPr>
          <w:rFonts w:ascii="Arial" w:hAnsi="Arial" w:cs="Arial"/>
          <w:bCs/>
          <w:lang w:val="en-AU"/>
        </w:rPr>
        <w:t>dengan</w:t>
      </w:r>
      <w:proofErr w:type="spellEnd"/>
      <w:r w:rsidRPr="00276542">
        <w:rPr>
          <w:rFonts w:ascii="Arial" w:hAnsi="Arial" w:cs="Arial"/>
          <w:bCs/>
          <w:lang w:val="en-AU"/>
        </w:rPr>
        <w:t>: ------------------------------------------</w:t>
      </w:r>
      <w:r w:rsidR="00F557A1" w:rsidRPr="00276542">
        <w:rPr>
          <w:rFonts w:ascii="Arial" w:hAnsi="Arial" w:cs="Arial"/>
          <w:bCs/>
          <w:lang w:val="en-AU"/>
        </w:rPr>
        <w:t>--------</w:t>
      </w:r>
      <w:r w:rsidRPr="00276542">
        <w:rPr>
          <w:rFonts w:ascii="Arial" w:hAnsi="Arial" w:cs="Arial"/>
          <w:bCs/>
          <w:lang w:val="en-AU"/>
        </w:rPr>
        <w:t>----------------</w:t>
      </w:r>
    </w:p>
    <w:p w14:paraId="27ACB6CB" w14:textId="77777777" w:rsidR="002003F1" w:rsidRPr="00276542" w:rsidRDefault="002003F1" w:rsidP="002003F1">
      <w:pPr>
        <w:jc w:val="both"/>
        <w:rPr>
          <w:rFonts w:ascii="Arial" w:hAnsi="Arial" w:cs="Arial"/>
          <w:bCs/>
          <w:lang w:val="en-AU"/>
        </w:rPr>
      </w:pPr>
    </w:p>
    <w:p w14:paraId="180F9D0B" w14:textId="20162B17" w:rsidR="000D680B" w:rsidRPr="00276542" w:rsidRDefault="00B23035" w:rsidP="000D680B">
      <w:pPr>
        <w:jc w:val="center"/>
        <w:rPr>
          <w:rFonts w:ascii="Arial" w:hAnsi="Arial" w:cs="Arial"/>
          <w:lang w:val="es-ES"/>
        </w:rPr>
      </w:pPr>
      <w:r w:rsidRPr="00276542">
        <w:rPr>
          <w:rFonts w:ascii="Arial" w:hAnsi="Arial" w:cs="Arial"/>
          <w:bCs/>
          <w:lang w:val="id-ID"/>
        </w:rPr>
        <w:t>---</w:t>
      </w:r>
      <w:r w:rsidR="00DE56A1" w:rsidRPr="00276542">
        <w:rPr>
          <w:rFonts w:ascii="Arial" w:hAnsi="Arial" w:cs="Arial"/>
          <w:bCs/>
          <w:lang w:val="id-ID"/>
        </w:rPr>
        <w:t>----</w:t>
      </w:r>
      <w:r w:rsidR="00311919" w:rsidRPr="00276542">
        <w:rPr>
          <w:rFonts w:ascii="Arial" w:hAnsi="Arial" w:cs="Arial"/>
          <w:bCs/>
          <w:lang w:val="id-ID"/>
        </w:rPr>
        <w:t>----------------------</w:t>
      </w:r>
      <w:r w:rsidR="00762295" w:rsidRPr="00276542">
        <w:rPr>
          <w:rFonts w:ascii="Arial" w:hAnsi="Arial" w:cs="Arial"/>
          <w:bCs/>
          <w:lang w:val="id-ID"/>
        </w:rPr>
        <w:t>------------</w:t>
      </w:r>
      <w:r w:rsidRPr="00276542">
        <w:rPr>
          <w:rFonts w:ascii="Arial" w:hAnsi="Arial" w:cs="Arial"/>
          <w:bCs/>
          <w:lang w:val="id-ID"/>
        </w:rPr>
        <w:t xml:space="preserve"> </w:t>
      </w:r>
      <w:r w:rsidR="006E0189" w:rsidRPr="00276542">
        <w:rPr>
          <w:rFonts w:ascii="Arial" w:hAnsi="Arial" w:cs="Arial"/>
          <w:spacing w:val="-2"/>
        </w:rPr>
        <w:t>${anggota</w:t>
      </w:r>
      <w:r w:rsidR="00AC1C1E" w:rsidRPr="00276542">
        <w:rPr>
          <w:rFonts w:ascii="Arial" w:hAnsi="Arial" w:cs="Arial"/>
          <w:spacing w:val="-2"/>
        </w:rPr>
        <w:t>_</w:t>
      </w:r>
      <w:r w:rsidR="006E0189" w:rsidRPr="00276542">
        <w:rPr>
          <w:rFonts w:ascii="Arial" w:hAnsi="Arial" w:cs="Arial"/>
          <w:spacing w:val="-2"/>
        </w:rPr>
        <w:t>1</w:t>
      </w:r>
      <w:r w:rsidR="00D04CD9" w:rsidRPr="00276542">
        <w:rPr>
          <w:rFonts w:ascii="Arial" w:hAnsi="Arial" w:cs="Arial"/>
          <w:spacing w:val="-2"/>
        </w:rPr>
        <w:t>}</w:t>
      </w:r>
      <w:r w:rsidR="000D680B" w:rsidRPr="00276542">
        <w:rPr>
          <w:rFonts w:ascii="Arial" w:hAnsi="Arial" w:cs="Arial"/>
          <w:b/>
          <w:spacing w:val="-2"/>
        </w:rPr>
        <w:t xml:space="preserve"> </w:t>
      </w:r>
      <w:r w:rsidR="000D680B" w:rsidRPr="00276542">
        <w:rPr>
          <w:rFonts w:ascii="Arial" w:hAnsi="Arial" w:cs="Arial"/>
        </w:rPr>
        <w:t>---------------------------------</w:t>
      </w:r>
    </w:p>
    <w:p w14:paraId="2A085C08" w14:textId="77777777" w:rsidR="000D680B" w:rsidRPr="00276542" w:rsidRDefault="000D680B" w:rsidP="000D680B">
      <w:pPr>
        <w:jc w:val="center"/>
        <w:rPr>
          <w:rFonts w:ascii="Arial" w:hAnsi="Arial" w:cs="Arial"/>
          <w:b/>
        </w:rPr>
      </w:pPr>
    </w:p>
    <w:p w14:paraId="1E863DAF" w14:textId="7AC9CB62" w:rsidR="00FF4A73" w:rsidRPr="00276542" w:rsidRDefault="000D680B" w:rsidP="00FF4A73">
      <w:pPr>
        <w:jc w:val="center"/>
        <w:rPr>
          <w:rFonts w:ascii="Arial" w:hAnsi="Arial" w:cs="Arial"/>
          <w:lang w:val="es-ES"/>
        </w:rPr>
      </w:pPr>
      <w:r w:rsidRPr="00276542">
        <w:rPr>
          <w:rFonts w:ascii="Arial" w:hAnsi="Arial" w:cs="Arial"/>
          <w:bCs/>
          <w:lang w:val="es-ES"/>
        </w:rPr>
        <w:t>------</w:t>
      </w:r>
      <w:r w:rsidRPr="00276542">
        <w:rPr>
          <w:rFonts w:ascii="Arial" w:hAnsi="Arial" w:cs="Arial"/>
          <w:bCs/>
          <w:lang w:val="id-ID"/>
        </w:rPr>
        <w:t>--</w:t>
      </w:r>
      <w:r w:rsidRPr="00276542">
        <w:rPr>
          <w:rFonts w:ascii="Arial" w:hAnsi="Arial" w:cs="Arial"/>
          <w:b/>
          <w:bCs/>
          <w:lang w:val="es-ES"/>
        </w:rPr>
        <w:tab/>
      </w:r>
      <w:proofErr w:type="spellStart"/>
      <w:r w:rsidRPr="00276542">
        <w:rPr>
          <w:rFonts w:ascii="Arial" w:hAnsi="Arial" w:cs="Arial"/>
          <w:lang w:val="es-ES"/>
        </w:rPr>
        <w:t>Pangkat</w:t>
      </w:r>
      <w:proofErr w:type="spellEnd"/>
      <w:r w:rsidRPr="00276542">
        <w:rPr>
          <w:rFonts w:ascii="Arial" w:hAnsi="Arial" w:cs="Arial"/>
          <w:lang w:val="es-ES"/>
        </w:rPr>
        <w:t xml:space="preserve"> </w:t>
      </w:r>
      <w:r w:rsidRPr="00276542">
        <w:rPr>
          <w:rFonts w:ascii="Arial" w:hAnsi="Arial" w:cs="Arial"/>
          <w:spacing w:val="-2"/>
        </w:rPr>
        <w:t>${pangkat_1}</w:t>
      </w:r>
      <w:r w:rsidRPr="00276542">
        <w:rPr>
          <w:rFonts w:ascii="Arial" w:hAnsi="Arial" w:cs="Arial"/>
        </w:rPr>
        <w:t xml:space="preserve">, NRP: </w:t>
      </w:r>
      <w:r w:rsidRPr="00276542">
        <w:rPr>
          <w:rFonts w:ascii="Arial" w:hAnsi="Arial" w:cs="Arial"/>
          <w:spacing w:val="-2"/>
        </w:rPr>
        <w:t>${nrp_1}</w:t>
      </w:r>
      <w:r w:rsidRPr="00276542">
        <w:rPr>
          <w:rFonts w:ascii="Arial" w:hAnsi="Arial" w:cs="Arial"/>
          <w:bCs/>
          <w:lang w:val="id-ID"/>
        </w:rPr>
        <w:t>, Jabatan</w:t>
      </w:r>
      <w:r w:rsidRPr="00276542">
        <w:rPr>
          <w:rFonts w:ascii="Arial" w:hAnsi="Arial" w:cs="Arial"/>
          <w:bCs/>
          <w:lang w:val="en-AU"/>
        </w:rPr>
        <w:t>:</w:t>
      </w:r>
      <w:r w:rsidRPr="00276542">
        <w:rPr>
          <w:rFonts w:ascii="Arial" w:hAnsi="Arial" w:cs="Arial"/>
          <w:spacing w:val="-2"/>
        </w:rPr>
        <w:t xml:space="preserve"> ${jabatan_1}</w:t>
      </w:r>
      <w:r w:rsidRPr="00276542">
        <w:rPr>
          <w:rFonts w:ascii="Arial" w:hAnsi="Arial" w:cs="Arial"/>
          <w:bCs/>
          <w:lang w:val="id-ID"/>
        </w:rPr>
        <w:t>,</w:t>
      </w:r>
      <w:r w:rsidR="00FF4A73" w:rsidRPr="00276542">
        <w:rPr>
          <w:rFonts w:ascii="Arial" w:hAnsi="Arial" w:cs="Arial"/>
          <w:bCs/>
        </w:rPr>
        <w:t xml:space="preserve"> </w:t>
      </w:r>
      <w:r w:rsidR="00FF4A73" w:rsidRPr="00276542">
        <w:rPr>
          <w:rFonts w:ascii="Arial" w:hAnsi="Arial" w:cs="Arial"/>
          <w:bCs/>
          <w:lang w:val="id-ID"/>
        </w:rPr>
        <w:t xml:space="preserve">----------------------------------------- </w:t>
      </w:r>
      <w:r w:rsidR="00FF4A73" w:rsidRPr="00276542">
        <w:rPr>
          <w:rFonts w:ascii="Arial" w:hAnsi="Arial" w:cs="Arial"/>
          <w:spacing w:val="-2"/>
        </w:rPr>
        <w:t>${anggota_</w:t>
      </w:r>
      <w:proofErr w:type="gramStart"/>
      <w:r w:rsidR="00FF4A73" w:rsidRPr="00276542">
        <w:rPr>
          <w:rFonts w:ascii="Arial" w:hAnsi="Arial" w:cs="Arial"/>
          <w:spacing w:val="-2"/>
        </w:rPr>
        <w:t>2</w:t>
      </w:r>
      <w:r w:rsidR="00546DB5" w:rsidRPr="00276542">
        <w:rPr>
          <w:rFonts w:ascii="Arial" w:hAnsi="Arial" w:cs="Arial"/>
          <w:spacing w:val="-2"/>
        </w:rPr>
        <w:t>}</w:t>
      </w:r>
      <w:r w:rsidR="00FF4A73" w:rsidRPr="00276542">
        <w:rPr>
          <w:rFonts w:ascii="Arial" w:hAnsi="Arial" w:cs="Arial"/>
        </w:rPr>
        <w:t>---------------------------------</w:t>
      </w:r>
      <w:proofErr w:type="gramEnd"/>
    </w:p>
    <w:p w14:paraId="1EF921AB" w14:textId="77777777" w:rsidR="00FF4A73" w:rsidRPr="00276542" w:rsidRDefault="00FF4A73" w:rsidP="00FF4A73">
      <w:pPr>
        <w:jc w:val="center"/>
        <w:rPr>
          <w:rFonts w:ascii="Arial" w:hAnsi="Arial" w:cs="Arial"/>
          <w:b/>
        </w:rPr>
      </w:pPr>
    </w:p>
    <w:p w14:paraId="46F6993D" w14:textId="2A8C5A93" w:rsidR="00FF4A73" w:rsidRPr="00276542" w:rsidRDefault="00FF4A73" w:rsidP="00FF4A73">
      <w:pPr>
        <w:jc w:val="center"/>
        <w:rPr>
          <w:rFonts w:ascii="Arial" w:hAnsi="Arial" w:cs="Arial"/>
          <w:lang w:val="es-ES"/>
        </w:rPr>
      </w:pPr>
      <w:r w:rsidRPr="00276542">
        <w:rPr>
          <w:rFonts w:ascii="Arial" w:hAnsi="Arial" w:cs="Arial"/>
          <w:bCs/>
          <w:lang w:val="es-ES"/>
        </w:rPr>
        <w:t>------</w:t>
      </w:r>
      <w:r w:rsidRPr="00276542">
        <w:rPr>
          <w:rFonts w:ascii="Arial" w:hAnsi="Arial" w:cs="Arial"/>
          <w:bCs/>
          <w:lang w:val="id-ID"/>
        </w:rPr>
        <w:t>--</w:t>
      </w:r>
      <w:r w:rsidRPr="00276542">
        <w:rPr>
          <w:rFonts w:ascii="Arial" w:hAnsi="Arial" w:cs="Arial"/>
          <w:b/>
          <w:bCs/>
          <w:lang w:val="es-ES"/>
        </w:rPr>
        <w:tab/>
      </w:r>
      <w:proofErr w:type="spellStart"/>
      <w:r w:rsidRPr="00276542">
        <w:rPr>
          <w:rFonts w:ascii="Arial" w:hAnsi="Arial" w:cs="Arial"/>
          <w:lang w:val="es-ES"/>
        </w:rPr>
        <w:t>Pangkat</w:t>
      </w:r>
      <w:proofErr w:type="spellEnd"/>
      <w:r w:rsidRPr="00276542">
        <w:rPr>
          <w:rFonts w:ascii="Arial" w:hAnsi="Arial" w:cs="Arial"/>
          <w:lang w:val="es-ES"/>
        </w:rPr>
        <w:t xml:space="preserve"> </w:t>
      </w:r>
      <w:r w:rsidRPr="00276542">
        <w:rPr>
          <w:rFonts w:ascii="Arial" w:hAnsi="Arial" w:cs="Arial"/>
          <w:spacing w:val="-2"/>
        </w:rPr>
        <w:t>${pangkat_2}</w:t>
      </w:r>
      <w:r w:rsidRPr="00276542">
        <w:rPr>
          <w:rFonts w:ascii="Arial" w:hAnsi="Arial" w:cs="Arial"/>
        </w:rPr>
        <w:t xml:space="preserve">, NRP: </w:t>
      </w:r>
      <w:r w:rsidRPr="00276542">
        <w:rPr>
          <w:rFonts w:ascii="Arial" w:hAnsi="Arial" w:cs="Arial"/>
          <w:spacing w:val="-2"/>
        </w:rPr>
        <w:t>${nrp_2}</w:t>
      </w:r>
      <w:r w:rsidRPr="00276542">
        <w:rPr>
          <w:rFonts w:ascii="Arial" w:hAnsi="Arial" w:cs="Arial"/>
          <w:bCs/>
          <w:lang w:val="id-ID"/>
        </w:rPr>
        <w:t>, Jabatan</w:t>
      </w:r>
      <w:r w:rsidRPr="00276542">
        <w:rPr>
          <w:rFonts w:ascii="Arial" w:hAnsi="Arial" w:cs="Arial"/>
          <w:bCs/>
          <w:lang w:val="en-AU"/>
        </w:rPr>
        <w:t>:</w:t>
      </w:r>
      <w:r w:rsidRPr="00276542">
        <w:rPr>
          <w:rFonts w:ascii="Arial" w:hAnsi="Arial" w:cs="Arial"/>
          <w:spacing w:val="-2"/>
        </w:rPr>
        <w:t xml:space="preserve"> ${jabatan_2</w:t>
      </w:r>
      <w:proofErr w:type="gramStart"/>
      <w:r w:rsidRPr="00276542">
        <w:rPr>
          <w:rFonts w:ascii="Arial" w:hAnsi="Arial" w:cs="Arial"/>
          <w:spacing w:val="-2"/>
        </w:rPr>
        <w:t>}</w:t>
      </w:r>
      <w:r w:rsidRPr="00276542">
        <w:rPr>
          <w:rFonts w:ascii="Arial" w:hAnsi="Arial" w:cs="Arial"/>
          <w:bCs/>
          <w:lang w:val="id-ID"/>
        </w:rPr>
        <w:t>,-----------------------------------------</w:t>
      </w:r>
      <w:proofErr w:type="gramEnd"/>
      <w:r w:rsidRPr="00276542">
        <w:rPr>
          <w:rFonts w:ascii="Arial" w:hAnsi="Arial" w:cs="Arial"/>
          <w:bCs/>
          <w:lang w:val="id-ID"/>
        </w:rPr>
        <w:t xml:space="preserve"> </w:t>
      </w:r>
      <w:r w:rsidRPr="00276542">
        <w:rPr>
          <w:rFonts w:ascii="Arial" w:hAnsi="Arial" w:cs="Arial"/>
          <w:spacing w:val="-2"/>
        </w:rPr>
        <w:t>${anggota_3</w:t>
      </w:r>
      <w:r w:rsidR="00546DB5" w:rsidRPr="00276542">
        <w:rPr>
          <w:rFonts w:ascii="Arial" w:hAnsi="Arial" w:cs="Arial"/>
          <w:spacing w:val="-2"/>
        </w:rPr>
        <w:t>}</w:t>
      </w:r>
      <w:r w:rsidRPr="00276542">
        <w:rPr>
          <w:rFonts w:ascii="Arial" w:hAnsi="Arial" w:cs="Arial"/>
          <w:b/>
          <w:spacing w:val="-2"/>
        </w:rPr>
        <w:t xml:space="preserve"> </w:t>
      </w:r>
      <w:r w:rsidRPr="00276542">
        <w:rPr>
          <w:rFonts w:ascii="Arial" w:hAnsi="Arial" w:cs="Arial"/>
        </w:rPr>
        <w:t>---------------------------------</w:t>
      </w:r>
    </w:p>
    <w:p w14:paraId="7D61A32E" w14:textId="77777777" w:rsidR="00FF4A73" w:rsidRPr="00276542" w:rsidRDefault="00FF4A73" w:rsidP="00FF4A73">
      <w:pPr>
        <w:jc w:val="center"/>
        <w:rPr>
          <w:rFonts w:ascii="Arial" w:hAnsi="Arial" w:cs="Arial"/>
          <w:b/>
        </w:rPr>
      </w:pPr>
    </w:p>
    <w:p w14:paraId="6B26686B" w14:textId="657B8980" w:rsidR="00FF4A73" w:rsidRPr="00276542" w:rsidRDefault="00FF4A73" w:rsidP="00FF4A73">
      <w:pPr>
        <w:jc w:val="center"/>
        <w:rPr>
          <w:rFonts w:ascii="Arial" w:hAnsi="Arial" w:cs="Arial"/>
          <w:lang w:val="es-ES"/>
        </w:rPr>
      </w:pPr>
      <w:r w:rsidRPr="00276542">
        <w:rPr>
          <w:rFonts w:ascii="Arial" w:hAnsi="Arial" w:cs="Arial"/>
          <w:bCs/>
          <w:lang w:val="es-ES"/>
        </w:rPr>
        <w:t>------</w:t>
      </w:r>
      <w:r w:rsidRPr="00276542">
        <w:rPr>
          <w:rFonts w:ascii="Arial" w:hAnsi="Arial" w:cs="Arial"/>
          <w:bCs/>
          <w:lang w:val="id-ID"/>
        </w:rPr>
        <w:t>--</w:t>
      </w:r>
      <w:r w:rsidRPr="00276542">
        <w:rPr>
          <w:rFonts w:ascii="Arial" w:hAnsi="Arial" w:cs="Arial"/>
          <w:b/>
          <w:bCs/>
          <w:lang w:val="es-ES"/>
        </w:rPr>
        <w:tab/>
      </w:r>
      <w:proofErr w:type="spellStart"/>
      <w:r w:rsidRPr="00276542">
        <w:rPr>
          <w:rFonts w:ascii="Arial" w:hAnsi="Arial" w:cs="Arial"/>
          <w:lang w:val="es-ES"/>
        </w:rPr>
        <w:t>Pangkat</w:t>
      </w:r>
      <w:proofErr w:type="spellEnd"/>
      <w:r w:rsidRPr="00276542">
        <w:rPr>
          <w:rFonts w:ascii="Arial" w:hAnsi="Arial" w:cs="Arial"/>
          <w:lang w:val="es-ES"/>
        </w:rPr>
        <w:t xml:space="preserve"> </w:t>
      </w:r>
      <w:r w:rsidRPr="00276542">
        <w:rPr>
          <w:rFonts w:ascii="Arial" w:hAnsi="Arial" w:cs="Arial"/>
          <w:spacing w:val="-2"/>
        </w:rPr>
        <w:t>${pangkat_3}</w:t>
      </w:r>
      <w:r w:rsidRPr="00276542">
        <w:rPr>
          <w:rFonts w:ascii="Arial" w:hAnsi="Arial" w:cs="Arial"/>
        </w:rPr>
        <w:t xml:space="preserve">, NRP: </w:t>
      </w:r>
      <w:r w:rsidRPr="00276542">
        <w:rPr>
          <w:rFonts w:ascii="Arial" w:hAnsi="Arial" w:cs="Arial"/>
          <w:spacing w:val="-2"/>
        </w:rPr>
        <w:t>${nrp_3}</w:t>
      </w:r>
      <w:r w:rsidRPr="00276542">
        <w:rPr>
          <w:rFonts w:ascii="Arial" w:hAnsi="Arial" w:cs="Arial"/>
          <w:bCs/>
          <w:lang w:val="id-ID"/>
        </w:rPr>
        <w:t>, Jabatan</w:t>
      </w:r>
      <w:r w:rsidRPr="00276542">
        <w:rPr>
          <w:rFonts w:ascii="Arial" w:hAnsi="Arial" w:cs="Arial"/>
          <w:bCs/>
          <w:lang w:val="en-AU"/>
        </w:rPr>
        <w:t>:</w:t>
      </w:r>
      <w:r w:rsidRPr="00276542">
        <w:rPr>
          <w:rFonts w:ascii="Arial" w:hAnsi="Arial" w:cs="Arial"/>
          <w:spacing w:val="-2"/>
        </w:rPr>
        <w:t xml:space="preserve"> ${jabatan_3</w:t>
      </w:r>
      <w:proofErr w:type="gramStart"/>
      <w:r w:rsidRPr="00276542">
        <w:rPr>
          <w:rFonts w:ascii="Arial" w:hAnsi="Arial" w:cs="Arial"/>
          <w:spacing w:val="-2"/>
        </w:rPr>
        <w:t>}</w:t>
      </w:r>
      <w:r w:rsidRPr="00276542">
        <w:rPr>
          <w:rFonts w:ascii="Arial" w:hAnsi="Arial" w:cs="Arial"/>
          <w:bCs/>
          <w:lang w:val="id-ID"/>
        </w:rPr>
        <w:t>,-----------------------------------------</w:t>
      </w:r>
      <w:proofErr w:type="gramEnd"/>
      <w:r w:rsidRPr="00276542">
        <w:rPr>
          <w:rFonts w:ascii="Arial" w:hAnsi="Arial" w:cs="Arial"/>
          <w:bCs/>
          <w:lang w:val="id-ID"/>
        </w:rPr>
        <w:t xml:space="preserve"> </w:t>
      </w:r>
      <w:r w:rsidRPr="00276542">
        <w:rPr>
          <w:rFonts w:ascii="Arial" w:hAnsi="Arial" w:cs="Arial"/>
          <w:spacing w:val="-2"/>
        </w:rPr>
        <w:t>${anggota_4</w:t>
      </w:r>
      <w:r w:rsidR="00546DB5" w:rsidRPr="00276542">
        <w:rPr>
          <w:rFonts w:ascii="Arial" w:hAnsi="Arial" w:cs="Arial"/>
          <w:spacing w:val="-2"/>
        </w:rPr>
        <w:t>}</w:t>
      </w:r>
      <w:r w:rsidRPr="00276542">
        <w:rPr>
          <w:rFonts w:ascii="Arial" w:hAnsi="Arial" w:cs="Arial"/>
          <w:b/>
          <w:spacing w:val="-2"/>
        </w:rPr>
        <w:t xml:space="preserve"> </w:t>
      </w:r>
      <w:r w:rsidRPr="00276542">
        <w:rPr>
          <w:rFonts w:ascii="Arial" w:hAnsi="Arial" w:cs="Arial"/>
        </w:rPr>
        <w:t>---------------------------------</w:t>
      </w:r>
    </w:p>
    <w:p w14:paraId="3B80C469" w14:textId="77777777" w:rsidR="00FF4A73" w:rsidRPr="00276542" w:rsidRDefault="00FF4A73" w:rsidP="00FF4A73">
      <w:pPr>
        <w:jc w:val="center"/>
        <w:rPr>
          <w:rFonts w:ascii="Arial" w:hAnsi="Arial" w:cs="Arial"/>
          <w:b/>
        </w:rPr>
      </w:pPr>
    </w:p>
    <w:p w14:paraId="2F50AFBF" w14:textId="4F56D402" w:rsidR="00FF4A73" w:rsidRPr="00276542" w:rsidRDefault="00FF4A73" w:rsidP="00FF4A73">
      <w:pPr>
        <w:jc w:val="center"/>
        <w:rPr>
          <w:rFonts w:ascii="Arial" w:hAnsi="Arial" w:cs="Arial"/>
          <w:lang w:val="es-ES"/>
        </w:rPr>
      </w:pPr>
      <w:r w:rsidRPr="00276542">
        <w:rPr>
          <w:rFonts w:ascii="Arial" w:hAnsi="Arial" w:cs="Arial"/>
          <w:bCs/>
          <w:lang w:val="es-ES"/>
        </w:rPr>
        <w:t>------</w:t>
      </w:r>
      <w:r w:rsidRPr="00276542">
        <w:rPr>
          <w:rFonts w:ascii="Arial" w:hAnsi="Arial" w:cs="Arial"/>
          <w:bCs/>
          <w:lang w:val="id-ID"/>
        </w:rPr>
        <w:t>--</w:t>
      </w:r>
      <w:r w:rsidRPr="00276542">
        <w:rPr>
          <w:rFonts w:ascii="Arial" w:hAnsi="Arial" w:cs="Arial"/>
          <w:b/>
          <w:bCs/>
          <w:lang w:val="es-ES"/>
        </w:rPr>
        <w:tab/>
      </w:r>
      <w:proofErr w:type="spellStart"/>
      <w:r w:rsidRPr="00276542">
        <w:rPr>
          <w:rFonts w:ascii="Arial" w:hAnsi="Arial" w:cs="Arial"/>
          <w:lang w:val="es-ES"/>
        </w:rPr>
        <w:t>Pangkat</w:t>
      </w:r>
      <w:proofErr w:type="spellEnd"/>
      <w:r w:rsidRPr="00276542">
        <w:rPr>
          <w:rFonts w:ascii="Arial" w:hAnsi="Arial" w:cs="Arial"/>
          <w:lang w:val="es-ES"/>
        </w:rPr>
        <w:t xml:space="preserve"> </w:t>
      </w:r>
      <w:r w:rsidRPr="00276542">
        <w:rPr>
          <w:rFonts w:ascii="Arial" w:hAnsi="Arial" w:cs="Arial"/>
          <w:spacing w:val="-2"/>
        </w:rPr>
        <w:t>${pangkat_4}</w:t>
      </w:r>
      <w:r w:rsidRPr="00276542">
        <w:rPr>
          <w:rFonts w:ascii="Arial" w:hAnsi="Arial" w:cs="Arial"/>
        </w:rPr>
        <w:t xml:space="preserve">, NRP: </w:t>
      </w:r>
      <w:r w:rsidRPr="00276542">
        <w:rPr>
          <w:rFonts w:ascii="Arial" w:hAnsi="Arial" w:cs="Arial"/>
          <w:spacing w:val="-2"/>
        </w:rPr>
        <w:t>${nrp_4}</w:t>
      </w:r>
      <w:r w:rsidRPr="00276542">
        <w:rPr>
          <w:rFonts w:ascii="Arial" w:hAnsi="Arial" w:cs="Arial"/>
          <w:bCs/>
          <w:lang w:val="id-ID"/>
        </w:rPr>
        <w:t>, Jabatan</w:t>
      </w:r>
      <w:r w:rsidRPr="00276542">
        <w:rPr>
          <w:rFonts w:ascii="Arial" w:hAnsi="Arial" w:cs="Arial"/>
          <w:bCs/>
          <w:lang w:val="en-AU"/>
        </w:rPr>
        <w:t>:</w:t>
      </w:r>
      <w:r w:rsidRPr="00276542">
        <w:rPr>
          <w:rFonts w:ascii="Arial" w:hAnsi="Arial" w:cs="Arial"/>
          <w:spacing w:val="-2"/>
        </w:rPr>
        <w:t xml:space="preserve"> ${jabatan_4</w:t>
      </w:r>
      <w:proofErr w:type="gramStart"/>
      <w:r w:rsidRPr="00276542">
        <w:rPr>
          <w:rFonts w:ascii="Arial" w:hAnsi="Arial" w:cs="Arial"/>
          <w:spacing w:val="-2"/>
        </w:rPr>
        <w:t>}</w:t>
      </w:r>
      <w:r w:rsidRPr="00276542">
        <w:rPr>
          <w:rFonts w:ascii="Arial" w:hAnsi="Arial" w:cs="Arial"/>
          <w:bCs/>
          <w:lang w:val="id-ID"/>
        </w:rPr>
        <w:t>,-----------------------------------------</w:t>
      </w:r>
      <w:proofErr w:type="gramEnd"/>
      <w:r w:rsidRPr="00276542">
        <w:rPr>
          <w:rFonts w:ascii="Arial" w:hAnsi="Arial" w:cs="Arial"/>
          <w:bCs/>
          <w:lang w:val="id-ID"/>
        </w:rPr>
        <w:t xml:space="preserve"> </w:t>
      </w:r>
      <w:r w:rsidRPr="00276542">
        <w:rPr>
          <w:rFonts w:ascii="Arial" w:hAnsi="Arial" w:cs="Arial"/>
          <w:spacing w:val="-2"/>
        </w:rPr>
        <w:t>${anggota_5</w:t>
      </w:r>
      <w:r w:rsidR="00546DB5" w:rsidRPr="00276542">
        <w:rPr>
          <w:rFonts w:ascii="Arial" w:hAnsi="Arial" w:cs="Arial"/>
          <w:spacing w:val="-2"/>
        </w:rPr>
        <w:t>}</w:t>
      </w:r>
      <w:r w:rsidRPr="00276542">
        <w:rPr>
          <w:rFonts w:ascii="Arial" w:hAnsi="Arial" w:cs="Arial"/>
          <w:b/>
          <w:spacing w:val="-2"/>
        </w:rPr>
        <w:t xml:space="preserve"> </w:t>
      </w:r>
      <w:r w:rsidRPr="00276542">
        <w:rPr>
          <w:rFonts w:ascii="Arial" w:hAnsi="Arial" w:cs="Arial"/>
        </w:rPr>
        <w:t>---------------------------------</w:t>
      </w:r>
    </w:p>
    <w:p w14:paraId="457303A3" w14:textId="77777777" w:rsidR="00FF4A73" w:rsidRPr="00276542" w:rsidRDefault="00FF4A73" w:rsidP="00FF4A73">
      <w:pPr>
        <w:jc w:val="center"/>
        <w:rPr>
          <w:rFonts w:ascii="Arial" w:hAnsi="Arial" w:cs="Arial"/>
          <w:b/>
        </w:rPr>
      </w:pPr>
    </w:p>
    <w:p w14:paraId="27ED5A85" w14:textId="6683E613" w:rsidR="00B23035" w:rsidRPr="00276542" w:rsidRDefault="00FF4A73" w:rsidP="000D680B">
      <w:pPr>
        <w:jc w:val="both"/>
        <w:rPr>
          <w:rFonts w:ascii="Arial" w:hAnsi="Arial" w:cs="Arial"/>
          <w:bCs/>
        </w:rPr>
      </w:pPr>
      <w:r w:rsidRPr="00276542">
        <w:rPr>
          <w:rFonts w:ascii="Arial" w:hAnsi="Arial" w:cs="Arial"/>
          <w:bCs/>
          <w:lang w:val="es-ES"/>
        </w:rPr>
        <w:t>------</w:t>
      </w:r>
      <w:r w:rsidRPr="00276542">
        <w:rPr>
          <w:rFonts w:ascii="Arial" w:hAnsi="Arial" w:cs="Arial"/>
          <w:bCs/>
          <w:lang w:val="id-ID"/>
        </w:rPr>
        <w:t>--</w:t>
      </w:r>
      <w:r w:rsidRPr="00276542">
        <w:rPr>
          <w:rFonts w:ascii="Arial" w:hAnsi="Arial" w:cs="Arial"/>
          <w:b/>
          <w:bCs/>
          <w:lang w:val="es-ES"/>
        </w:rPr>
        <w:tab/>
      </w:r>
      <w:proofErr w:type="spellStart"/>
      <w:r w:rsidRPr="00276542">
        <w:rPr>
          <w:rFonts w:ascii="Arial" w:hAnsi="Arial" w:cs="Arial"/>
          <w:lang w:val="es-ES"/>
        </w:rPr>
        <w:t>Pangkat</w:t>
      </w:r>
      <w:proofErr w:type="spellEnd"/>
      <w:r w:rsidRPr="00276542">
        <w:rPr>
          <w:rFonts w:ascii="Arial" w:hAnsi="Arial" w:cs="Arial"/>
          <w:lang w:val="es-ES"/>
        </w:rPr>
        <w:t xml:space="preserve"> </w:t>
      </w:r>
      <w:r w:rsidRPr="00276542">
        <w:rPr>
          <w:rFonts w:ascii="Arial" w:hAnsi="Arial" w:cs="Arial"/>
          <w:spacing w:val="-2"/>
        </w:rPr>
        <w:t>${pangkat_5}</w:t>
      </w:r>
      <w:r w:rsidRPr="00276542">
        <w:rPr>
          <w:rFonts w:ascii="Arial" w:hAnsi="Arial" w:cs="Arial"/>
        </w:rPr>
        <w:t xml:space="preserve">, NRP: </w:t>
      </w:r>
      <w:r w:rsidRPr="00276542">
        <w:rPr>
          <w:rFonts w:ascii="Arial" w:hAnsi="Arial" w:cs="Arial"/>
          <w:spacing w:val="-2"/>
        </w:rPr>
        <w:t>${nrp_5}</w:t>
      </w:r>
      <w:r w:rsidRPr="00276542">
        <w:rPr>
          <w:rFonts w:ascii="Arial" w:hAnsi="Arial" w:cs="Arial"/>
          <w:bCs/>
          <w:lang w:val="id-ID"/>
        </w:rPr>
        <w:t>, Jabatan</w:t>
      </w:r>
      <w:r w:rsidRPr="00276542">
        <w:rPr>
          <w:rFonts w:ascii="Arial" w:hAnsi="Arial" w:cs="Arial"/>
          <w:bCs/>
          <w:lang w:val="en-AU"/>
        </w:rPr>
        <w:t>:</w:t>
      </w:r>
      <w:r w:rsidRPr="00276542">
        <w:rPr>
          <w:rFonts w:ascii="Arial" w:hAnsi="Arial" w:cs="Arial"/>
          <w:spacing w:val="-2"/>
        </w:rPr>
        <w:t xml:space="preserve"> ${jabatan_5}</w:t>
      </w:r>
      <w:r w:rsidRPr="00276542">
        <w:rPr>
          <w:rFonts w:ascii="Arial" w:hAnsi="Arial" w:cs="Arial"/>
          <w:bCs/>
          <w:lang w:val="id-ID"/>
        </w:rPr>
        <w:t>,</w:t>
      </w:r>
    </w:p>
    <w:p w14:paraId="57B672D0" w14:textId="77777777" w:rsidR="00B23035" w:rsidRPr="00276542" w:rsidRDefault="00B23035" w:rsidP="00B23035">
      <w:pPr>
        <w:jc w:val="both"/>
        <w:rPr>
          <w:rFonts w:ascii="Arial" w:hAnsi="Arial" w:cs="Arial"/>
          <w:bCs/>
          <w:lang w:val="id-ID"/>
        </w:rPr>
      </w:pPr>
    </w:p>
    <w:p w14:paraId="0D5F6EE1" w14:textId="175A1CAB" w:rsidR="006D1E27" w:rsidRPr="00276542" w:rsidRDefault="00B23035" w:rsidP="006D1E27">
      <w:pPr>
        <w:jc w:val="both"/>
        <w:rPr>
          <w:rFonts w:ascii="Arial" w:hAnsi="Arial" w:cs="Arial"/>
          <w:bCs/>
        </w:rPr>
      </w:pPr>
      <w:r w:rsidRPr="00276542">
        <w:rPr>
          <w:rFonts w:ascii="Arial" w:hAnsi="Arial" w:cs="Arial"/>
          <w:bCs/>
          <w:lang w:val="id-ID"/>
        </w:rPr>
        <w:t xml:space="preserve">Pangkat/NRP: </w:t>
      </w:r>
      <w:r w:rsidR="006E0189" w:rsidRPr="00276542">
        <w:rPr>
          <w:rFonts w:ascii="Arial" w:hAnsi="Arial" w:cs="Arial"/>
          <w:spacing w:val="-2"/>
        </w:rPr>
        <w:t>${</w:t>
      </w:r>
      <w:proofErr w:type="spellStart"/>
      <w:r w:rsidR="006E0189" w:rsidRPr="00276542">
        <w:rPr>
          <w:rFonts w:ascii="Arial" w:hAnsi="Arial" w:cs="Arial"/>
          <w:spacing w:val="-2"/>
        </w:rPr>
        <w:t>pangkat</w:t>
      </w:r>
      <w:r w:rsidR="00AC1C1E" w:rsidRPr="00276542">
        <w:rPr>
          <w:rFonts w:ascii="Arial" w:hAnsi="Arial" w:cs="Arial"/>
          <w:spacing w:val="-2"/>
        </w:rPr>
        <w:t>_</w:t>
      </w:r>
      <w:r w:rsidR="00BA32DC" w:rsidRPr="00276542">
        <w:rPr>
          <w:rFonts w:ascii="Arial" w:hAnsi="Arial" w:cs="Arial"/>
          <w:spacing w:val="-2"/>
        </w:rPr>
        <w:t>ketua</w:t>
      </w:r>
      <w:proofErr w:type="spellEnd"/>
      <w:r w:rsidR="006E0189" w:rsidRPr="00276542">
        <w:rPr>
          <w:rFonts w:ascii="Arial" w:hAnsi="Arial" w:cs="Arial"/>
          <w:spacing w:val="-2"/>
        </w:rPr>
        <w:t>}</w:t>
      </w:r>
      <w:r w:rsidR="00BA32DC" w:rsidRPr="00276542">
        <w:rPr>
          <w:rFonts w:ascii="Arial" w:hAnsi="Arial" w:cs="Arial"/>
          <w:spacing w:val="-2"/>
        </w:rPr>
        <w:t>/${</w:t>
      </w:r>
      <w:proofErr w:type="spellStart"/>
      <w:r w:rsidR="00BA32DC" w:rsidRPr="00276542">
        <w:rPr>
          <w:rFonts w:ascii="Arial" w:hAnsi="Arial" w:cs="Arial"/>
          <w:spacing w:val="-2"/>
        </w:rPr>
        <w:t>nrp_ketua</w:t>
      </w:r>
      <w:proofErr w:type="spellEnd"/>
      <w:r w:rsidR="00BA32DC" w:rsidRPr="00276542">
        <w:rPr>
          <w:rFonts w:ascii="Arial" w:hAnsi="Arial" w:cs="Arial"/>
          <w:spacing w:val="-2"/>
        </w:rPr>
        <w:t>}</w:t>
      </w:r>
      <w:r w:rsidR="006E0189" w:rsidRPr="00276542">
        <w:rPr>
          <w:rFonts w:ascii="Arial" w:hAnsi="Arial" w:cs="Arial"/>
          <w:spacing w:val="-2"/>
        </w:rPr>
        <w:t xml:space="preserve">, </w:t>
      </w:r>
      <w:r w:rsidRPr="00276542">
        <w:rPr>
          <w:rFonts w:ascii="Arial" w:hAnsi="Arial" w:cs="Arial"/>
          <w:bCs/>
          <w:lang w:val="id-ID"/>
        </w:rPr>
        <w:t xml:space="preserve">Jabatan: </w:t>
      </w:r>
      <w:r w:rsidR="006E0189" w:rsidRPr="00276542">
        <w:rPr>
          <w:rFonts w:ascii="Arial" w:hAnsi="Arial" w:cs="Arial"/>
          <w:spacing w:val="-2"/>
        </w:rPr>
        <w:t>${jabatan</w:t>
      </w:r>
      <w:r w:rsidR="00AC1C1E" w:rsidRPr="00276542">
        <w:rPr>
          <w:rFonts w:ascii="Arial" w:hAnsi="Arial" w:cs="Arial"/>
          <w:spacing w:val="-2"/>
        </w:rPr>
        <w:t>_</w:t>
      </w:r>
      <w:r w:rsidR="006E0189" w:rsidRPr="00276542">
        <w:rPr>
          <w:rFonts w:ascii="Arial" w:hAnsi="Arial" w:cs="Arial"/>
          <w:spacing w:val="-2"/>
        </w:rPr>
        <w:t>1}</w:t>
      </w:r>
      <w:r w:rsidRPr="00276542">
        <w:rPr>
          <w:rFonts w:ascii="Arial" w:hAnsi="Arial" w:cs="Arial"/>
          <w:bCs/>
          <w:lang w:val="id-ID"/>
        </w:rPr>
        <w:t xml:space="preserve">, kesatuan </w:t>
      </w:r>
      <w:r w:rsidR="00BA32DC" w:rsidRPr="00276542">
        <w:rPr>
          <w:rFonts w:ascii="Arial" w:hAnsi="Arial" w:cs="Arial"/>
          <w:bCs/>
        </w:rPr>
        <w:t>${</w:t>
      </w:r>
      <w:proofErr w:type="spellStart"/>
      <w:r w:rsidR="00BA32DC" w:rsidRPr="00276542">
        <w:rPr>
          <w:rFonts w:ascii="Arial" w:hAnsi="Arial" w:cs="Arial"/>
          <w:bCs/>
        </w:rPr>
        <w:t>kesatuan</w:t>
      </w:r>
      <w:proofErr w:type="spellEnd"/>
      <w:r w:rsidR="00BA32DC" w:rsidRPr="00276542">
        <w:rPr>
          <w:rFonts w:ascii="Arial" w:hAnsi="Arial" w:cs="Arial"/>
          <w:bCs/>
        </w:rPr>
        <w:t>}</w:t>
      </w:r>
      <w:r w:rsidRPr="00276542">
        <w:rPr>
          <w:rFonts w:ascii="Arial" w:hAnsi="Arial" w:cs="Arial"/>
          <w:bCs/>
          <w:lang w:val="id-ID"/>
        </w:rPr>
        <w:t xml:space="preserve">, </w:t>
      </w:r>
      <w:r w:rsidR="00D641A6" w:rsidRPr="00276542">
        <w:rPr>
          <w:rFonts w:ascii="Arial" w:hAnsi="Arial" w:cs="Arial"/>
          <w:bCs/>
          <w:lang w:val="id-ID"/>
        </w:rPr>
        <w:t>b</w:t>
      </w:r>
      <w:r w:rsidR="006D1E27" w:rsidRPr="00276542">
        <w:rPr>
          <w:rFonts w:ascii="Arial" w:hAnsi="Arial" w:cs="Arial"/>
          <w:bCs/>
          <w:lang w:val="id-ID"/>
        </w:rPr>
        <w:t>erdasarkan</w:t>
      </w:r>
      <w:r w:rsidR="0040630B" w:rsidRPr="00276542">
        <w:rPr>
          <w:rFonts w:ascii="Arial" w:hAnsi="Arial" w:cs="Arial"/>
          <w:bCs/>
        </w:rPr>
        <w:t xml:space="preserve"> Surat </w:t>
      </w:r>
      <w:proofErr w:type="spellStart"/>
      <w:r w:rsidR="0040630B" w:rsidRPr="00276542">
        <w:rPr>
          <w:rFonts w:ascii="Arial" w:hAnsi="Arial" w:cs="Arial"/>
          <w:bCs/>
        </w:rPr>
        <w:t>Perintah</w:t>
      </w:r>
      <w:proofErr w:type="spellEnd"/>
      <w:r w:rsidR="0040630B" w:rsidRPr="00276542">
        <w:rPr>
          <w:rFonts w:ascii="Arial" w:hAnsi="Arial" w:cs="Arial"/>
          <w:bCs/>
        </w:rPr>
        <w:t xml:space="preserve"> </w:t>
      </w:r>
      <w:proofErr w:type="spellStart"/>
      <w:r w:rsidR="0040630B" w:rsidRPr="00276542">
        <w:rPr>
          <w:rFonts w:ascii="Arial" w:hAnsi="Arial" w:cs="Arial"/>
          <w:bCs/>
        </w:rPr>
        <w:t>Kadivpropam</w:t>
      </w:r>
      <w:proofErr w:type="spellEnd"/>
      <w:r w:rsidR="0040630B" w:rsidRPr="00276542">
        <w:rPr>
          <w:rFonts w:ascii="Arial" w:hAnsi="Arial" w:cs="Arial"/>
          <w:bCs/>
        </w:rPr>
        <w:t xml:space="preserve"> </w:t>
      </w:r>
      <w:proofErr w:type="spellStart"/>
      <w:r w:rsidR="0040630B" w:rsidRPr="00276542">
        <w:rPr>
          <w:rFonts w:ascii="Arial" w:hAnsi="Arial" w:cs="Arial"/>
          <w:bCs/>
        </w:rPr>
        <w:t>Nomor</w:t>
      </w:r>
      <w:proofErr w:type="spellEnd"/>
      <w:r w:rsidR="0040630B" w:rsidRPr="00276542">
        <w:rPr>
          <w:rFonts w:ascii="Arial" w:hAnsi="Arial" w:cs="Arial"/>
          <w:bCs/>
        </w:rPr>
        <w:t>:</w:t>
      </w:r>
      <w:r w:rsidR="00F52652" w:rsidRPr="00276542">
        <w:rPr>
          <w:rFonts w:ascii="Arial" w:hAnsi="Arial" w:cs="Arial"/>
        </w:rPr>
        <w:t xml:space="preserve"> </w:t>
      </w:r>
      <w:r w:rsidR="00762295" w:rsidRPr="00276542">
        <w:rPr>
          <w:rFonts w:ascii="Arial" w:hAnsi="Arial" w:cs="Arial"/>
          <w:lang w:val="id-ID"/>
        </w:rPr>
        <w:t>(</w:t>
      </w:r>
      <w:r w:rsidR="006E0189" w:rsidRPr="00276542">
        <w:rPr>
          <w:rFonts w:ascii="Arial" w:hAnsi="Arial" w:cs="Arial"/>
          <w:spacing w:val="-2"/>
        </w:rPr>
        <w:t>${</w:t>
      </w:r>
      <w:proofErr w:type="spellStart"/>
      <w:r w:rsidR="006E0189" w:rsidRPr="00276542">
        <w:rPr>
          <w:rFonts w:ascii="Arial" w:hAnsi="Arial" w:cs="Arial"/>
          <w:spacing w:val="-2"/>
        </w:rPr>
        <w:t>no_sprin</w:t>
      </w:r>
      <w:proofErr w:type="spellEnd"/>
      <w:r w:rsidR="006E0189" w:rsidRPr="00276542">
        <w:rPr>
          <w:rFonts w:ascii="Arial" w:hAnsi="Arial" w:cs="Arial"/>
          <w:spacing w:val="-2"/>
        </w:rPr>
        <w:t>}</w:t>
      </w:r>
      <w:r w:rsidR="00762295" w:rsidRPr="00276542">
        <w:rPr>
          <w:rFonts w:ascii="Arial" w:hAnsi="Arial" w:cs="Arial"/>
          <w:lang w:val="id-ID"/>
        </w:rPr>
        <w:t>)</w:t>
      </w:r>
      <w:r w:rsidR="00F52652" w:rsidRPr="00276542">
        <w:rPr>
          <w:rFonts w:ascii="Arial" w:hAnsi="Arial" w:cs="Arial"/>
        </w:rPr>
        <w:t xml:space="preserve"> </w:t>
      </w:r>
      <w:proofErr w:type="spellStart"/>
      <w:r w:rsidR="00DE56A1" w:rsidRPr="00276542">
        <w:rPr>
          <w:rFonts w:ascii="Arial" w:hAnsi="Arial" w:cs="Arial"/>
        </w:rPr>
        <w:t>tanggal</w:t>
      </w:r>
      <w:proofErr w:type="spellEnd"/>
      <w:r w:rsidR="00DE56A1" w:rsidRPr="00276542">
        <w:rPr>
          <w:rFonts w:ascii="Arial" w:hAnsi="Arial" w:cs="Arial"/>
        </w:rPr>
        <w:t xml:space="preserve"> </w:t>
      </w:r>
      <w:r w:rsidR="006E0189" w:rsidRPr="00276542">
        <w:rPr>
          <w:rFonts w:ascii="Arial" w:hAnsi="Arial" w:cs="Arial"/>
          <w:spacing w:val="-2"/>
        </w:rPr>
        <w:t>${</w:t>
      </w:r>
      <w:proofErr w:type="spellStart"/>
      <w:r w:rsidR="006E0189" w:rsidRPr="00276542">
        <w:rPr>
          <w:rFonts w:ascii="Arial" w:hAnsi="Arial" w:cs="Arial"/>
          <w:spacing w:val="-2"/>
        </w:rPr>
        <w:t>tanggal_sprin</w:t>
      </w:r>
      <w:proofErr w:type="spellEnd"/>
      <w:r w:rsidR="006E0189" w:rsidRPr="00276542">
        <w:rPr>
          <w:rFonts w:ascii="Arial" w:hAnsi="Arial" w:cs="Arial"/>
          <w:spacing w:val="-2"/>
        </w:rPr>
        <w:t>}</w:t>
      </w:r>
      <w:r w:rsidR="00F52652" w:rsidRPr="00276542">
        <w:rPr>
          <w:rFonts w:ascii="Arial" w:hAnsi="Arial" w:cs="Arial"/>
        </w:rPr>
        <w:t xml:space="preserve"> </w:t>
      </w:r>
      <w:proofErr w:type="spellStart"/>
      <w:r w:rsidR="0040630B" w:rsidRPr="00276542">
        <w:rPr>
          <w:rFonts w:ascii="Arial" w:hAnsi="Arial" w:cs="Arial"/>
        </w:rPr>
        <w:t>telah</w:t>
      </w:r>
      <w:proofErr w:type="spellEnd"/>
      <w:r w:rsidR="0040630B" w:rsidRPr="00276542">
        <w:rPr>
          <w:rFonts w:ascii="Arial" w:hAnsi="Arial" w:cs="Arial"/>
        </w:rPr>
        <w:t xml:space="preserve"> </w:t>
      </w:r>
      <w:proofErr w:type="spellStart"/>
      <w:r w:rsidR="0040630B" w:rsidRPr="00276542">
        <w:rPr>
          <w:rFonts w:ascii="Arial" w:hAnsi="Arial" w:cs="Arial"/>
        </w:rPr>
        <w:t>melakukan</w:t>
      </w:r>
      <w:proofErr w:type="spellEnd"/>
      <w:r w:rsidR="0040630B" w:rsidRPr="00276542">
        <w:rPr>
          <w:rFonts w:ascii="Arial" w:hAnsi="Arial" w:cs="Arial"/>
        </w:rPr>
        <w:t xml:space="preserve"> </w:t>
      </w:r>
      <w:proofErr w:type="spellStart"/>
      <w:r w:rsidR="0040630B" w:rsidRPr="00276542">
        <w:rPr>
          <w:rFonts w:ascii="Arial" w:hAnsi="Arial" w:cs="Arial"/>
        </w:rPr>
        <w:t>wawancara</w:t>
      </w:r>
      <w:proofErr w:type="spellEnd"/>
      <w:r w:rsidR="0040630B" w:rsidRPr="00276542">
        <w:rPr>
          <w:rFonts w:ascii="Arial" w:hAnsi="Arial" w:cs="Arial"/>
        </w:rPr>
        <w:t xml:space="preserve"> </w:t>
      </w:r>
      <w:proofErr w:type="spellStart"/>
      <w:r w:rsidR="0040630B" w:rsidRPr="00276542">
        <w:rPr>
          <w:rFonts w:ascii="Arial" w:hAnsi="Arial" w:cs="Arial"/>
        </w:rPr>
        <w:t>terhadap</w:t>
      </w:r>
      <w:proofErr w:type="spellEnd"/>
      <w:r w:rsidR="006D1E27" w:rsidRPr="00276542">
        <w:rPr>
          <w:rFonts w:ascii="Arial" w:hAnsi="Arial" w:cs="Arial"/>
          <w:bCs/>
          <w:lang w:val="id-ID"/>
        </w:rPr>
        <w:t>: --------</w:t>
      </w:r>
      <w:r w:rsidR="00F52652" w:rsidRPr="00276542">
        <w:rPr>
          <w:rFonts w:ascii="Arial" w:hAnsi="Arial" w:cs="Arial"/>
          <w:bCs/>
        </w:rPr>
        <w:t>------------------------------------</w:t>
      </w:r>
      <w:r w:rsidR="00663DCF" w:rsidRPr="00276542">
        <w:rPr>
          <w:rFonts w:ascii="Arial" w:hAnsi="Arial" w:cs="Arial"/>
          <w:bCs/>
        </w:rPr>
        <w:t>-</w:t>
      </w:r>
    </w:p>
    <w:p w14:paraId="212D74FF" w14:textId="77777777" w:rsidR="006D1E27" w:rsidRPr="00276542" w:rsidRDefault="006D1E27" w:rsidP="00FD761C">
      <w:pPr>
        <w:rPr>
          <w:rFonts w:ascii="Arial" w:hAnsi="Arial" w:cs="Arial"/>
          <w:bCs/>
          <w:lang w:val="id-ID"/>
        </w:rPr>
      </w:pPr>
    </w:p>
    <w:p w14:paraId="67EE2A82" w14:textId="1944C96F" w:rsidR="00136609" w:rsidRPr="00276542" w:rsidRDefault="00136609" w:rsidP="00136609">
      <w:pPr>
        <w:ind w:left="1985" w:hanging="1980"/>
        <w:contextualSpacing/>
        <w:jc w:val="both"/>
        <w:rPr>
          <w:rFonts w:ascii="Arial" w:hAnsi="Arial" w:cs="Arial"/>
          <w:lang w:val="id-ID"/>
        </w:rPr>
      </w:pPr>
      <w:r w:rsidRPr="00276542">
        <w:rPr>
          <w:rFonts w:ascii="Arial" w:hAnsi="Arial" w:cs="Arial"/>
          <w:lang w:val="id-ID"/>
        </w:rPr>
        <w:t>Nama</w:t>
      </w:r>
      <w:r w:rsidRPr="00276542">
        <w:rPr>
          <w:rFonts w:ascii="Arial" w:hAnsi="Arial" w:cs="Arial"/>
          <w:lang w:val="id-ID"/>
        </w:rPr>
        <w:tab/>
        <w:t>:</w:t>
      </w:r>
      <w:r w:rsidRPr="00276542">
        <w:rPr>
          <w:rFonts w:ascii="Arial" w:hAnsi="Arial" w:cs="Arial"/>
          <w:lang w:val="id-ID"/>
        </w:rPr>
        <w:tab/>
      </w:r>
      <w:r w:rsidR="00282710" w:rsidRPr="00276542">
        <w:rPr>
          <w:rFonts w:ascii="Arial" w:hAnsi="Arial" w:cs="Arial"/>
          <w:spacing w:val="-2"/>
        </w:rPr>
        <w:t>${</w:t>
      </w:r>
      <w:proofErr w:type="spellStart"/>
      <w:r w:rsidR="00282710" w:rsidRPr="00276542">
        <w:rPr>
          <w:rFonts w:ascii="Arial" w:hAnsi="Arial" w:cs="Arial"/>
          <w:spacing w:val="-2"/>
        </w:rPr>
        <w:t>terlapor</w:t>
      </w:r>
      <w:proofErr w:type="spellEnd"/>
      <w:r w:rsidR="00282710" w:rsidRPr="00276542">
        <w:rPr>
          <w:rFonts w:ascii="Arial" w:hAnsi="Arial" w:cs="Arial"/>
          <w:spacing w:val="-2"/>
        </w:rPr>
        <w:t>}</w:t>
      </w:r>
    </w:p>
    <w:p w14:paraId="36E1AF32" w14:textId="6D97503D" w:rsidR="00136609" w:rsidRPr="00276542" w:rsidRDefault="00136609" w:rsidP="00282710">
      <w:pPr>
        <w:ind w:left="1985" w:hanging="1980"/>
        <w:contextualSpacing/>
        <w:jc w:val="both"/>
        <w:rPr>
          <w:rFonts w:ascii="Arial" w:hAnsi="Arial" w:cs="Arial"/>
          <w:lang w:val="id-ID"/>
        </w:rPr>
      </w:pPr>
      <w:r w:rsidRPr="00276542">
        <w:rPr>
          <w:rFonts w:ascii="Arial" w:hAnsi="Arial" w:cs="Arial"/>
          <w:lang w:val="id-ID"/>
        </w:rPr>
        <w:t>Pangkat / NRP</w:t>
      </w:r>
      <w:r w:rsidRPr="00276542">
        <w:rPr>
          <w:rFonts w:ascii="Arial" w:hAnsi="Arial" w:cs="Arial"/>
          <w:lang w:val="id-ID"/>
        </w:rPr>
        <w:tab/>
        <w:t xml:space="preserve">: </w:t>
      </w:r>
      <w:r w:rsidR="00282710" w:rsidRPr="00276542">
        <w:rPr>
          <w:rFonts w:ascii="Arial" w:hAnsi="Arial" w:cs="Arial"/>
          <w:spacing w:val="-2"/>
        </w:rPr>
        <w:t>${</w:t>
      </w:r>
      <w:proofErr w:type="spellStart"/>
      <w:r w:rsidR="00282710" w:rsidRPr="00276542">
        <w:rPr>
          <w:rFonts w:ascii="Arial" w:hAnsi="Arial" w:cs="Arial"/>
          <w:spacing w:val="-2"/>
        </w:rPr>
        <w:t>pangkat</w:t>
      </w:r>
      <w:proofErr w:type="spellEnd"/>
      <w:r w:rsidR="00282710" w:rsidRPr="00276542">
        <w:rPr>
          <w:rFonts w:ascii="Arial" w:hAnsi="Arial" w:cs="Arial"/>
          <w:spacing w:val="-2"/>
        </w:rPr>
        <w:t xml:space="preserve">} </w:t>
      </w:r>
      <w:r w:rsidRPr="00276542">
        <w:rPr>
          <w:rFonts w:ascii="Arial" w:hAnsi="Arial" w:cs="Arial"/>
        </w:rPr>
        <w:t xml:space="preserve">/ </w:t>
      </w:r>
      <w:r w:rsidR="00282710" w:rsidRPr="00276542">
        <w:rPr>
          <w:rFonts w:ascii="Arial" w:hAnsi="Arial" w:cs="Arial"/>
          <w:spacing w:val="-2"/>
        </w:rPr>
        <w:t>${</w:t>
      </w:r>
      <w:proofErr w:type="spellStart"/>
      <w:r w:rsidR="00282710" w:rsidRPr="00276542">
        <w:rPr>
          <w:rFonts w:ascii="Arial" w:hAnsi="Arial" w:cs="Arial"/>
          <w:spacing w:val="-2"/>
        </w:rPr>
        <w:t>nrp</w:t>
      </w:r>
      <w:proofErr w:type="spellEnd"/>
      <w:r w:rsidR="00282710" w:rsidRPr="00276542">
        <w:rPr>
          <w:rFonts w:ascii="Arial" w:hAnsi="Arial" w:cs="Arial"/>
          <w:spacing w:val="-2"/>
        </w:rPr>
        <w:t>}</w:t>
      </w:r>
    </w:p>
    <w:p w14:paraId="0B0ACF35" w14:textId="0999EDDA" w:rsidR="00136609" w:rsidRPr="00276542" w:rsidRDefault="00136609" w:rsidP="00282710">
      <w:pPr>
        <w:ind w:left="1985" w:hanging="1980"/>
        <w:contextualSpacing/>
        <w:jc w:val="both"/>
        <w:rPr>
          <w:rFonts w:ascii="Arial" w:hAnsi="Arial" w:cs="Arial"/>
          <w:lang w:val="id-ID"/>
        </w:rPr>
      </w:pPr>
      <w:r w:rsidRPr="00276542">
        <w:rPr>
          <w:rFonts w:ascii="Arial" w:hAnsi="Arial" w:cs="Arial"/>
          <w:lang w:val="id-ID"/>
        </w:rPr>
        <w:t>Jabatan</w:t>
      </w:r>
      <w:r w:rsidRPr="00276542">
        <w:rPr>
          <w:rFonts w:ascii="Arial" w:hAnsi="Arial" w:cs="Arial"/>
          <w:lang w:val="id-ID"/>
        </w:rPr>
        <w:tab/>
        <w:t xml:space="preserve">: </w:t>
      </w:r>
      <w:r w:rsidR="00282710" w:rsidRPr="00276542">
        <w:rPr>
          <w:rFonts w:ascii="Arial" w:hAnsi="Arial" w:cs="Arial"/>
          <w:spacing w:val="-2"/>
        </w:rPr>
        <w:t>${</w:t>
      </w:r>
      <w:proofErr w:type="spellStart"/>
      <w:r w:rsidR="00282710" w:rsidRPr="00276542">
        <w:rPr>
          <w:rFonts w:ascii="Arial" w:hAnsi="Arial" w:cs="Arial"/>
          <w:spacing w:val="-2"/>
        </w:rPr>
        <w:t>jabatan</w:t>
      </w:r>
      <w:proofErr w:type="spellEnd"/>
      <w:r w:rsidR="00282710" w:rsidRPr="00276542">
        <w:rPr>
          <w:rFonts w:ascii="Arial" w:hAnsi="Arial" w:cs="Arial"/>
          <w:spacing w:val="-2"/>
        </w:rPr>
        <w:t>}</w:t>
      </w:r>
    </w:p>
    <w:p w14:paraId="38BBE704" w14:textId="23273D96" w:rsidR="00136609" w:rsidRPr="00276542" w:rsidRDefault="00136609" w:rsidP="00C04350">
      <w:pPr>
        <w:tabs>
          <w:tab w:val="left" w:pos="2977"/>
          <w:tab w:val="left" w:pos="3150"/>
          <w:tab w:val="left" w:pos="3585"/>
        </w:tabs>
        <w:ind w:left="1985" w:hanging="1980"/>
        <w:contextualSpacing/>
        <w:jc w:val="both"/>
        <w:rPr>
          <w:rFonts w:ascii="Arial" w:hAnsi="Arial" w:cs="Arial"/>
          <w:lang w:val="id-ID"/>
        </w:rPr>
      </w:pPr>
      <w:r w:rsidRPr="00276542">
        <w:rPr>
          <w:rFonts w:ascii="Arial" w:hAnsi="Arial" w:cs="Arial"/>
          <w:lang w:val="id-ID"/>
        </w:rPr>
        <w:t>Kesatuan</w:t>
      </w:r>
      <w:r w:rsidRPr="00276542">
        <w:rPr>
          <w:rFonts w:ascii="Arial" w:hAnsi="Arial" w:cs="Arial"/>
          <w:lang w:val="id-ID"/>
        </w:rPr>
        <w:tab/>
        <w:t xml:space="preserve">: </w:t>
      </w:r>
      <w:r w:rsidR="00282710" w:rsidRPr="00276542">
        <w:rPr>
          <w:rFonts w:ascii="Arial" w:hAnsi="Arial" w:cs="Arial"/>
          <w:spacing w:val="-2"/>
        </w:rPr>
        <w:t>${</w:t>
      </w:r>
      <w:proofErr w:type="spellStart"/>
      <w:r w:rsidR="00282710" w:rsidRPr="00276542">
        <w:rPr>
          <w:rFonts w:ascii="Arial" w:hAnsi="Arial" w:cs="Arial"/>
          <w:spacing w:val="-2"/>
        </w:rPr>
        <w:t>kesatuan</w:t>
      </w:r>
      <w:proofErr w:type="spellEnd"/>
      <w:r w:rsidR="00282710" w:rsidRPr="00276542">
        <w:rPr>
          <w:rFonts w:ascii="Arial" w:hAnsi="Arial" w:cs="Arial"/>
          <w:spacing w:val="-2"/>
        </w:rPr>
        <w:t>}</w:t>
      </w:r>
      <w:hyperlink r:id="rId8" w:history="1"/>
      <w:r w:rsidR="00C04350" w:rsidRPr="00276542">
        <w:rPr>
          <w:rFonts w:ascii="Arial" w:hAnsi="Arial" w:cs="Arial"/>
        </w:rPr>
        <w:tab/>
      </w:r>
    </w:p>
    <w:p w14:paraId="1B9A583A" w14:textId="18823DE8" w:rsidR="00136609" w:rsidRPr="00276542" w:rsidRDefault="00136609" w:rsidP="00136609">
      <w:pPr>
        <w:tabs>
          <w:tab w:val="left" w:pos="2977"/>
          <w:tab w:val="left" w:pos="3150"/>
          <w:tab w:val="left" w:pos="3420"/>
        </w:tabs>
        <w:ind w:left="1985" w:hanging="1980"/>
        <w:contextualSpacing/>
        <w:jc w:val="both"/>
        <w:rPr>
          <w:rFonts w:ascii="Arial" w:hAnsi="Arial" w:cs="Arial"/>
        </w:rPr>
      </w:pPr>
      <w:r w:rsidRPr="00276542">
        <w:rPr>
          <w:rFonts w:ascii="Arial" w:hAnsi="Arial" w:cs="Arial"/>
          <w:lang w:val="id-ID"/>
        </w:rPr>
        <w:t>Agama</w:t>
      </w:r>
      <w:r w:rsidRPr="00276542">
        <w:rPr>
          <w:rFonts w:ascii="Arial" w:hAnsi="Arial" w:cs="Arial"/>
          <w:lang w:val="id-ID"/>
        </w:rPr>
        <w:tab/>
        <w:t>:</w:t>
      </w:r>
      <w:r w:rsidRPr="00276542">
        <w:rPr>
          <w:rFonts w:ascii="Arial" w:hAnsi="Arial" w:cs="Arial"/>
        </w:rPr>
        <w:t xml:space="preserve"> </w:t>
      </w:r>
      <w:r w:rsidR="00282710" w:rsidRPr="00276542">
        <w:rPr>
          <w:rFonts w:ascii="Arial" w:hAnsi="Arial" w:cs="Arial"/>
          <w:spacing w:val="-2"/>
        </w:rPr>
        <w:t>${</w:t>
      </w:r>
      <w:proofErr w:type="spellStart"/>
      <w:r w:rsidR="00282710" w:rsidRPr="00276542">
        <w:rPr>
          <w:rFonts w:ascii="Arial" w:hAnsi="Arial" w:cs="Arial"/>
          <w:spacing w:val="-2"/>
        </w:rPr>
        <w:t>agama</w:t>
      </w:r>
      <w:r w:rsidR="006679C1" w:rsidRPr="00276542">
        <w:rPr>
          <w:rFonts w:ascii="Arial" w:hAnsi="Arial" w:cs="Arial"/>
          <w:spacing w:val="-2"/>
        </w:rPr>
        <w:t>_terlapor</w:t>
      </w:r>
      <w:proofErr w:type="spellEnd"/>
      <w:r w:rsidR="00282710" w:rsidRPr="00276542">
        <w:rPr>
          <w:rFonts w:ascii="Arial" w:hAnsi="Arial" w:cs="Arial"/>
          <w:spacing w:val="-2"/>
        </w:rPr>
        <w:t>}</w:t>
      </w:r>
    </w:p>
    <w:p w14:paraId="0B375F66" w14:textId="73DE7853" w:rsidR="00136609" w:rsidRPr="00276542" w:rsidRDefault="00136609" w:rsidP="00136609">
      <w:pPr>
        <w:tabs>
          <w:tab w:val="left" w:pos="2977"/>
          <w:tab w:val="left" w:pos="3150"/>
          <w:tab w:val="left" w:pos="3420"/>
        </w:tabs>
        <w:ind w:left="1985" w:hanging="1980"/>
        <w:contextualSpacing/>
        <w:jc w:val="both"/>
        <w:rPr>
          <w:rFonts w:ascii="Arial" w:hAnsi="Arial" w:cs="Arial"/>
        </w:rPr>
      </w:pPr>
      <w:r w:rsidRPr="00276542">
        <w:rPr>
          <w:rFonts w:ascii="Arial" w:hAnsi="Arial" w:cs="Arial"/>
          <w:lang w:val="id-ID"/>
        </w:rPr>
        <w:t>Suku</w:t>
      </w:r>
      <w:r w:rsidRPr="00276542">
        <w:rPr>
          <w:rFonts w:ascii="Arial" w:hAnsi="Arial" w:cs="Arial"/>
          <w:lang w:val="id-ID"/>
        </w:rPr>
        <w:tab/>
        <w:t>:</w:t>
      </w:r>
      <w:r w:rsidR="00A4453F" w:rsidRPr="00276542">
        <w:rPr>
          <w:rFonts w:ascii="Arial" w:hAnsi="Arial" w:cs="Arial"/>
        </w:rPr>
        <w:t xml:space="preserve"> </w:t>
      </w:r>
      <w:r w:rsidR="006679C1" w:rsidRPr="00276542">
        <w:rPr>
          <w:rFonts w:ascii="Arial" w:hAnsi="Arial" w:cs="Arial"/>
          <w:spacing w:val="-2"/>
        </w:rPr>
        <w:t>${</w:t>
      </w:r>
      <w:proofErr w:type="spellStart"/>
      <w:r w:rsidR="006679C1" w:rsidRPr="00276542">
        <w:rPr>
          <w:rFonts w:ascii="Arial" w:hAnsi="Arial" w:cs="Arial"/>
          <w:spacing w:val="-2"/>
        </w:rPr>
        <w:t>suku_terlapor</w:t>
      </w:r>
      <w:proofErr w:type="spellEnd"/>
      <w:r w:rsidR="006679C1" w:rsidRPr="00276542">
        <w:rPr>
          <w:rFonts w:ascii="Arial" w:hAnsi="Arial" w:cs="Arial"/>
          <w:spacing w:val="-2"/>
        </w:rPr>
        <w:t>}</w:t>
      </w:r>
    </w:p>
    <w:p w14:paraId="6653739D" w14:textId="5034ED83" w:rsidR="00136609" w:rsidRPr="00276542" w:rsidRDefault="00136609" w:rsidP="00A4453F">
      <w:pPr>
        <w:tabs>
          <w:tab w:val="left" w:pos="2977"/>
          <w:tab w:val="left" w:pos="3150"/>
          <w:tab w:val="left" w:pos="3420"/>
        </w:tabs>
        <w:ind w:left="1985" w:hanging="1980"/>
        <w:contextualSpacing/>
        <w:jc w:val="both"/>
        <w:rPr>
          <w:rFonts w:ascii="Arial" w:hAnsi="Arial" w:cs="Arial"/>
          <w:spacing w:val="-2"/>
          <w:lang w:val="id-ID"/>
        </w:rPr>
      </w:pPr>
      <w:r w:rsidRPr="00276542">
        <w:rPr>
          <w:rFonts w:ascii="Arial" w:hAnsi="Arial" w:cs="Arial"/>
          <w:lang w:val="id-ID"/>
        </w:rPr>
        <w:t>Alamat</w:t>
      </w:r>
      <w:r w:rsidRPr="00276542">
        <w:rPr>
          <w:rFonts w:ascii="Arial" w:hAnsi="Arial" w:cs="Arial"/>
          <w:lang w:val="id-ID"/>
        </w:rPr>
        <w:tab/>
        <w:t xml:space="preserve">: </w:t>
      </w:r>
      <w:r w:rsidR="0035790E" w:rsidRPr="00276542">
        <w:rPr>
          <w:rFonts w:ascii="Arial" w:hAnsi="Arial" w:cs="Arial"/>
          <w:spacing w:val="-2"/>
        </w:rPr>
        <w:t>${</w:t>
      </w:r>
      <w:proofErr w:type="spellStart"/>
      <w:r w:rsidR="0035790E" w:rsidRPr="00276542">
        <w:rPr>
          <w:rFonts w:ascii="Arial" w:hAnsi="Arial" w:cs="Arial"/>
          <w:spacing w:val="-2"/>
        </w:rPr>
        <w:t>alamat</w:t>
      </w:r>
      <w:r w:rsidR="006679C1" w:rsidRPr="00276542">
        <w:rPr>
          <w:rFonts w:ascii="Arial" w:hAnsi="Arial" w:cs="Arial"/>
          <w:spacing w:val="-2"/>
        </w:rPr>
        <w:t>_terlapor</w:t>
      </w:r>
      <w:proofErr w:type="spellEnd"/>
      <w:r w:rsidR="0035790E" w:rsidRPr="00276542">
        <w:rPr>
          <w:rFonts w:ascii="Arial" w:hAnsi="Arial" w:cs="Arial"/>
          <w:spacing w:val="-2"/>
        </w:rPr>
        <w:t>}</w:t>
      </w:r>
    </w:p>
    <w:p w14:paraId="2A874AA4" w14:textId="15C4C6E9" w:rsidR="00136609" w:rsidRPr="00276542" w:rsidRDefault="00136609" w:rsidP="00136609">
      <w:pPr>
        <w:tabs>
          <w:tab w:val="left" w:pos="3119"/>
        </w:tabs>
        <w:ind w:left="1985" w:hanging="1980"/>
        <w:contextualSpacing/>
        <w:jc w:val="both"/>
        <w:rPr>
          <w:rFonts w:ascii="Arial" w:hAnsi="Arial" w:cs="Arial"/>
          <w:lang w:val="id-ID"/>
        </w:rPr>
      </w:pPr>
      <w:r w:rsidRPr="00276542">
        <w:rPr>
          <w:rFonts w:ascii="Arial" w:hAnsi="Arial" w:cs="Arial"/>
          <w:lang w:val="id-ID"/>
        </w:rPr>
        <w:t>Handphone No</w:t>
      </w:r>
      <w:r w:rsidRPr="00276542">
        <w:rPr>
          <w:rFonts w:ascii="Arial" w:hAnsi="Arial" w:cs="Arial"/>
          <w:lang w:val="id-ID"/>
        </w:rPr>
        <w:tab/>
        <w:t xml:space="preserve">: </w:t>
      </w:r>
      <w:r w:rsidR="0035790E" w:rsidRPr="00276542">
        <w:rPr>
          <w:rFonts w:ascii="Arial" w:hAnsi="Arial" w:cs="Arial"/>
          <w:spacing w:val="-2"/>
        </w:rPr>
        <w:t>${</w:t>
      </w:r>
      <w:proofErr w:type="spellStart"/>
      <w:r w:rsidR="0035790E" w:rsidRPr="00276542">
        <w:rPr>
          <w:rFonts w:ascii="Arial" w:hAnsi="Arial" w:cs="Arial"/>
          <w:spacing w:val="-2"/>
        </w:rPr>
        <w:t>no_telp</w:t>
      </w:r>
      <w:proofErr w:type="spellEnd"/>
      <w:r w:rsidR="0035790E" w:rsidRPr="00276542">
        <w:rPr>
          <w:rFonts w:ascii="Arial" w:hAnsi="Arial" w:cs="Arial"/>
          <w:spacing w:val="-2"/>
        </w:rPr>
        <w:t>}</w:t>
      </w:r>
    </w:p>
    <w:p w14:paraId="2347520B" w14:textId="77777777" w:rsidR="0040630B" w:rsidRPr="00276542" w:rsidRDefault="0040630B" w:rsidP="0040630B">
      <w:pPr>
        <w:jc w:val="both"/>
        <w:rPr>
          <w:rFonts w:ascii="Arial" w:hAnsi="Arial" w:cs="Arial"/>
          <w:bCs/>
          <w:lang w:val="id-ID"/>
        </w:rPr>
      </w:pPr>
    </w:p>
    <w:p w14:paraId="02232905" w14:textId="523C4B64" w:rsidR="0040630B" w:rsidRPr="00276542" w:rsidRDefault="0040630B" w:rsidP="0040630B">
      <w:pPr>
        <w:jc w:val="both"/>
        <w:rPr>
          <w:rFonts w:ascii="Arial" w:hAnsi="Arial" w:cs="Arial"/>
          <w:lang w:val="id-ID"/>
        </w:rPr>
      </w:pPr>
      <w:r w:rsidRPr="00276542">
        <w:rPr>
          <w:rFonts w:ascii="Arial" w:hAnsi="Arial" w:cs="Arial"/>
          <w:bCs/>
          <w:lang w:val="id-ID"/>
        </w:rPr>
        <w:t>Kegiatan wawancara dilaksanakan di</w:t>
      </w:r>
      <w:r w:rsidR="008B03CF" w:rsidRPr="00276542">
        <w:rPr>
          <w:rFonts w:ascii="Arial" w:hAnsi="Arial" w:cs="Arial"/>
          <w:bCs/>
        </w:rPr>
        <w:t xml:space="preserve"> $</w:t>
      </w:r>
      <w:r w:rsidR="003F2CF5" w:rsidRPr="00276542">
        <w:rPr>
          <w:rFonts w:ascii="Arial" w:hAnsi="Arial" w:cs="Arial"/>
          <w:bCs/>
        </w:rPr>
        <w:t>{</w:t>
      </w:r>
      <w:proofErr w:type="spellStart"/>
      <w:r w:rsidR="008B03CF" w:rsidRPr="00276542">
        <w:rPr>
          <w:rFonts w:ascii="Arial" w:hAnsi="Arial" w:cs="Arial"/>
          <w:bCs/>
        </w:rPr>
        <w:t>ruangan_wawancara</w:t>
      </w:r>
      <w:proofErr w:type="spellEnd"/>
      <w:r w:rsidR="003F2CF5" w:rsidRPr="00276542">
        <w:rPr>
          <w:rFonts w:ascii="Arial" w:hAnsi="Arial" w:cs="Arial"/>
          <w:bCs/>
        </w:rPr>
        <w:t>}</w:t>
      </w:r>
      <w:r w:rsidRPr="00276542">
        <w:rPr>
          <w:rFonts w:ascii="Arial" w:hAnsi="Arial" w:cs="Arial"/>
          <w:bCs/>
          <w:lang w:val="id-ID"/>
        </w:rPr>
        <w:t xml:space="preserve"> dari jam</w:t>
      </w:r>
      <w:r w:rsidR="008B03CF" w:rsidRPr="00276542">
        <w:rPr>
          <w:rFonts w:ascii="Arial" w:hAnsi="Arial" w:cs="Arial"/>
          <w:bCs/>
        </w:rPr>
        <w:t xml:space="preserve"> $</w:t>
      </w:r>
      <w:r w:rsidR="003F2CF5" w:rsidRPr="00276542">
        <w:rPr>
          <w:rFonts w:ascii="Arial" w:hAnsi="Arial" w:cs="Arial"/>
          <w:bCs/>
        </w:rPr>
        <w:t>{</w:t>
      </w:r>
      <w:proofErr w:type="spellStart"/>
      <w:r w:rsidR="008B03CF" w:rsidRPr="00276542">
        <w:rPr>
          <w:rFonts w:ascii="Arial" w:hAnsi="Arial" w:cs="Arial"/>
          <w:bCs/>
        </w:rPr>
        <w:t>jam_wawancara</w:t>
      </w:r>
      <w:proofErr w:type="spellEnd"/>
      <w:r w:rsidR="003F2CF5" w:rsidRPr="00276542">
        <w:rPr>
          <w:rFonts w:ascii="Arial" w:hAnsi="Arial" w:cs="Arial"/>
          <w:bCs/>
        </w:rPr>
        <w:t>}</w:t>
      </w:r>
      <w:r w:rsidR="008B03CF" w:rsidRPr="00276542">
        <w:rPr>
          <w:rFonts w:ascii="Arial" w:hAnsi="Arial" w:cs="Arial"/>
          <w:bCs/>
        </w:rPr>
        <w:t xml:space="preserve"> </w:t>
      </w:r>
      <w:r w:rsidRPr="00276542">
        <w:rPr>
          <w:rFonts w:ascii="Arial" w:hAnsi="Arial" w:cs="Arial"/>
          <w:bCs/>
          <w:lang w:val="id-ID"/>
        </w:rPr>
        <w:t>Wib s.d</w:t>
      </w:r>
      <w:r w:rsidRPr="00276542">
        <w:rPr>
          <w:rFonts w:ascii="Arial" w:hAnsi="Arial" w:cs="Arial"/>
          <w:bCs/>
        </w:rPr>
        <w:t xml:space="preserve"> </w:t>
      </w:r>
      <w:proofErr w:type="spellStart"/>
      <w:r w:rsidRPr="00276542">
        <w:rPr>
          <w:rFonts w:ascii="Arial" w:hAnsi="Arial" w:cs="Arial"/>
          <w:bCs/>
        </w:rPr>
        <w:t>selesai</w:t>
      </w:r>
      <w:proofErr w:type="spellEnd"/>
      <w:r w:rsidRPr="00276542">
        <w:rPr>
          <w:rFonts w:ascii="Arial" w:hAnsi="Arial" w:cs="Arial"/>
          <w:bCs/>
        </w:rPr>
        <w:t xml:space="preserve"> </w:t>
      </w:r>
      <w:r w:rsidRPr="00276542">
        <w:rPr>
          <w:rFonts w:ascii="Arial" w:hAnsi="Arial" w:cs="Arial"/>
          <w:bCs/>
          <w:lang w:val="id-ID"/>
        </w:rPr>
        <w:t xml:space="preserve">dengan hasil </w:t>
      </w:r>
      <w:proofErr w:type="spellStart"/>
      <w:r w:rsidRPr="00276542">
        <w:rPr>
          <w:rFonts w:ascii="Arial" w:hAnsi="Arial" w:cs="Arial"/>
          <w:bCs/>
        </w:rPr>
        <w:t>sebagai</w:t>
      </w:r>
      <w:proofErr w:type="spellEnd"/>
      <w:r w:rsidRPr="00276542">
        <w:rPr>
          <w:rFonts w:ascii="Arial" w:hAnsi="Arial" w:cs="Arial"/>
          <w:bCs/>
        </w:rPr>
        <w:t xml:space="preserve"> </w:t>
      </w:r>
      <w:proofErr w:type="spellStart"/>
      <w:r w:rsidRPr="00276542">
        <w:rPr>
          <w:rFonts w:ascii="Arial" w:hAnsi="Arial" w:cs="Arial"/>
          <w:bCs/>
        </w:rPr>
        <w:t>berikut</w:t>
      </w:r>
      <w:proofErr w:type="spellEnd"/>
      <w:r w:rsidRPr="00276542">
        <w:rPr>
          <w:rFonts w:ascii="Arial" w:hAnsi="Arial" w:cs="Arial"/>
          <w:bCs/>
        </w:rPr>
        <w:t xml:space="preserve"> </w:t>
      </w:r>
      <w:r w:rsidRPr="00276542">
        <w:rPr>
          <w:rFonts w:ascii="Arial" w:hAnsi="Arial" w:cs="Arial"/>
          <w:bCs/>
          <w:lang w:val="id-ID"/>
        </w:rPr>
        <w:t>: -------</w:t>
      </w:r>
      <w:r w:rsidRPr="00276542">
        <w:rPr>
          <w:rFonts w:ascii="Arial" w:hAnsi="Arial" w:cs="Arial"/>
          <w:lang w:val="id-ID"/>
        </w:rPr>
        <w:t>-------------</w:t>
      </w:r>
      <w:r w:rsidR="00F531FE" w:rsidRPr="00276542">
        <w:rPr>
          <w:rFonts w:ascii="Arial" w:hAnsi="Arial" w:cs="Arial"/>
        </w:rPr>
        <w:t>--------------</w:t>
      </w:r>
      <w:r w:rsidR="003115A3" w:rsidRPr="00276542">
        <w:rPr>
          <w:rFonts w:ascii="Arial" w:hAnsi="Arial" w:cs="Arial"/>
          <w:lang w:val="id-ID"/>
        </w:rPr>
        <w:t>-------------------</w:t>
      </w:r>
    </w:p>
    <w:p w14:paraId="19E96110" w14:textId="77777777" w:rsidR="0040630B" w:rsidRPr="00276542" w:rsidRDefault="0040630B" w:rsidP="0040630B">
      <w:pPr>
        <w:jc w:val="both"/>
        <w:rPr>
          <w:rFonts w:ascii="Arial" w:hAnsi="Arial" w:cs="Arial"/>
          <w:bCs/>
        </w:rPr>
      </w:pPr>
    </w:p>
    <w:p w14:paraId="293D57CA" w14:textId="77777777" w:rsidR="00F5365A" w:rsidRPr="00276542" w:rsidRDefault="00F5365A" w:rsidP="00F40D92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Arial" w:hAnsi="Arial" w:cs="Arial"/>
          <w:bCs/>
          <w:lang w:val="id-ID"/>
        </w:rPr>
      </w:pPr>
      <w:r w:rsidRPr="00276542">
        <w:rPr>
          <w:rFonts w:ascii="Arial" w:hAnsi="Arial" w:cs="Arial"/>
          <w:bCs/>
          <w:lang w:val="id-ID"/>
        </w:rPr>
        <w:t xml:space="preserve">Apakah </w:t>
      </w:r>
      <w:r w:rsidR="00B157D0" w:rsidRPr="00276542">
        <w:rPr>
          <w:rFonts w:ascii="Arial" w:hAnsi="Arial" w:cs="Arial"/>
          <w:bCs/>
          <w:lang w:val="id-ID"/>
        </w:rPr>
        <w:t>saudara</w:t>
      </w:r>
      <w:r w:rsidRPr="00276542">
        <w:rPr>
          <w:rFonts w:ascii="Arial" w:hAnsi="Arial" w:cs="Arial"/>
          <w:bCs/>
          <w:lang w:val="id-ID"/>
        </w:rPr>
        <w:t xml:space="preserve"> dalam keadaan sehat jasmani dan rohani, serta bersediakah untuk dimintai keterangan dalam nota wawancara ini ? </w:t>
      </w:r>
      <w:r w:rsidR="00413DDA" w:rsidRPr="00276542">
        <w:rPr>
          <w:rFonts w:ascii="Arial" w:hAnsi="Arial" w:cs="Arial"/>
          <w:bCs/>
          <w:lang w:val="id-ID"/>
        </w:rPr>
        <w:t xml:space="preserve">Jelaskan </w:t>
      </w:r>
      <w:r w:rsidRPr="00276542">
        <w:rPr>
          <w:rFonts w:ascii="Arial" w:hAnsi="Arial" w:cs="Arial"/>
          <w:bCs/>
          <w:lang w:val="id-ID"/>
        </w:rPr>
        <w:t>-----------------</w:t>
      </w:r>
      <w:r w:rsidR="006268B1" w:rsidRPr="00276542">
        <w:rPr>
          <w:rFonts w:ascii="Arial" w:hAnsi="Arial" w:cs="Arial"/>
          <w:bCs/>
          <w:lang w:val="id-ID"/>
        </w:rPr>
        <w:t>----------------------</w:t>
      </w:r>
    </w:p>
    <w:p w14:paraId="315DBAF9" w14:textId="77777777" w:rsidR="00CB28B4" w:rsidRPr="00276542" w:rsidRDefault="00CB28B4" w:rsidP="00645708">
      <w:pPr>
        <w:ind w:left="1134" w:hanging="567"/>
        <w:jc w:val="both"/>
        <w:rPr>
          <w:rFonts w:ascii="Arial" w:hAnsi="Arial" w:cs="Arial"/>
          <w:bCs/>
          <w:lang w:val="id-ID"/>
        </w:rPr>
      </w:pPr>
    </w:p>
    <w:p w14:paraId="73DAAD15" w14:textId="77777777" w:rsidR="00F5365A" w:rsidRPr="00276542" w:rsidRDefault="00F5365A" w:rsidP="00FD761C">
      <w:pPr>
        <w:numPr>
          <w:ilvl w:val="0"/>
          <w:numId w:val="24"/>
        </w:numPr>
        <w:ind w:left="1134" w:hanging="567"/>
        <w:jc w:val="both"/>
        <w:rPr>
          <w:rFonts w:ascii="Arial" w:hAnsi="Arial" w:cs="Arial"/>
          <w:bCs/>
          <w:lang w:val="id-ID"/>
        </w:rPr>
      </w:pPr>
      <w:r w:rsidRPr="00276542">
        <w:rPr>
          <w:rFonts w:ascii="Arial" w:hAnsi="Arial" w:cs="Arial"/>
          <w:bCs/>
          <w:lang w:val="id-ID"/>
        </w:rPr>
        <w:lastRenderedPageBreak/>
        <w:t>Ya, saat ini saya dalam keadaan sehat jasmani dan Rohani dan bersedia untuk memberikan keterangan yang sebenar-benarnya</w:t>
      </w:r>
      <w:r w:rsidR="003237BC" w:rsidRPr="00276542">
        <w:rPr>
          <w:rFonts w:ascii="Arial" w:hAnsi="Arial" w:cs="Arial"/>
          <w:bCs/>
          <w:lang w:val="id-ID"/>
        </w:rPr>
        <w:t xml:space="preserve"> dan atas kemauan diri sendiri untuk memberikan keterangan dalam Nota Wawancara ini. ----------</w:t>
      </w:r>
      <w:r w:rsidR="006268B1" w:rsidRPr="00276542">
        <w:rPr>
          <w:rFonts w:ascii="Arial" w:hAnsi="Arial" w:cs="Arial"/>
          <w:bCs/>
          <w:lang w:val="id-ID"/>
        </w:rPr>
        <w:t>-----------------------------</w:t>
      </w:r>
    </w:p>
    <w:p w14:paraId="272EFB89" w14:textId="77777777" w:rsidR="003237BC" w:rsidRPr="00276542" w:rsidRDefault="003237BC" w:rsidP="003237BC">
      <w:pPr>
        <w:ind w:left="1134" w:hanging="567"/>
        <w:jc w:val="both"/>
        <w:rPr>
          <w:rFonts w:ascii="Arial" w:hAnsi="Arial" w:cs="Arial"/>
          <w:bCs/>
          <w:lang w:val="id-ID"/>
        </w:rPr>
      </w:pPr>
    </w:p>
    <w:p w14:paraId="507488D1" w14:textId="6093A875" w:rsidR="004A3DB1" w:rsidRPr="00276542" w:rsidRDefault="007D3339" w:rsidP="00F52652">
      <w:pPr>
        <w:numPr>
          <w:ilvl w:val="0"/>
          <w:numId w:val="1"/>
        </w:numPr>
        <w:tabs>
          <w:tab w:val="clear" w:pos="720"/>
          <w:tab w:val="num" w:pos="567"/>
          <w:tab w:val="num" w:pos="1004"/>
        </w:tabs>
        <w:spacing w:after="200"/>
        <w:ind w:left="567" w:hanging="567"/>
        <w:jc w:val="both"/>
        <w:rPr>
          <w:rFonts w:ascii="Arial" w:hAnsi="Arial" w:cs="Arial"/>
          <w:b/>
          <w:lang w:val="id-ID"/>
        </w:rPr>
      </w:pPr>
      <w:r w:rsidRPr="00276542">
        <w:rPr>
          <w:rFonts w:ascii="Arial" w:hAnsi="Arial" w:cs="Arial"/>
          <w:bCs/>
          <w:lang w:val="id-ID"/>
        </w:rPr>
        <w:t xml:space="preserve">Dijelaskan kepada saudara bahwa Rowabprof Divpropam Polri saat ini sedang melakukan </w:t>
      </w:r>
      <w:r w:rsidR="00F531FE" w:rsidRPr="00276542">
        <w:rPr>
          <w:rFonts w:ascii="Arial" w:hAnsi="Arial" w:cs="Arial"/>
          <w:bCs/>
        </w:rPr>
        <w:t xml:space="preserve">Audit </w:t>
      </w:r>
      <w:proofErr w:type="spellStart"/>
      <w:r w:rsidR="00F531FE" w:rsidRPr="00276542">
        <w:rPr>
          <w:rFonts w:ascii="Arial" w:hAnsi="Arial" w:cs="Arial"/>
          <w:bCs/>
        </w:rPr>
        <w:t>Investigasi</w:t>
      </w:r>
      <w:proofErr w:type="spellEnd"/>
      <w:r w:rsidRPr="00276542">
        <w:rPr>
          <w:rFonts w:ascii="Arial" w:hAnsi="Arial" w:cs="Arial"/>
          <w:bCs/>
          <w:lang w:val="id-ID"/>
        </w:rPr>
        <w:t xml:space="preserve"> </w:t>
      </w:r>
      <w:r w:rsidR="001C3F15" w:rsidRPr="00276542">
        <w:rPr>
          <w:rFonts w:ascii="Arial" w:hAnsi="Arial" w:cs="Arial"/>
          <w:bCs/>
          <w:lang w:val="id-ID"/>
        </w:rPr>
        <w:t>sehubungan dengan adanya S</w:t>
      </w:r>
      <w:proofErr w:type="spellStart"/>
      <w:r w:rsidR="001C3F15" w:rsidRPr="00276542">
        <w:rPr>
          <w:rFonts w:ascii="Arial" w:hAnsi="Arial" w:cs="Arial"/>
          <w:spacing w:val="-2"/>
        </w:rPr>
        <w:t>urat</w:t>
      </w:r>
      <w:proofErr w:type="spellEnd"/>
      <w:r w:rsidR="001C3F15" w:rsidRPr="00276542">
        <w:rPr>
          <w:rFonts w:ascii="Arial" w:hAnsi="Arial" w:cs="Arial"/>
          <w:spacing w:val="-2"/>
        </w:rPr>
        <w:t xml:space="preserve"> Dumas </w:t>
      </w:r>
      <w:r w:rsidR="001C3F15" w:rsidRPr="00276542">
        <w:rPr>
          <w:rFonts w:ascii="Arial" w:hAnsi="Arial" w:cs="Arial"/>
          <w:spacing w:val="-2"/>
          <w:lang w:val="id-ID"/>
        </w:rPr>
        <w:t>dari</w:t>
      </w:r>
      <w:r w:rsidR="001C3F15" w:rsidRPr="00276542">
        <w:rPr>
          <w:rFonts w:ascii="Arial" w:hAnsi="Arial" w:cs="Arial"/>
          <w:spacing w:val="-2"/>
        </w:rPr>
        <w:t xml:space="preserve"> </w:t>
      </w:r>
      <w:r w:rsidR="00C5579E" w:rsidRPr="00276542">
        <w:rPr>
          <w:rFonts w:ascii="Arial" w:hAnsi="Arial" w:cs="Arial"/>
          <w:spacing w:val="-2"/>
        </w:rPr>
        <w:t>${</w:t>
      </w:r>
      <w:proofErr w:type="spellStart"/>
      <w:r w:rsidR="00C5579E" w:rsidRPr="00276542">
        <w:rPr>
          <w:rFonts w:ascii="Arial" w:hAnsi="Arial" w:cs="Arial"/>
          <w:spacing w:val="-2"/>
        </w:rPr>
        <w:t>pelapor</w:t>
      </w:r>
      <w:proofErr w:type="spellEnd"/>
      <w:r w:rsidR="00C5579E" w:rsidRPr="00276542">
        <w:rPr>
          <w:rFonts w:ascii="Arial" w:hAnsi="Arial" w:cs="Arial"/>
          <w:spacing w:val="-2"/>
        </w:rPr>
        <w:t>}</w:t>
      </w:r>
      <w:r w:rsidRPr="00276542">
        <w:rPr>
          <w:rFonts w:ascii="Arial" w:hAnsi="Arial" w:cs="Arial"/>
          <w:bCs/>
          <w:lang w:val="id-ID"/>
        </w:rPr>
        <w:t xml:space="preserve"> </w:t>
      </w:r>
      <w:r w:rsidR="001C3F15" w:rsidRPr="00276542">
        <w:rPr>
          <w:rFonts w:ascii="Arial" w:hAnsi="Arial" w:cs="Arial"/>
          <w:bCs/>
          <w:lang w:val="id-ID"/>
        </w:rPr>
        <w:t xml:space="preserve">terkait </w:t>
      </w:r>
      <w:proofErr w:type="spellStart"/>
      <w:r w:rsidRPr="00276542">
        <w:rPr>
          <w:rFonts w:ascii="Arial" w:hAnsi="Arial" w:cs="Arial"/>
          <w:spacing w:val="-4"/>
        </w:rPr>
        <w:t>dugaan</w:t>
      </w:r>
      <w:proofErr w:type="spellEnd"/>
      <w:r w:rsidRPr="00276542">
        <w:rPr>
          <w:rFonts w:ascii="Arial" w:hAnsi="Arial" w:cs="Arial"/>
          <w:spacing w:val="-4"/>
        </w:rPr>
        <w:t xml:space="preserve"> </w:t>
      </w:r>
      <w:proofErr w:type="spellStart"/>
      <w:r w:rsidR="00BC26A1" w:rsidRPr="00276542">
        <w:rPr>
          <w:rFonts w:ascii="Arial" w:hAnsi="Arial" w:cs="Arial"/>
          <w:spacing w:val="-4"/>
        </w:rPr>
        <w:t>pelanggaran</w:t>
      </w:r>
      <w:proofErr w:type="spellEnd"/>
      <w:r w:rsidR="00BC26A1" w:rsidRPr="00276542">
        <w:rPr>
          <w:rFonts w:ascii="Arial" w:hAnsi="Arial" w:cs="Arial"/>
          <w:spacing w:val="-4"/>
        </w:rPr>
        <w:t xml:space="preserve"> </w:t>
      </w:r>
      <w:proofErr w:type="spellStart"/>
      <w:r w:rsidR="00BC26A1" w:rsidRPr="00276542">
        <w:rPr>
          <w:rFonts w:ascii="Arial" w:hAnsi="Arial" w:cs="Arial"/>
          <w:spacing w:val="-4"/>
        </w:rPr>
        <w:t>kode</w:t>
      </w:r>
      <w:proofErr w:type="spellEnd"/>
      <w:r w:rsidR="00BC26A1" w:rsidRPr="00276542">
        <w:rPr>
          <w:rFonts w:ascii="Arial" w:hAnsi="Arial" w:cs="Arial"/>
          <w:spacing w:val="-4"/>
        </w:rPr>
        <w:t xml:space="preserve"> </w:t>
      </w:r>
      <w:proofErr w:type="spellStart"/>
      <w:r w:rsidR="00BC26A1" w:rsidRPr="00276542">
        <w:rPr>
          <w:rFonts w:ascii="Arial" w:hAnsi="Arial" w:cs="Arial"/>
          <w:spacing w:val="-4"/>
        </w:rPr>
        <w:t>Etik</w:t>
      </w:r>
      <w:proofErr w:type="spellEnd"/>
      <w:r w:rsidR="00BC26A1" w:rsidRPr="00276542">
        <w:rPr>
          <w:rFonts w:ascii="Arial" w:hAnsi="Arial" w:cs="Arial"/>
          <w:spacing w:val="-4"/>
        </w:rPr>
        <w:t xml:space="preserve"> </w:t>
      </w:r>
      <w:proofErr w:type="spellStart"/>
      <w:r w:rsidR="00BC26A1" w:rsidRPr="00276542">
        <w:rPr>
          <w:rFonts w:ascii="Arial" w:hAnsi="Arial" w:cs="Arial"/>
          <w:spacing w:val="-4"/>
        </w:rPr>
        <w:t>Profesi</w:t>
      </w:r>
      <w:proofErr w:type="spellEnd"/>
      <w:r w:rsidR="00BC26A1" w:rsidRPr="00276542">
        <w:rPr>
          <w:rFonts w:ascii="Arial" w:hAnsi="Arial" w:cs="Arial"/>
          <w:spacing w:val="-4"/>
        </w:rPr>
        <w:t xml:space="preserve"> </w:t>
      </w:r>
      <w:proofErr w:type="spellStart"/>
      <w:r w:rsidR="00BC26A1" w:rsidRPr="00276542">
        <w:rPr>
          <w:rFonts w:ascii="Arial" w:hAnsi="Arial" w:cs="Arial"/>
          <w:spacing w:val="-4"/>
        </w:rPr>
        <w:t>Polri</w:t>
      </w:r>
      <w:proofErr w:type="spellEnd"/>
      <w:r w:rsidR="00BC26A1" w:rsidRPr="00276542">
        <w:rPr>
          <w:rFonts w:ascii="Arial" w:hAnsi="Arial" w:cs="Arial"/>
          <w:spacing w:val="-4"/>
        </w:rPr>
        <w:t xml:space="preserve"> ya</w:t>
      </w:r>
      <w:r w:rsidR="004A3DB1" w:rsidRPr="00276542">
        <w:rPr>
          <w:rFonts w:ascii="Arial" w:hAnsi="Arial" w:cs="Arial"/>
          <w:spacing w:val="-4"/>
        </w:rPr>
        <w:t>n</w:t>
      </w:r>
      <w:r w:rsidR="00BC26A1" w:rsidRPr="00276542">
        <w:rPr>
          <w:rFonts w:ascii="Arial" w:hAnsi="Arial" w:cs="Arial"/>
          <w:spacing w:val="-4"/>
        </w:rPr>
        <w:t xml:space="preserve">g </w:t>
      </w:r>
      <w:proofErr w:type="spellStart"/>
      <w:r w:rsidR="00BC26A1" w:rsidRPr="00276542">
        <w:rPr>
          <w:rFonts w:ascii="Arial" w:hAnsi="Arial" w:cs="Arial"/>
          <w:spacing w:val="-4"/>
        </w:rPr>
        <w:t>dilakukan</w:t>
      </w:r>
      <w:proofErr w:type="spellEnd"/>
      <w:r w:rsidR="00BC26A1" w:rsidRPr="00276542">
        <w:rPr>
          <w:rFonts w:ascii="Arial" w:hAnsi="Arial" w:cs="Arial"/>
          <w:spacing w:val="-4"/>
        </w:rPr>
        <w:t xml:space="preserve"> oleh </w:t>
      </w:r>
      <w:r w:rsidR="004D034A" w:rsidRPr="00276542">
        <w:rPr>
          <w:rFonts w:ascii="Arial" w:hAnsi="Arial" w:cs="Arial"/>
          <w:spacing w:val="-2"/>
        </w:rPr>
        <w:t>${</w:t>
      </w:r>
      <w:proofErr w:type="spellStart"/>
      <w:r w:rsidR="004D034A" w:rsidRPr="00276542">
        <w:rPr>
          <w:rFonts w:ascii="Arial" w:hAnsi="Arial" w:cs="Arial"/>
          <w:spacing w:val="-2"/>
        </w:rPr>
        <w:t>pangkat</w:t>
      </w:r>
      <w:proofErr w:type="spellEnd"/>
      <w:r w:rsidR="004D034A" w:rsidRPr="00276542">
        <w:rPr>
          <w:rFonts w:ascii="Arial" w:hAnsi="Arial" w:cs="Arial"/>
          <w:spacing w:val="-2"/>
        </w:rPr>
        <w:t>}</w:t>
      </w:r>
      <w:r w:rsidR="004D034A" w:rsidRPr="00276542">
        <w:rPr>
          <w:rFonts w:ascii="Arial" w:hAnsi="Arial" w:cs="Arial"/>
          <w:color w:val="FF0000"/>
          <w:spacing w:val="-4"/>
          <w:lang w:val="id-ID"/>
        </w:rPr>
        <w:t xml:space="preserve"> </w:t>
      </w:r>
      <w:r w:rsidR="004D034A" w:rsidRPr="00276542">
        <w:rPr>
          <w:rFonts w:ascii="Arial" w:hAnsi="Arial" w:cs="Arial"/>
          <w:spacing w:val="-2"/>
        </w:rPr>
        <w:t>${</w:t>
      </w:r>
      <w:proofErr w:type="spellStart"/>
      <w:r w:rsidR="004D034A" w:rsidRPr="00276542">
        <w:rPr>
          <w:rFonts w:ascii="Arial" w:hAnsi="Arial" w:cs="Arial"/>
          <w:spacing w:val="-2"/>
        </w:rPr>
        <w:t>terlapor</w:t>
      </w:r>
      <w:proofErr w:type="spellEnd"/>
      <w:r w:rsidR="004D034A" w:rsidRPr="00276542">
        <w:rPr>
          <w:rFonts w:ascii="Arial" w:hAnsi="Arial" w:cs="Arial"/>
          <w:spacing w:val="-2"/>
        </w:rPr>
        <w:t xml:space="preserve">} </w:t>
      </w:r>
      <w:r w:rsidR="00BC26A1" w:rsidRPr="00276542">
        <w:rPr>
          <w:rFonts w:ascii="Arial" w:hAnsi="Arial" w:cs="Arial"/>
          <w:spacing w:val="-4"/>
        </w:rPr>
        <w:t xml:space="preserve">NRP </w:t>
      </w:r>
      <w:r w:rsidR="004D034A" w:rsidRPr="00276542">
        <w:rPr>
          <w:rFonts w:ascii="Arial" w:hAnsi="Arial" w:cs="Arial"/>
          <w:spacing w:val="-2"/>
        </w:rPr>
        <w:t>${</w:t>
      </w:r>
      <w:proofErr w:type="spellStart"/>
      <w:r w:rsidR="004D034A" w:rsidRPr="00276542">
        <w:rPr>
          <w:rFonts w:ascii="Arial" w:hAnsi="Arial" w:cs="Arial"/>
          <w:spacing w:val="-2"/>
        </w:rPr>
        <w:t>nrp</w:t>
      </w:r>
      <w:proofErr w:type="spellEnd"/>
      <w:r w:rsidR="004D034A" w:rsidRPr="00276542">
        <w:rPr>
          <w:rFonts w:ascii="Arial" w:hAnsi="Arial" w:cs="Arial"/>
          <w:spacing w:val="-2"/>
        </w:rPr>
        <w:t xml:space="preserve">} </w:t>
      </w:r>
      <w:proofErr w:type="spellStart"/>
      <w:r w:rsidR="00BC26A1" w:rsidRPr="00276542">
        <w:rPr>
          <w:rFonts w:ascii="Arial" w:hAnsi="Arial" w:cs="Arial"/>
          <w:spacing w:val="-4"/>
        </w:rPr>
        <w:t>Jabatan</w:t>
      </w:r>
      <w:proofErr w:type="spellEnd"/>
      <w:r w:rsidR="00BC26A1" w:rsidRPr="00276542">
        <w:rPr>
          <w:rFonts w:ascii="Arial" w:hAnsi="Arial" w:cs="Arial"/>
          <w:spacing w:val="-4"/>
        </w:rPr>
        <w:t xml:space="preserve"> </w:t>
      </w:r>
      <w:r w:rsidR="004D034A" w:rsidRPr="00276542">
        <w:rPr>
          <w:rFonts w:ascii="Arial" w:hAnsi="Arial" w:cs="Arial"/>
          <w:spacing w:val="-2"/>
        </w:rPr>
        <w:t>${</w:t>
      </w:r>
      <w:proofErr w:type="spellStart"/>
      <w:r w:rsidR="004D034A" w:rsidRPr="00276542">
        <w:rPr>
          <w:rFonts w:ascii="Arial" w:hAnsi="Arial" w:cs="Arial"/>
          <w:spacing w:val="-2"/>
        </w:rPr>
        <w:t>jabatan</w:t>
      </w:r>
      <w:proofErr w:type="spellEnd"/>
      <w:r w:rsidR="004D034A" w:rsidRPr="00276542">
        <w:rPr>
          <w:rFonts w:ascii="Arial" w:hAnsi="Arial" w:cs="Arial"/>
          <w:spacing w:val="-2"/>
        </w:rPr>
        <w:t>}</w:t>
      </w:r>
      <w:r w:rsidR="004D034A" w:rsidRPr="00276542">
        <w:rPr>
          <w:rFonts w:ascii="Arial" w:hAnsi="Arial" w:cs="Arial"/>
          <w:color w:val="FF0000"/>
          <w:spacing w:val="-4"/>
        </w:rPr>
        <w:t xml:space="preserve"> </w:t>
      </w:r>
      <w:r w:rsidR="004D034A" w:rsidRPr="00276542">
        <w:rPr>
          <w:rFonts w:ascii="Arial" w:hAnsi="Arial" w:cs="Arial"/>
          <w:spacing w:val="-2"/>
        </w:rPr>
        <w:t>${</w:t>
      </w:r>
      <w:proofErr w:type="spellStart"/>
      <w:r w:rsidR="004D034A" w:rsidRPr="00276542">
        <w:rPr>
          <w:rFonts w:ascii="Arial" w:hAnsi="Arial" w:cs="Arial"/>
          <w:spacing w:val="-2"/>
        </w:rPr>
        <w:t>kesatuan</w:t>
      </w:r>
      <w:proofErr w:type="spellEnd"/>
      <w:r w:rsidR="004D034A" w:rsidRPr="00276542">
        <w:rPr>
          <w:rFonts w:ascii="Arial" w:hAnsi="Arial" w:cs="Arial"/>
          <w:spacing w:val="-2"/>
        </w:rPr>
        <w:t>}</w:t>
      </w:r>
      <w:r w:rsidR="000B4471" w:rsidRPr="00276542">
        <w:rPr>
          <w:rFonts w:ascii="Arial" w:hAnsi="Arial" w:cs="Arial"/>
          <w:spacing w:val="-4"/>
          <w:lang w:val="id-ID"/>
        </w:rPr>
        <w:t xml:space="preserve"> </w:t>
      </w:r>
      <w:proofErr w:type="spellStart"/>
      <w:r w:rsidR="004A3DB1" w:rsidRPr="00276542">
        <w:rPr>
          <w:rFonts w:ascii="Arial" w:hAnsi="Arial" w:cs="Arial"/>
          <w:spacing w:val="-4"/>
        </w:rPr>
        <w:t>berupa</w:t>
      </w:r>
      <w:proofErr w:type="spellEnd"/>
      <w:r w:rsidR="004A3DB1" w:rsidRPr="00276542">
        <w:rPr>
          <w:rFonts w:ascii="Arial" w:hAnsi="Arial" w:cs="Arial"/>
          <w:spacing w:val="-4"/>
        </w:rPr>
        <w:t xml:space="preserve"> </w:t>
      </w:r>
      <w:r w:rsidR="004D034A" w:rsidRPr="00276542">
        <w:rPr>
          <w:rFonts w:ascii="Arial" w:hAnsi="Arial" w:cs="Arial"/>
          <w:spacing w:val="-2"/>
        </w:rPr>
        <w:t>${</w:t>
      </w:r>
      <w:proofErr w:type="spellStart"/>
      <w:r w:rsidR="004D034A" w:rsidRPr="00276542">
        <w:rPr>
          <w:rFonts w:ascii="Arial" w:hAnsi="Arial" w:cs="Arial"/>
          <w:spacing w:val="-2"/>
        </w:rPr>
        <w:t>wujud_perbuatan</w:t>
      </w:r>
      <w:proofErr w:type="spellEnd"/>
      <w:r w:rsidR="004D034A" w:rsidRPr="00276542">
        <w:rPr>
          <w:rFonts w:ascii="Arial" w:hAnsi="Arial" w:cs="Arial"/>
          <w:spacing w:val="-2"/>
        </w:rPr>
        <w:t>}</w:t>
      </w:r>
      <w:r w:rsidR="004A3DB1" w:rsidRPr="00276542">
        <w:rPr>
          <w:rFonts w:ascii="Arial" w:hAnsi="Arial" w:cs="Arial"/>
          <w:lang w:val="en-AU"/>
        </w:rPr>
        <w:t>.--------</w:t>
      </w:r>
      <w:r w:rsidR="00452B1A" w:rsidRPr="00276542">
        <w:rPr>
          <w:rFonts w:ascii="Arial" w:hAnsi="Arial" w:cs="Arial"/>
          <w:lang w:val="en-AU"/>
        </w:rPr>
        <w:t>-----------------------------</w:t>
      </w:r>
    </w:p>
    <w:p w14:paraId="21B18FCC" w14:textId="77777777" w:rsidR="002D72AA" w:rsidRPr="00276542" w:rsidRDefault="002D72AA" w:rsidP="002D72AA">
      <w:pPr>
        <w:tabs>
          <w:tab w:val="num" w:pos="1004"/>
        </w:tabs>
        <w:spacing w:after="200"/>
        <w:ind w:left="567"/>
        <w:jc w:val="right"/>
        <w:rPr>
          <w:rFonts w:ascii="Arial" w:hAnsi="Arial" w:cs="Arial"/>
          <w:b/>
          <w:lang w:val="id-ID"/>
        </w:rPr>
      </w:pPr>
      <w:r w:rsidRPr="00276542">
        <w:rPr>
          <w:rFonts w:ascii="Arial" w:hAnsi="Arial" w:cs="Arial"/>
          <w:lang w:val="en-AU"/>
        </w:rPr>
        <w:t xml:space="preserve">Yang </w:t>
      </w:r>
      <w:proofErr w:type="gramStart"/>
      <w:r w:rsidRPr="00276542">
        <w:rPr>
          <w:rFonts w:ascii="Arial" w:hAnsi="Arial" w:cs="Arial"/>
          <w:lang w:val="en-AU"/>
        </w:rPr>
        <w:t>…..</w:t>
      </w:r>
      <w:proofErr w:type="gramEnd"/>
    </w:p>
    <w:p w14:paraId="33E63EBB" w14:textId="77777777" w:rsidR="004A3DB1" w:rsidRPr="00276542" w:rsidRDefault="004A3DB1" w:rsidP="002D72AA">
      <w:pPr>
        <w:ind w:left="567"/>
        <w:jc w:val="both"/>
        <w:rPr>
          <w:rFonts w:ascii="Arial" w:hAnsi="Arial" w:cs="Arial"/>
          <w:bCs/>
          <w:lang w:val="id-ID"/>
        </w:rPr>
      </w:pPr>
      <w:r w:rsidRPr="00276542">
        <w:rPr>
          <w:rFonts w:ascii="Arial" w:hAnsi="Arial" w:cs="Arial"/>
          <w:spacing w:val="-4"/>
          <w:kern w:val="16"/>
        </w:rPr>
        <w:t xml:space="preserve">Yang </w:t>
      </w:r>
      <w:proofErr w:type="spellStart"/>
      <w:r w:rsidRPr="00276542">
        <w:rPr>
          <w:rFonts w:ascii="Arial" w:hAnsi="Arial" w:cs="Arial"/>
          <w:spacing w:val="-4"/>
          <w:kern w:val="16"/>
        </w:rPr>
        <w:t>ditanyakan</w:t>
      </w:r>
      <w:proofErr w:type="spellEnd"/>
      <w:r w:rsidRPr="00276542">
        <w:rPr>
          <w:rFonts w:ascii="Arial" w:hAnsi="Arial" w:cs="Arial"/>
          <w:spacing w:val="-4"/>
          <w:kern w:val="16"/>
          <w:lang w:val="id-ID"/>
        </w:rPr>
        <w:t xml:space="preserve"> </w:t>
      </w:r>
      <w:proofErr w:type="spellStart"/>
      <w:r w:rsidRPr="00276542">
        <w:rPr>
          <w:rFonts w:ascii="Arial" w:hAnsi="Arial" w:cs="Arial"/>
          <w:spacing w:val="-4"/>
          <w:kern w:val="16"/>
        </w:rPr>
        <w:t>adalah</w:t>
      </w:r>
      <w:proofErr w:type="spellEnd"/>
      <w:r w:rsidRPr="00276542">
        <w:rPr>
          <w:rFonts w:ascii="Arial" w:hAnsi="Arial" w:cs="Arial"/>
          <w:spacing w:val="-4"/>
          <w:kern w:val="16"/>
        </w:rPr>
        <w:t xml:space="preserve"> </w:t>
      </w:r>
      <w:r w:rsidRPr="00276542">
        <w:rPr>
          <w:rFonts w:ascii="Arial" w:hAnsi="Arial" w:cs="Arial"/>
          <w:spacing w:val="-4"/>
          <w:kern w:val="16"/>
          <w:lang w:val="id-ID"/>
        </w:rPr>
        <w:t>a</w:t>
      </w:r>
      <w:r w:rsidRPr="00276542">
        <w:rPr>
          <w:rFonts w:ascii="Arial" w:hAnsi="Arial" w:cs="Arial"/>
          <w:bCs/>
          <w:lang w:val="id-ID"/>
        </w:rPr>
        <w:t>pakah saudara mengerti dan bersedia memberikan keterangan dengan sebenar</w:t>
      </w:r>
      <w:r w:rsidRPr="00276542">
        <w:rPr>
          <w:rFonts w:ascii="Arial" w:hAnsi="Arial" w:cs="Arial"/>
          <w:bCs/>
        </w:rPr>
        <w:t xml:space="preserve"> </w:t>
      </w:r>
      <w:r w:rsidRPr="00276542">
        <w:rPr>
          <w:rFonts w:ascii="Arial" w:hAnsi="Arial" w:cs="Arial"/>
          <w:bCs/>
          <w:lang w:val="id-ID"/>
        </w:rPr>
        <w:t>-</w:t>
      </w:r>
      <w:r w:rsidRPr="00276542">
        <w:rPr>
          <w:rFonts w:ascii="Arial" w:hAnsi="Arial" w:cs="Arial"/>
          <w:bCs/>
        </w:rPr>
        <w:t xml:space="preserve"> </w:t>
      </w:r>
      <w:proofErr w:type="gramStart"/>
      <w:r w:rsidRPr="00276542">
        <w:rPr>
          <w:rFonts w:ascii="Arial" w:hAnsi="Arial" w:cs="Arial"/>
          <w:bCs/>
          <w:lang w:val="id-ID"/>
        </w:rPr>
        <w:t>benarnya</w:t>
      </w:r>
      <w:r w:rsidRPr="00276542">
        <w:rPr>
          <w:rFonts w:ascii="Arial" w:hAnsi="Arial" w:cs="Arial"/>
          <w:bCs/>
        </w:rPr>
        <w:t xml:space="preserve"> </w:t>
      </w:r>
      <w:r w:rsidRPr="00276542">
        <w:rPr>
          <w:rFonts w:ascii="Arial" w:hAnsi="Arial" w:cs="Arial"/>
          <w:bCs/>
          <w:lang w:val="id-ID"/>
        </w:rPr>
        <w:t>?</w:t>
      </w:r>
      <w:proofErr w:type="gramEnd"/>
      <w:r w:rsidRPr="00276542">
        <w:rPr>
          <w:rFonts w:ascii="Arial" w:hAnsi="Arial" w:cs="Arial"/>
          <w:bCs/>
          <w:lang w:val="id-ID"/>
        </w:rPr>
        <w:t xml:space="preserve"> </w:t>
      </w:r>
      <w:r w:rsidRPr="00276542">
        <w:rPr>
          <w:rFonts w:ascii="Arial" w:hAnsi="Arial" w:cs="Arial"/>
          <w:bCs/>
        </w:rPr>
        <w:t>----</w:t>
      </w:r>
      <w:r w:rsidRPr="00276542">
        <w:rPr>
          <w:rFonts w:ascii="Arial" w:hAnsi="Arial" w:cs="Arial"/>
          <w:bCs/>
          <w:lang w:val="id-ID"/>
        </w:rPr>
        <w:t>----------</w:t>
      </w:r>
      <w:r w:rsidRPr="00276542">
        <w:rPr>
          <w:rFonts w:ascii="Arial" w:hAnsi="Arial" w:cs="Arial"/>
          <w:bCs/>
        </w:rPr>
        <w:t>----------------------</w:t>
      </w:r>
      <w:r w:rsidRPr="00276542">
        <w:rPr>
          <w:rFonts w:ascii="Arial" w:hAnsi="Arial" w:cs="Arial"/>
          <w:bCs/>
          <w:lang w:val="id-ID"/>
        </w:rPr>
        <w:t>---</w:t>
      </w:r>
      <w:r w:rsidRPr="00276542">
        <w:rPr>
          <w:rFonts w:ascii="Arial" w:hAnsi="Arial" w:cs="Arial"/>
          <w:lang w:val="id-ID"/>
        </w:rPr>
        <w:t>---------</w:t>
      </w:r>
      <w:r w:rsidR="00452B1A" w:rsidRPr="00276542">
        <w:rPr>
          <w:rFonts w:ascii="Arial" w:hAnsi="Arial" w:cs="Arial"/>
          <w:lang w:val="id-ID"/>
        </w:rPr>
        <w:t>--------------------------</w:t>
      </w:r>
    </w:p>
    <w:p w14:paraId="23015990" w14:textId="77777777" w:rsidR="002D72AA" w:rsidRPr="00276542" w:rsidRDefault="002D72AA" w:rsidP="002D72AA">
      <w:pPr>
        <w:ind w:left="567"/>
        <w:jc w:val="both"/>
        <w:rPr>
          <w:rFonts w:ascii="Arial" w:hAnsi="Arial" w:cs="Arial"/>
          <w:bCs/>
          <w:sz w:val="14"/>
          <w:lang w:val="id-ID"/>
        </w:rPr>
      </w:pPr>
    </w:p>
    <w:p w14:paraId="05D5A3AF" w14:textId="43683E17" w:rsidR="00CB28B4" w:rsidRPr="00276542" w:rsidRDefault="004A3DB1" w:rsidP="00FD761C">
      <w:pPr>
        <w:numPr>
          <w:ilvl w:val="0"/>
          <w:numId w:val="24"/>
        </w:numPr>
        <w:ind w:left="1134" w:hanging="567"/>
        <w:jc w:val="both"/>
        <w:rPr>
          <w:rFonts w:ascii="Arial" w:hAnsi="Arial" w:cs="Arial"/>
        </w:rPr>
      </w:pPr>
      <w:r w:rsidRPr="00276542">
        <w:rPr>
          <w:rFonts w:ascii="Arial" w:hAnsi="Arial" w:cs="Arial"/>
          <w:bCs/>
        </w:rPr>
        <w:t xml:space="preserve">Ya, </w:t>
      </w:r>
      <w:proofErr w:type="spellStart"/>
      <w:r w:rsidRPr="00276542">
        <w:rPr>
          <w:rFonts w:ascii="Arial" w:hAnsi="Arial" w:cs="Arial"/>
          <w:bCs/>
        </w:rPr>
        <w:t>saya</w:t>
      </w:r>
      <w:proofErr w:type="spellEnd"/>
      <w:r w:rsidRPr="00276542">
        <w:rPr>
          <w:rFonts w:ascii="Arial" w:hAnsi="Arial" w:cs="Arial"/>
          <w:bCs/>
        </w:rPr>
        <w:t xml:space="preserve"> </w:t>
      </w:r>
      <w:proofErr w:type="spellStart"/>
      <w:r w:rsidRPr="00276542">
        <w:rPr>
          <w:rFonts w:ascii="Arial" w:hAnsi="Arial" w:cs="Arial"/>
          <w:bCs/>
        </w:rPr>
        <w:t>mengerti</w:t>
      </w:r>
      <w:proofErr w:type="spellEnd"/>
      <w:r w:rsidRPr="00276542">
        <w:rPr>
          <w:rFonts w:ascii="Arial" w:hAnsi="Arial" w:cs="Arial"/>
          <w:bCs/>
        </w:rPr>
        <w:t xml:space="preserve"> </w:t>
      </w:r>
      <w:r w:rsidRPr="00276542">
        <w:rPr>
          <w:rFonts w:ascii="Arial" w:hAnsi="Arial" w:cs="Arial"/>
          <w:lang w:val="fi-FI"/>
        </w:rPr>
        <w:t xml:space="preserve">dan bersedia serta akan memberikan keterangan yang sebenar - benarnya terkait </w:t>
      </w:r>
      <w:proofErr w:type="spellStart"/>
      <w:r w:rsidRPr="00276542">
        <w:rPr>
          <w:rFonts w:ascii="Arial" w:hAnsi="Arial" w:cs="Arial"/>
          <w:spacing w:val="-4"/>
          <w:kern w:val="16"/>
        </w:rPr>
        <w:t>dugaan</w:t>
      </w:r>
      <w:proofErr w:type="spellEnd"/>
      <w:r w:rsidRPr="00276542">
        <w:rPr>
          <w:rFonts w:ascii="Arial" w:hAnsi="Arial" w:cs="Arial"/>
          <w:spacing w:val="-4"/>
          <w:kern w:val="16"/>
        </w:rPr>
        <w:t xml:space="preserve"> </w:t>
      </w:r>
      <w:proofErr w:type="spellStart"/>
      <w:r w:rsidRPr="00276542">
        <w:rPr>
          <w:rFonts w:ascii="Arial" w:hAnsi="Arial" w:cs="Arial"/>
          <w:spacing w:val="-4"/>
          <w:kern w:val="16"/>
        </w:rPr>
        <w:t>pelanggaran</w:t>
      </w:r>
      <w:proofErr w:type="spellEnd"/>
      <w:r w:rsidRPr="00276542">
        <w:rPr>
          <w:rFonts w:ascii="Arial" w:hAnsi="Arial" w:cs="Arial"/>
          <w:spacing w:val="-4"/>
          <w:kern w:val="16"/>
        </w:rPr>
        <w:t xml:space="preserve"> Kode </w:t>
      </w:r>
      <w:proofErr w:type="spellStart"/>
      <w:r w:rsidRPr="00276542">
        <w:rPr>
          <w:rFonts w:ascii="Arial" w:hAnsi="Arial" w:cs="Arial"/>
          <w:spacing w:val="-4"/>
          <w:kern w:val="16"/>
        </w:rPr>
        <w:t>Etik</w:t>
      </w:r>
      <w:proofErr w:type="spellEnd"/>
      <w:r w:rsidRPr="00276542">
        <w:rPr>
          <w:rFonts w:ascii="Arial" w:hAnsi="Arial" w:cs="Arial"/>
          <w:spacing w:val="-4"/>
          <w:kern w:val="16"/>
        </w:rPr>
        <w:t xml:space="preserve"> </w:t>
      </w:r>
      <w:proofErr w:type="spellStart"/>
      <w:r w:rsidRPr="00276542">
        <w:rPr>
          <w:rFonts w:ascii="Arial" w:hAnsi="Arial" w:cs="Arial"/>
          <w:spacing w:val="-4"/>
          <w:kern w:val="16"/>
        </w:rPr>
        <w:t>Profesi</w:t>
      </w:r>
      <w:proofErr w:type="spellEnd"/>
      <w:r w:rsidRPr="00276542">
        <w:rPr>
          <w:rFonts w:ascii="Arial" w:hAnsi="Arial" w:cs="Arial"/>
          <w:spacing w:val="-4"/>
          <w:kern w:val="16"/>
        </w:rPr>
        <w:t xml:space="preserve"> </w:t>
      </w:r>
      <w:proofErr w:type="spellStart"/>
      <w:r w:rsidRPr="00276542">
        <w:rPr>
          <w:rFonts w:ascii="Arial" w:hAnsi="Arial" w:cs="Arial"/>
          <w:spacing w:val="-4"/>
          <w:kern w:val="16"/>
        </w:rPr>
        <w:t>Polri</w:t>
      </w:r>
      <w:proofErr w:type="spellEnd"/>
      <w:r w:rsidRPr="00276542">
        <w:rPr>
          <w:rFonts w:ascii="Arial" w:hAnsi="Arial" w:cs="Arial"/>
          <w:spacing w:val="-4"/>
          <w:kern w:val="16"/>
        </w:rPr>
        <w:t xml:space="preserve"> </w:t>
      </w:r>
      <w:r w:rsidR="002D72AA" w:rsidRPr="00276542">
        <w:rPr>
          <w:rFonts w:ascii="Arial" w:hAnsi="Arial" w:cs="Arial"/>
          <w:spacing w:val="-4"/>
          <w:kern w:val="16"/>
        </w:rPr>
        <w:t xml:space="preserve">yang </w:t>
      </w:r>
      <w:proofErr w:type="spellStart"/>
      <w:r w:rsidR="002D72AA" w:rsidRPr="00276542">
        <w:rPr>
          <w:rFonts w:ascii="Arial" w:hAnsi="Arial" w:cs="Arial"/>
          <w:spacing w:val="-4"/>
          <w:kern w:val="16"/>
        </w:rPr>
        <w:t>dilakukan</w:t>
      </w:r>
      <w:proofErr w:type="spellEnd"/>
      <w:r w:rsidR="002D72AA" w:rsidRPr="00276542">
        <w:rPr>
          <w:rFonts w:ascii="Arial" w:hAnsi="Arial" w:cs="Arial"/>
          <w:spacing w:val="-4"/>
          <w:kern w:val="16"/>
        </w:rPr>
        <w:t xml:space="preserve"> oleh </w:t>
      </w:r>
      <w:r w:rsidR="002B02A5" w:rsidRPr="00276542">
        <w:rPr>
          <w:rFonts w:ascii="Arial" w:hAnsi="Arial" w:cs="Arial"/>
          <w:spacing w:val="-2"/>
        </w:rPr>
        <w:t>${</w:t>
      </w:r>
      <w:proofErr w:type="spellStart"/>
      <w:proofErr w:type="gramStart"/>
      <w:r w:rsidR="002B02A5" w:rsidRPr="00276542">
        <w:rPr>
          <w:rFonts w:ascii="Arial" w:hAnsi="Arial" w:cs="Arial"/>
          <w:spacing w:val="-2"/>
        </w:rPr>
        <w:t>pangkat</w:t>
      </w:r>
      <w:proofErr w:type="spellEnd"/>
      <w:r w:rsidR="002B02A5" w:rsidRPr="00276542">
        <w:rPr>
          <w:rFonts w:ascii="Arial" w:hAnsi="Arial" w:cs="Arial"/>
          <w:spacing w:val="-2"/>
        </w:rPr>
        <w:t xml:space="preserve">} </w:t>
      </w:r>
      <w:r w:rsidR="002B02A5" w:rsidRPr="00276542">
        <w:rPr>
          <w:rFonts w:ascii="Arial" w:hAnsi="Arial" w:cs="Arial"/>
          <w:color w:val="FF0000"/>
          <w:spacing w:val="-4"/>
          <w:kern w:val="16"/>
          <w:lang w:val="id-ID"/>
        </w:rPr>
        <w:t xml:space="preserve"> </w:t>
      </w:r>
      <w:r w:rsidR="002B02A5" w:rsidRPr="00276542">
        <w:rPr>
          <w:rFonts w:ascii="Arial" w:hAnsi="Arial" w:cs="Arial"/>
          <w:spacing w:val="-2"/>
        </w:rPr>
        <w:t>$</w:t>
      </w:r>
      <w:proofErr w:type="gramEnd"/>
      <w:r w:rsidR="002B02A5" w:rsidRPr="00276542">
        <w:rPr>
          <w:rFonts w:ascii="Arial" w:hAnsi="Arial" w:cs="Arial"/>
          <w:spacing w:val="-2"/>
        </w:rPr>
        <w:t>{</w:t>
      </w:r>
      <w:proofErr w:type="spellStart"/>
      <w:r w:rsidR="002B02A5" w:rsidRPr="00276542">
        <w:rPr>
          <w:rFonts w:ascii="Arial" w:hAnsi="Arial" w:cs="Arial"/>
          <w:spacing w:val="-2"/>
        </w:rPr>
        <w:t>terlapor</w:t>
      </w:r>
      <w:proofErr w:type="spellEnd"/>
      <w:r w:rsidR="002B02A5" w:rsidRPr="00276542">
        <w:rPr>
          <w:rFonts w:ascii="Arial" w:hAnsi="Arial" w:cs="Arial"/>
          <w:spacing w:val="-2"/>
        </w:rPr>
        <w:t>}</w:t>
      </w:r>
      <w:r w:rsidR="00CB28B4" w:rsidRPr="00276542">
        <w:rPr>
          <w:rFonts w:ascii="Arial" w:hAnsi="Arial" w:cs="Arial"/>
          <w:lang w:val="id-ID"/>
        </w:rPr>
        <w:t>------------------------------</w:t>
      </w:r>
      <w:r w:rsidR="001C3F15" w:rsidRPr="00276542">
        <w:rPr>
          <w:rFonts w:ascii="Arial" w:hAnsi="Arial" w:cs="Arial"/>
          <w:lang w:val="id-ID"/>
        </w:rPr>
        <w:t>----------------------------------</w:t>
      </w:r>
      <w:r w:rsidR="00663DCF" w:rsidRPr="00276542">
        <w:rPr>
          <w:rFonts w:ascii="Arial" w:hAnsi="Arial" w:cs="Arial"/>
        </w:rPr>
        <w:t>----</w:t>
      </w:r>
    </w:p>
    <w:p w14:paraId="6FF53727" w14:textId="77777777" w:rsidR="00902369" w:rsidRPr="00276542" w:rsidRDefault="00902369" w:rsidP="00CB28B4">
      <w:pPr>
        <w:tabs>
          <w:tab w:val="num" w:pos="1004"/>
        </w:tabs>
        <w:ind w:left="1002" w:hanging="435"/>
        <w:jc w:val="both"/>
        <w:rPr>
          <w:rFonts w:ascii="Arial" w:hAnsi="Arial" w:cs="Arial"/>
        </w:rPr>
      </w:pPr>
    </w:p>
    <w:p w14:paraId="2D51D76B" w14:textId="77777777" w:rsidR="000533A6" w:rsidRPr="00276542" w:rsidRDefault="0040630B" w:rsidP="00FD761C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Arial" w:hAnsi="Arial" w:cs="Arial"/>
          <w:lang w:val="sv-SE"/>
        </w:rPr>
      </w:pPr>
      <w:r w:rsidRPr="00276542">
        <w:rPr>
          <w:rFonts w:ascii="Arial" w:hAnsi="Arial" w:cs="Arial"/>
          <w:bCs/>
          <w:lang w:val="id-ID"/>
        </w:rPr>
        <w:t>Agar Saudara jelaskan riwayat hidup singkat dan riwayat pendidikan baik umum terkahir</w:t>
      </w:r>
      <w:r w:rsidRPr="00276542">
        <w:rPr>
          <w:rFonts w:ascii="Arial" w:hAnsi="Arial" w:cs="Arial"/>
        </w:rPr>
        <w:t xml:space="preserve"> </w:t>
      </w:r>
      <w:proofErr w:type="spellStart"/>
      <w:r w:rsidRPr="00276542">
        <w:rPr>
          <w:rFonts w:ascii="Arial" w:hAnsi="Arial" w:cs="Arial"/>
        </w:rPr>
        <w:t>saudara</w:t>
      </w:r>
      <w:proofErr w:type="spellEnd"/>
      <w:r w:rsidRPr="00276542">
        <w:rPr>
          <w:rFonts w:ascii="Arial" w:hAnsi="Arial" w:cs="Arial"/>
          <w:lang w:val="sv-SE"/>
        </w:rPr>
        <w:t>? Jelaskan</w:t>
      </w:r>
      <w:r w:rsidR="002D72AA" w:rsidRPr="00276542">
        <w:rPr>
          <w:rFonts w:ascii="Arial" w:hAnsi="Arial" w:cs="Arial"/>
          <w:lang w:val="sv-SE"/>
        </w:rPr>
        <w:t xml:space="preserve"> </w:t>
      </w:r>
      <w:r w:rsidRPr="00276542">
        <w:rPr>
          <w:rFonts w:ascii="Arial" w:hAnsi="Arial" w:cs="Arial"/>
          <w:lang w:val="sv-SE"/>
        </w:rPr>
        <w:t>! -----------------------</w:t>
      </w:r>
      <w:r w:rsidR="002D72AA" w:rsidRPr="00276542">
        <w:rPr>
          <w:rFonts w:ascii="Arial" w:hAnsi="Arial" w:cs="Arial"/>
          <w:lang w:val="sv-SE"/>
        </w:rPr>
        <w:t>-----</w:t>
      </w:r>
      <w:r w:rsidRPr="00276542">
        <w:rPr>
          <w:rFonts w:ascii="Arial" w:hAnsi="Arial" w:cs="Arial"/>
          <w:lang w:val="sv-SE"/>
        </w:rPr>
        <w:t>--------------------------------</w:t>
      </w:r>
      <w:r w:rsidR="002D72AA" w:rsidRPr="00276542">
        <w:rPr>
          <w:rFonts w:ascii="Arial" w:hAnsi="Arial" w:cs="Arial"/>
          <w:lang w:val="sv-SE"/>
        </w:rPr>
        <w:t>-----------</w:t>
      </w:r>
      <w:r w:rsidR="00452B1A" w:rsidRPr="00276542">
        <w:rPr>
          <w:rFonts w:ascii="Arial" w:hAnsi="Arial" w:cs="Arial"/>
          <w:lang w:val="sv-SE"/>
        </w:rPr>
        <w:t>---------------</w:t>
      </w:r>
    </w:p>
    <w:p w14:paraId="37C1EE47" w14:textId="77777777" w:rsidR="0040630B" w:rsidRPr="00276542" w:rsidRDefault="0040630B" w:rsidP="0040630B">
      <w:pPr>
        <w:ind w:left="567" w:hanging="567"/>
        <w:jc w:val="both"/>
        <w:rPr>
          <w:rFonts w:ascii="Arial" w:hAnsi="Arial" w:cs="Arial"/>
          <w:lang w:val="id-ID"/>
        </w:rPr>
      </w:pPr>
    </w:p>
    <w:p w14:paraId="25DEDB6F" w14:textId="77777777" w:rsidR="000533A6" w:rsidRPr="00276542" w:rsidRDefault="000533A6" w:rsidP="00FD761C">
      <w:pPr>
        <w:numPr>
          <w:ilvl w:val="0"/>
          <w:numId w:val="24"/>
        </w:numPr>
        <w:ind w:left="1134" w:hanging="567"/>
        <w:jc w:val="both"/>
        <w:rPr>
          <w:rFonts w:ascii="Arial" w:hAnsi="Arial" w:cs="Arial"/>
          <w:lang w:val="id-ID"/>
        </w:rPr>
      </w:pPr>
      <w:r w:rsidRPr="00276542">
        <w:rPr>
          <w:rFonts w:ascii="Arial" w:hAnsi="Arial" w:cs="Arial"/>
          <w:lang w:val="id-ID"/>
        </w:rPr>
        <w:t xml:space="preserve">Saya dilahirkan </w:t>
      </w:r>
      <w:r w:rsidR="00A4453F" w:rsidRPr="00276542">
        <w:rPr>
          <w:rFonts w:ascii="Arial" w:hAnsi="Arial" w:cs="Arial"/>
        </w:rPr>
        <w:t xml:space="preserve">di </w:t>
      </w:r>
      <w:r w:rsidR="00213DC5" w:rsidRPr="00276542">
        <w:rPr>
          <w:rFonts w:ascii="Arial" w:hAnsi="Arial" w:cs="Arial"/>
          <w:lang w:val="id-ID"/>
        </w:rPr>
        <w:t>...</w:t>
      </w:r>
      <w:r w:rsidRPr="00276542">
        <w:rPr>
          <w:rFonts w:ascii="Arial" w:hAnsi="Arial" w:cs="Arial"/>
          <w:lang w:val="id-ID"/>
        </w:rPr>
        <w:t xml:space="preserve">, tanggal </w:t>
      </w:r>
      <w:r w:rsidR="00213DC5" w:rsidRPr="00276542">
        <w:rPr>
          <w:rFonts w:ascii="Arial" w:hAnsi="Arial" w:cs="Arial"/>
          <w:lang w:val="id-ID"/>
        </w:rPr>
        <w:t>..</w:t>
      </w:r>
      <w:r w:rsidR="00A4453F" w:rsidRPr="00276542">
        <w:rPr>
          <w:rFonts w:ascii="Arial" w:hAnsi="Arial" w:cs="Arial"/>
        </w:rPr>
        <w:t xml:space="preserve"> </w:t>
      </w:r>
      <w:r w:rsidR="00213DC5" w:rsidRPr="00276542">
        <w:rPr>
          <w:rFonts w:ascii="Arial" w:hAnsi="Arial" w:cs="Arial"/>
          <w:lang w:val="id-ID"/>
        </w:rPr>
        <w:t>...</w:t>
      </w:r>
      <w:r w:rsidR="00A4453F" w:rsidRPr="00276542">
        <w:rPr>
          <w:rFonts w:ascii="Arial" w:hAnsi="Arial" w:cs="Arial"/>
        </w:rPr>
        <w:t xml:space="preserve"> </w:t>
      </w:r>
      <w:r w:rsidR="00213DC5" w:rsidRPr="00276542">
        <w:rPr>
          <w:rFonts w:ascii="Arial" w:hAnsi="Arial" w:cs="Arial"/>
          <w:lang w:val="id-ID"/>
        </w:rPr>
        <w:t>...</w:t>
      </w:r>
      <w:r w:rsidRPr="00276542">
        <w:rPr>
          <w:rFonts w:ascii="Arial" w:hAnsi="Arial" w:cs="Arial"/>
          <w:lang w:val="id-ID"/>
        </w:rPr>
        <w:t xml:space="preserve">, Agama </w:t>
      </w:r>
      <w:r w:rsidR="00213DC5" w:rsidRPr="00276542">
        <w:rPr>
          <w:rFonts w:ascii="Arial" w:hAnsi="Arial" w:cs="Arial"/>
          <w:lang w:val="id-ID"/>
        </w:rPr>
        <w:t>...</w:t>
      </w:r>
      <w:r w:rsidRPr="00276542">
        <w:rPr>
          <w:rFonts w:ascii="Arial" w:hAnsi="Arial" w:cs="Arial"/>
          <w:lang w:val="id-ID"/>
        </w:rPr>
        <w:t xml:space="preserve">, Ayah atas nama </w:t>
      </w:r>
      <w:r w:rsidR="00213DC5" w:rsidRPr="00276542">
        <w:rPr>
          <w:rFonts w:ascii="Arial" w:hAnsi="Arial" w:cs="Arial"/>
          <w:lang w:val="id-ID"/>
        </w:rPr>
        <w:t>...</w:t>
      </w:r>
      <w:r w:rsidRPr="00276542">
        <w:rPr>
          <w:rFonts w:ascii="Arial" w:hAnsi="Arial" w:cs="Arial"/>
          <w:lang w:val="id-ID"/>
        </w:rPr>
        <w:t xml:space="preserve">, Ibu atas nama </w:t>
      </w:r>
      <w:r w:rsidR="00213DC5" w:rsidRPr="00276542">
        <w:rPr>
          <w:rFonts w:ascii="Arial" w:hAnsi="Arial" w:cs="Arial"/>
          <w:lang w:val="id-ID"/>
        </w:rPr>
        <w:t>...</w:t>
      </w:r>
      <w:r w:rsidRPr="00276542">
        <w:rPr>
          <w:rFonts w:ascii="Arial" w:hAnsi="Arial" w:cs="Arial"/>
          <w:lang w:val="id-ID"/>
        </w:rPr>
        <w:t xml:space="preserve">, dan istri saya bernama </w:t>
      </w:r>
      <w:r w:rsidR="00213DC5" w:rsidRPr="00276542">
        <w:rPr>
          <w:rFonts w:ascii="Arial" w:hAnsi="Arial" w:cs="Arial"/>
          <w:lang w:val="id-ID"/>
        </w:rPr>
        <w:t>...</w:t>
      </w:r>
      <w:r w:rsidRPr="00276542">
        <w:rPr>
          <w:rFonts w:ascii="Arial" w:hAnsi="Arial" w:cs="Arial"/>
          <w:lang w:val="id-ID"/>
        </w:rPr>
        <w:t xml:space="preserve">, dikaruniai </w:t>
      </w:r>
      <w:r w:rsidR="00213DC5" w:rsidRPr="00276542">
        <w:rPr>
          <w:rFonts w:ascii="Arial" w:hAnsi="Arial" w:cs="Arial"/>
          <w:lang w:val="id-ID"/>
        </w:rPr>
        <w:t>..</w:t>
      </w:r>
      <w:r w:rsidR="00A4453F" w:rsidRPr="00276542">
        <w:rPr>
          <w:rFonts w:ascii="Arial" w:hAnsi="Arial" w:cs="Arial"/>
        </w:rPr>
        <w:t xml:space="preserve"> </w:t>
      </w:r>
      <w:r w:rsidRPr="00276542">
        <w:rPr>
          <w:rFonts w:ascii="Arial" w:hAnsi="Arial" w:cs="Arial"/>
          <w:lang w:val="id-ID"/>
        </w:rPr>
        <w:t>(</w:t>
      </w:r>
      <w:r w:rsidR="00213DC5" w:rsidRPr="00276542">
        <w:rPr>
          <w:rFonts w:ascii="Arial" w:hAnsi="Arial" w:cs="Arial"/>
          <w:lang w:val="id-ID"/>
        </w:rPr>
        <w:t>...</w:t>
      </w:r>
      <w:r w:rsidRPr="00276542">
        <w:rPr>
          <w:rFonts w:ascii="Arial" w:hAnsi="Arial" w:cs="Arial"/>
          <w:lang w:val="id-ID"/>
        </w:rPr>
        <w:t>) orang anak bernama</w:t>
      </w:r>
      <w:r w:rsidR="00A4453F" w:rsidRPr="00276542">
        <w:rPr>
          <w:rFonts w:ascii="Arial" w:hAnsi="Arial" w:cs="Arial"/>
          <w:lang w:val="id-ID"/>
        </w:rPr>
        <w:t xml:space="preserve"> </w:t>
      </w:r>
      <w:r w:rsidR="00213DC5" w:rsidRPr="00276542">
        <w:rPr>
          <w:rFonts w:ascii="Arial" w:hAnsi="Arial" w:cs="Arial"/>
          <w:lang w:val="id-ID"/>
        </w:rPr>
        <w:t>...</w:t>
      </w:r>
      <w:r w:rsidR="00F557A1" w:rsidRPr="00276542">
        <w:rPr>
          <w:rFonts w:ascii="Arial" w:hAnsi="Arial" w:cs="Arial"/>
        </w:rPr>
        <w:t xml:space="preserve"> (</w:t>
      </w:r>
      <w:r w:rsidR="00213DC5" w:rsidRPr="00276542">
        <w:rPr>
          <w:rFonts w:ascii="Arial" w:hAnsi="Arial" w:cs="Arial"/>
          <w:lang w:val="id-ID"/>
        </w:rPr>
        <w:t>..</w:t>
      </w:r>
      <w:r w:rsidR="00F557A1" w:rsidRPr="00276542">
        <w:rPr>
          <w:rFonts w:ascii="Arial" w:hAnsi="Arial" w:cs="Arial"/>
        </w:rPr>
        <w:t xml:space="preserve"> </w:t>
      </w:r>
      <w:proofErr w:type="spellStart"/>
      <w:r w:rsidR="00F557A1" w:rsidRPr="00276542">
        <w:rPr>
          <w:rFonts w:ascii="Arial" w:hAnsi="Arial" w:cs="Arial"/>
        </w:rPr>
        <w:t>th</w:t>
      </w:r>
      <w:proofErr w:type="spellEnd"/>
      <w:r w:rsidR="00F557A1" w:rsidRPr="00276542">
        <w:rPr>
          <w:rFonts w:ascii="Arial" w:hAnsi="Arial" w:cs="Arial"/>
        </w:rPr>
        <w:t>)</w:t>
      </w:r>
      <w:r w:rsidR="00A4453F" w:rsidRPr="00276542">
        <w:rPr>
          <w:rFonts w:ascii="Arial" w:hAnsi="Arial" w:cs="Arial"/>
        </w:rPr>
        <w:t xml:space="preserve">, </w:t>
      </w:r>
      <w:r w:rsidR="00213DC5" w:rsidRPr="00276542">
        <w:rPr>
          <w:rFonts w:ascii="Arial" w:hAnsi="Arial" w:cs="Arial"/>
          <w:lang w:val="id-ID"/>
        </w:rPr>
        <w:t>...</w:t>
      </w:r>
      <w:r w:rsidR="00F557A1" w:rsidRPr="00276542">
        <w:rPr>
          <w:rFonts w:ascii="Arial" w:hAnsi="Arial" w:cs="Arial"/>
        </w:rPr>
        <w:t xml:space="preserve"> </w:t>
      </w:r>
      <w:proofErr w:type="gramStart"/>
      <w:r w:rsidR="00F557A1" w:rsidRPr="00276542">
        <w:rPr>
          <w:rFonts w:ascii="Arial" w:hAnsi="Arial" w:cs="Arial"/>
        </w:rPr>
        <w:t>(</w:t>
      </w:r>
      <w:r w:rsidR="00213DC5" w:rsidRPr="00276542">
        <w:rPr>
          <w:rFonts w:ascii="Arial" w:hAnsi="Arial" w:cs="Arial"/>
          <w:lang w:val="id-ID"/>
        </w:rPr>
        <w:t>..</w:t>
      </w:r>
      <w:proofErr w:type="gramEnd"/>
      <w:r w:rsidR="00F557A1" w:rsidRPr="00276542">
        <w:rPr>
          <w:rFonts w:ascii="Arial" w:hAnsi="Arial" w:cs="Arial"/>
        </w:rPr>
        <w:t xml:space="preserve"> </w:t>
      </w:r>
      <w:proofErr w:type="spellStart"/>
      <w:r w:rsidR="00F557A1" w:rsidRPr="00276542">
        <w:rPr>
          <w:rFonts w:ascii="Arial" w:hAnsi="Arial" w:cs="Arial"/>
        </w:rPr>
        <w:t>th</w:t>
      </w:r>
      <w:proofErr w:type="spellEnd"/>
      <w:r w:rsidR="00F557A1" w:rsidRPr="00276542">
        <w:rPr>
          <w:rFonts w:ascii="Arial" w:hAnsi="Arial" w:cs="Arial"/>
        </w:rPr>
        <w:t>)</w:t>
      </w:r>
      <w:r w:rsidR="00A4453F" w:rsidRPr="00276542">
        <w:rPr>
          <w:rFonts w:ascii="Arial" w:hAnsi="Arial" w:cs="Arial"/>
        </w:rPr>
        <w:t xml:space="preserve"> dan </w:t>
      </w:r>
      <w:r w:rsidR="00213DC5" w:rsidRPr="00276542">
        <w:rPr>
          <w:rFonts w:ascii="Arial" w:hAnsi="Arial" w:cs="Arial"/>
          <w:lang w:val="id-ID"/>
        </w:rPr>
        <w:t>...</w:t>
      </w:r>
      <w:r w:rsidR="00A4453F" w:rsidRPr="00276542">
        <w:rPr>
          <w:rFonts w:ascii="Arial" w:hAnsi="Arial" w:cs="Arial"/>
        </w:rPr>
        <w:t xml:space="preserve"> </w:t>
      </w:r>
      <w:r w:rsidRPr="00276542">
        <w:rPr>
          <w:rFonts w:ascii="Arial" w:hAnsi="Arial" w:cs="Arial"/>
          <w:lang w:val="id-ID"/>
        </w:rPr>
        <w:t>(</w:t>
      </w:r>
      <w:r w:rsidR="00213DC5" w:rsidRPr="00276542">
        <w:rPr>
          <w:rFonts w:ascii="Arial" w:hAnsi="Arial" w:cs="Arial"/>
          <w:lang w:val="id-ID"/>
        </w:rPr>
        <w:t>...</w:t>
      </w:r>
      <w:r w:rsidRPr="00276542">
        <w:rPr>
          <w:rFonts w:ascii="Arial" w:hAnsi="Arial" w:cs="Arial"/>
          <w:lang w:val="id-ID"/>
        </w:rPr>
        <w:t xml:space="preserve"> th). ----</w:t>
      </w:r>
      <w:r w:rsidR="00F557A1" w:rsidRPr="00276542">
        <w:rPr>
          <w:rFonts w:ascii="Arial" w:hAnsi="Arial" w:cs="Arial"/>
        </w:rPr>
        <w:t>-----------------</w:t>
      </w:r>
      <w:r w:rsidRPr="00276542">
        <w:rPr>
          <w:rFonts w:ascii="Arial" w:hAnsi="Arial" w:cs="Arial"/>
          <w:lang w:val="id-ID"/>
        </w:rPr>
        <w:t>-------------</w:t>
      </w:r>
    </w:p>
    <w:p w14:paraId="7194E94B" w14:textId="77777777" w:rsidR="000533A6" w:rsidRPr="00276542" w:rsidRDefault="000533A6" w:rsidP="000533A6">
      <w:pPr>
        <w:ind w:left="1440" w:firstLine="720"/>
        <w:jc w:val="both"/>
        <w:rPr>
          <w:rFonts w:ascii="Arial" w:hAnsi="Arial" w:cs="Arial"/>
          <w:sz w:val="12"/>
          <w:szCs w:val="12"/>
          <w:lang w:val="id-ID"/>
        </w:rPr>
      </w:pPr>
    </w:p>
    <w:p w14:paraId="78C6D662" w14:textId="77777777" w:rsidR="000533A6" w:rsidRPr="00276542" w:rsidRDefault="000533A6" w:rsidP="000533A6">
      <w:pPr>
        <w:ind w:left="1134"/>
        <w:jc w:val="both"/>
        <w:rPr>
          <w:rFonts w:ascii="Arial" w:hAnsi="Arial" w:cs="Arial"/>
          <w:lang w:val="id-ID"/>
        </w:rPr>
      </w:pPr>
      <w:r w:rsidRPr="00276542">
        <w:rPr>
          <w:rFonts w:ascii="Arial" w:hAnsi="Arial" w:cs="Arial"/>
          <w:lang w:val="id-ID"/>
        </w:rPr>
        <w:t>Riwayat Pendidikan Umum: ----------------------------------------------------------------------</w:t>
      </w:r>
    </w:p>
    <w:p w14:paraId="7F1B5C6B" w14:textId="77777777" w:rsidR="000533A6" w:rsidRPr="00276542" w:rsidRDefault="000533A6" w:rsidP="000533A6">
      <w:pPr>
        <w:ind w:left="1134" w:firstLine="720"/>
        <w:jc w:val="both"/>
        <w:rPr>
          <w:rFonts w:ascii="Arial" w:hAnsi="Arial" w:cs="Arial"/>
          <w:sz w:val="12"/>
          <w:szCs w:val="12"/>
          <w:lang w:val="id-ID"/>
        </w:rPr>
      </w:pPr>
    </w:p>
    <w:p w14:paraId="57B56796" w14:textId="77777777" w:rsidR="000533A6" w:rsidRPr="00276542" w:rsidRDefault="000533A6" w:rsidP="001E29F6">
      <w:pPr>
        <w:numPr>
          <w:ilvl w:val="0"/>
          <w:numId w:val="3"/>
        </w:numPr>
        <w:ind w:left="1701" w:hanging="567"/>
        <w:jc w:val="both"/>
        <w:rPr>
          <w:rFonts w:ascii="Arial" w:hAnsi="Arial" w:cs="Arial"/>
          <w:lang w:val="id-ID"/>
        </w:rPr>
      </w:pPr>
      <w:r w:rsidRPr="00276542">
        <w:rPr>
          <w:rFonts w:ascii="Arial" w:hAnsi="Arial" w:cs="Arial"/>
          <w:lang w:val="id-ID"/>
        </w:rPr>
        <w:t xml:space="preserve">SD </w:t>
      </w:r>
      <w:r w:rsidR="00213DC5" w:rsidRPr="00276542">
        <w:rPr>
          <w:rFonts w:ascii="Arial" w:hAnsi="Arial" w:cs="Arial"/>
          <w:lang w:val="id-ID"/>
        </w:rPr>
        <w:t>...</w:t>
      </w:r>
      <w:r w:rsidR="00A4453F" w:rsidRPr="00276542">
        <w:rPr>
          <w:rFonts w:ascii="Arial" w:hAnsi="Arial" w:cs="Arial"/>
        </w:rPr>
        <w:t xml:space="preserve"> </w:t>
      </w:r>
      <w:r w:rsidR="00A4453F" w:rsidRPr="00276542">
        <w:rPr>
          <w:rFonts w:ascii="Arial" w:hAnsi="Arial" w:cs="Arial"/>
        </w:rPr>
        <w:tab/>
      </w:r>
      <w:r w:rsidR="00A4453F" w:rsidRPr="00276542">
        <w:rPr>
          <w:rFonts w:ascii="Arial" w:hAnsi="Arial" w:cs="Arial"/>
        </w:rPr>
        <w:tab/>
        <w:t xml:space="preserve">di </w:t>
      </w:r>
      <w:r w:rsidR="00213DC5" w:rsidRPr="00276542">
        <w:rPr>
          <w:rFonts w:ascii="Arial" w:hAnsi="Arial" w:cs="Arial"/>
          <w:lang w:val="id-ID"/>
        </w:rPr>
        <w:t>...</w:t>
      </w:r>
      <w:r w:rsidR="00A4453F" w:rsidRPr="00276542">
        <w:rPr>
          <w:rFonts w:ascii="Arial" w:hAnsi="Arial" w:cs="Arial"/>
        </w:rPr>
        <w:t xml:space="preserve"> </w:t>
      </w:r>
      <w:r w:rsidRPr="00276542">
        <w:rPr>
          <w:rFonts w:ascii="Arial" w:hAnsi="Arial" w:cs="Arial"/>
          <w:lang w:val="id-ID"/>
        </w:rPr>
        <w:t xml:space="preserve"> lulus tahun </w:t>
      </w:r>
      <w:r w:rsidR="00213DC5" w:rsidRPr="00276542">
        <w:rPr>
          <w:rFonts w:ascii="Arial" w:hAnsi="Arial" w:cs="Arial"/>
          <w:lang w:val="id-ID"/>
        </w:rPr>
        <w:t>...</w:t>
      </w:r>
      <w:r w:rsidRPr="00276542">
        <w:rPr>
          <w:rFonts w:ascii="Arial" w:hAnsi="Arial" w:cs="Arial"/>
          <w:lang w:val="id-ID"/>
        </w:rPr>
        <w:t>; ------------------------------</w:t>
      </w:r>
      <w:r w:rsidR="00213DC5" w:rsidRPr="00276542">
        <w:rPr>
          <w:rFonts w:ascii="Arial" w:hAnsi="Arial" w:cs="Arial"/>
          <w:lang w:val="id-ID"/>
        </w:rPr>
        <w:t>------</w:t>
      </w:r>
      <w:r w:rsidRPr="00276542">
        <w:rPr>
          <w:rFonts w:ascii="Arial" w:hAnsi="Arial" w:cs="Arial"/>
          <w:lang w:val="id-ID"/>
        </w:rPr>
        <w:t>--</w:t>
      </w:r>
    </w:p>
    <w:p w14:paraId="6553C2ED" w14:textId="77777777" w:rsidR="000533A6" w:rsidRPr="00276542" w:rsidRDefault="00A4453F" w:rsidP="001E29F6">
      <w:pPr>
        <w:numPr>
          <w:ilvl w:val="0"/>
          <w:numId w:val="3"/>
        </w:numPr>
        <w:ind w:left="1701" w:hanging="567"/>
        <w:jc w:val="both"/>
        <w:rPr>
          <w:rFonts w:ascii="Arial" w:hAnsi="Arial" w:cs="Arial"/>
          <w:lang w:val="id-ID"/>
        </w:rPr>
      </w:pPr>
      <w:r w:rsidRPr="00276542">
        <w:rPr>
          <w:rFonts w:ascii="Arial" w:hAnsi="Arial" w:cs="Arial"/>
        </w:rPr>
        <w:t xml:space="preserve">SMP </w:t>
      </w:r>
      <w:r w:rsidR="00213DC5" w:rsidRPr="00276542">
        <w:rPr>
          <w:rFonts w:ascii="Arial" w:hAnsi="Arial" w:cs="Arial"/>
          <w:lang w:val="id-ID"/>
        </w:rPr>
        <w:t>...</w:t>
      </w:r>
      <w:r w:rsidRPr="00276542">
        <w:rPr>
          <w:rFonts w:ascii="Arial" w:hAnsi="Arial" w:cs="Arial"/>
        </w:rPr>
        <w:t xml:space="preserve"> </w:t>
      </w:r>
      <w:r w:rsidR="00213DC5" w:rsidRPr="00276542">
        <w:rPr>
          <w:rFonts w:ascii="Arial" w:hAnsi="Arial" w:cs="Arial"/>
          <w:lang w:val="id-ID"/>
        </w:rPr>
        <w:t>...</w:t>
      </w:r>
      <w:r w:rsidRPr="00276542">
        <w:rPr>
          <w:rFonts w:ascii="Arial" w:hAnsi="Arial" w:cs="Arial"/>
        </w:rPr>
        <w:tab/>
        <w:t xml:space="preserve">di </w:t>
      </w:r>
      <w:r w:rsidR="00213DC5" w:rsidRPr="00276542">
        <w:rPr>
          <w:rFonts w:ascii="Arial" w:hAnsi="Arial" w:cs="Arial"/>
          <w:lang w:val="id-ID"/>
        </w:rPr>
        <w:t>...</w:t>
      </w:r>
      <w:r w:rsidRPr="00276542">
        <w:rPr>
          <w:rFonts w:ascii="Arial" w:hAnsi="Arial" w:cs="Arial"/>
        </w:rPr>
        <w:t xml:space="preserve"> </w:t>
      </w:r>
      <w:r w:rsidR="00213DC5" w:rsidRPr="00276542">
        <w:rPr>
          <w:rFonts w:ascii="Arial" w:hAnsi="Arial" w:cs="Arial"/>
          <w:lang w:val="id-ID"/>
        </w:rPr>
        <w:t xml:space="preserve"> </w:t>
      </w:r>
      <w:r w:rsidRPr="00276542">
        <w:rPr>
          <w:rFonts w:ascii="Arial" w:hAnsi="Arial" w:cs="Arial"/>
        </w:rPr>
        <w:t xml:space="preserve">lulus </w:t>
      </w:r>
      <w:proofErr w:type="spellStart"/>
      <w:r w:rsidRPr="00276542">
        <w:rPr>
          <w:rFonts w:ascii="Arial" w:hAnsi="Arial" w:cs="Arial"/>
        </w:rPr>
        <w:t>tahun</w:t>
      </w:r>
      <w:proofErr w:type="spellEnd"/>
      <w:r w:rsidRPr="00276542">
        <w:rPr>
          <w:rFonts w:ascii="Arial" w:hAnsi="Arial" w:cs="Arial"/>
        </w:rPr>
        <w:t xml:space="preserve"> </w:t>
      </w:r>
      <w:r w:rsidR="00213DC5" w:rsidRPr="00276542">
        <w:rPr>
          <w:rFonts w:ascii="Arial" w:hAnsi="Arial" w:cs="Arial"/>
          <w:lang w:val="id-ID"/>
        </w:rPr>
        <w:t>...</w:t>
      </w:r>
      <w:r w:rsidR="000533A6" w:rsidRPr="00276542">
        <w:rPr>
          <w:rFonts w:ascii="Arial" w:hAnsi="Arial" w:cs="Arial"/>
          <w:lang w:val="id-ID"/>
        </w:rPr>
        <w:t>; --------------------------------------</w:t>
      </w:r>
    </w:p>
    <w:p w14:paraId="5969EB58" w14:textId="77777777" w:rsidR="000533A6" w:rsidRPr="00276542" w:rsidRDefault="00213DC5" w:rsidP="001E29F6">
      <w:pPr>
        <w:numPr>
          <w:ilvl w:val="0"/>
          <w:numId w:val="3"/>
        </w:numPr>
        <w:ind w:left="1701" w:hanging="567"/>
        <w:jc w:val="both"/>
        <w:rPr>
          <w:rFonts w:ascii="Arial" w:hAnsi="Arial" w:cs="Arial"/>
          <w:lang w:val="id-ID"/>
        </w:rPr>
      </w:pPr>
      <w:r w:rsidRPr="00276542">
        <w:rPr>
          <w:rFonts w:ascii="Arial" w:hAnsi="Arial" w:cs="Arial"/>
          <w:lang w:val="id-ID"/>
        </w:rPr>
        <w:t>... ... ...</w:t>
      </w:r>
      <w:r w:rsidR="00A4453F" w:rsidRPr="00276542">
        <w:rPr>
          <w:rFonts w:ascii="Arial" w:hAnsi="Arial" w:cs="Arial"/>
        </w:rPr>
        <w:t xml:space="preserve"> </w:t>
      </w:r>
      <w:r w:rsidR="00A4453F" w:rsidRPr="00276542">
        <w:rPr>
          <w:rFonts w:ascii="Arial" w:hAnsi="Arial" w:cs="Arial"/>
        </w:rPr>
        <w:tab/>
        <w:t xml:space="preserve">di </w:t>
      </w:r>
      <w:r w:rsidRPr="00276542">
        <w:rPr>
          <w:rFonts w:ascii="Arial" w:hAnsi="Arial" w:cs="Arial"/>
          <w:lang w:val="id-ID"/>
        </w:rPr>
        <w:t xml:space="preserve">... </w:t>
      </w:r>
      <w:r w:rsidR="00A4453F" w:rsidRPr="00276542">
        <w:rPr>
          <w:rFonts w:ascii="Arial" w:hAnsi="Arial" w:cs="Arial"/>
        </w:rPr>
        <w:t xml:space="preserve"> </w:t>
      </w:r>
      <w:r w:rsidR="000533A6" w:rsidRPr="00276542">
        <w:rPr>
          <w:rFonts w:ascii="Arial" w:hAnsi="Arial" w:cs="Arial"/>
          <w:lang w:val="id-ID"/>
        </w:rPr>
        <w:t xml:space="preserve">lulus tahun </w:t>
      </w:r>
      <w:r w:rsidRPr="00276542">
        <w:rPr>
          <w:rFonts w:ascii="Arial" w:hAnsi="Arial" w:cs="Arial"/>
          <w:lang w:val="id-ID"/>
        </w:rPr>
        <w:t>...</w:t>
      </w:r>
      <w:r w:rsidR="000533A6" w:rsidRPr="00276542">
        <w:rPr>
          <w:rFonts w:ascii="Arial" w:hAnsi="Arial" w:cs="Arial"/>
          <w:lang w:val="id-ID"/>
        </w:rPr>
        <w:t>; ----------------------------</w:t>
      </w:r>
      <w:r w:rsidRPr="00276542">
        <w:rPr>
          <w:rFonts w:ascii="Arial" w:hAnsi="Arial" w:cs="Arial"/>
          <w:lang w:val="id-ID"/>
        </w:rPr>
        <w:t>------</w:t>
      </w:r>
      <w:r w:rsidR="000533A6" w:rsidRPr="00276542">
        <w:rPr>
          <w:rFonts w:ascii="Arial" w:hAnsi="Arial" w:cs="Arial"/>
          <w:lang w:val="id-ID"/>
        </w:rPr>
        <w:t>----</w:t>
      </w:r>
    </w:p>
    <w:p w14:paraId="4F76625D" w14:textId="77777777" w:rsidR="000533A6" w:rsidRPr="00276542" w:rsidRDefault="000533A6" w:rsidP="000533A6">
      <w:pPr>
        <w:ind w:left="1134" w:firstLine="720"/>
        <w:jc w:val="both"/>
        <w:rPr>
          <w:rFonts w:ascii="Arial" w:hAnsi="Arial" w:cs="Arial"/>
          <w:sz w:val="12"/>
          <w:szCs w:val="12"/>
          <w:lang w:val="id-ID"/>
        </w:rPr>
      </w:pPr>
    </w:p>
    <w:p w14:paraId="0BA869FF" w14:textId="77777777" w:rsidR="000533A6" w:rsidRPr="00276542" w:rsidRDefault="002D72AA" w:rsidP="000533A6">
      <w:pPr>
        <w:ind w:left="1134"/>
        <w:jc w:val="both"/>
        <w:rPr>
          <w:rFonts w:ascii="Arial" w:hAnsi="Arial" w:cs="Arial"/>
          <w:lang w:val="id-ID"/>
        </w:rPr>
      </w:pPr>
      <w:r w:rsidRPr="00276542">
        <w:rPr>
          <w:rFonts w:ascii="Arial" w:hAnsi="Arial" w:cs="Arial"/>
          <w:lang w:val="id-ID"/>
        </w:rPr>
        <w:t>Riwayat Pe</w:t>
      </w:r>
      <w:proofErr w:type="spellStart"/>
      <w:r w:rsidRPr="00276542">
        <w:rPr>
          <w:rFonts w:ascii="Arial" w:hAnsi="Arial" w:cs="Arial"/>
        </w:rPr>
        <w:t>kerjaan</w:t>
      </w:r>
      <w:proofErr w:type="spellEnd"/>
      <w:r w:rsidRPr="00276542">
        <w:rPr>
          <w:rFonts w:ascii="Arial" w:hAnsi="Arial" w:cs="Arial"/>
          <w:lang w:val="id-ID"/>
        </w:rPr>
        <w:t xml:space="preserve"> </w:t>
      </w:r>
      <w:r w:rsidR="000533A6" w:rsidRPr="00276542">
        <w:rPr>
          <w:rFonts w:ascii="Arial" w:hAnsi="Arial" w:cs="Arial"/>
          <w:lang w:val="id-ID"/>
        </w:rPr>
        <w:t>:</w:t>
      </w:r>
      <w:r w:rsidRPr="00276542">
        <w:rPr>
          <w:rFonts w:ascii="Arial" w:hAnsi="Arial" w:cs="Arial"/>
        </w:rPr>
        <w:t xml:space="preserve"> -------------</w:t>
      </w:r>
      <w:r w:rsidR="000533A6" w:rsidRPr="00276542">
        <w:rPr>
          <w:rFonts w:ascii="Arial" w:hAnsi="Arial" w:cs="Arial"/>
          <w:lang w:val="id-ID"/>
        </w:rPr>
        <w:t>------------------------------------------------------------------</w:t>
      </w:r>
    </w:p>
    <w:p w14:paraId="56F717CE" w14:textId="77777777" w:rsidR="000533A6" w:rsidRPr="00276542" w:rsidRDefault="000533A6" w:rsidP="000533A6">
      <w:pPr>
        <w:ind w:left="1134" w:firstLine="720"/>
        <w:jc w:val="both"/>
        <w:rPr>
          <w:rFonts w:ascii="Arial" w:hAnsi="Arial" w:cs="Arial"/>
          <w:sz w:val="12"/>
          <w:szCs w:val="12"/>
          <w:lang w:val="id-ID"/>
        </w:rPr>
      </w:pPr>
    </w:p>
    <w:p w14:paraId="60590E34" w14:textId="77777777" w:rsidR="00A4453F" w:rsidRPr="00276542" w:rsidRDefault="00213DC5" w:rsidP="001E29F6">
      <w:pPr>
        <w:numPr>
          <w:ilvl w:val="0"/>
          <w:numId w:val="4"/>
        </w:numPr>
        <w:ind w:left="1701" w:hanging="567"/>
        <w:jc w:val="both"/>
        <w:rPr>
          <w:rFonts w:ascii="Arial" w:hAnsi="Arial" w:cs="Arial"/>
          <w:lang w:val="id-ID"/>
        </w:rPr>
      </w:pPr>
      <w:r w:rsidRPr="00276542">
        <w:rPr>
          <w:rFonts w:ascii="Arial" w:hAnsi="Arial" w:cs="Arial"/>
          <w:lang w:val="id-ID"/>
        </w:rPr>
        <w:t>...</w:t>
      </w:r>
      <w:r w:rsidR="00A4453F" w:rsidRPr="00276542">
        <w:rPr>
          <w:rFonts w:ascii="Arial" w:hAnsi="Arial" w:cs="Arial"/>
        </w:rPr>
        <w:t xml:space="preserve"> </w:t>
      </w:r>
      <w:r w:rsidRPr="00276542">
        <w:rPr>
          <w:rFonts w:ascii="Arial" w:hAnsi="Arial" w:cs="Arial"/>
          <w:lang w:val="id-ID"/>
        </w:rPr>
        <w:t>...</w:t>
      </w:r>
      <w:r w:rsidR="00A4453F" w:rsidRPr="00276542">
        <w:rPr>
          <w:rFonts w:ascii="Arial" w:hAnsi="Arial" w:cs="Arial"/>
        </w:rPr>
        <w:t xml:space="preserve"> </w:t>
      </w:r>
      <w:proofErr w:type="spellStart"/>
      <w:r w:rsidR="00A4453F" w:rsidRPr="00276542">
        <w:rPr>
          <w:rFonts w:ascii="Arial" w:hAnsi="Arial" w:cs="Arial"/>
        </w:rPr>
        <w:t>s.d</w:t>
      </w:r>
      <w:proofErr w:type="spellEnd"/>
      <w:r w:rsidR="00A4453F" w:rsidRPr="00276542">
        <w:rPr>
          <w:rFonts w:ascii="Arial" w:hAnsi="Arial" w:cs="Arial"/>
        </w:rPr>
        <w:t xml:space="preserve"> </w:t>
      </w:r>
      <w:proofErr w:type="gramStart"/>
      <w:r w:rsidRPr="00276542">
        <w:rPr>
          <w:rFonts w:ascii="Arial" w:hAnsi="Arial" w:cs="Arial"/>
          <w:lang w:val="id-ID"/>
        </w:rPr>
        <w:t>...</w:t>
      </w:r>
      <w:r w:rsidR="00A4453F" w:rsidRPr="00276542">
        <w:rPr>
          <w:rFonts w:ascii="Arial" w:hAnsi="Arial" w:cs="Arial"/>
        </w:rPr>
        <w:t>;</w:t>
      </w:r>
      <w:r w:rsidR="002003F1" w:rsidRPr="00276542">
        <w:rPr>
          <w:rFonts w:ascii="Arial" w:hAnsi="Arial" w:cs="Arial"/>
        </w:rPr>
        <w:t>-------------------------------</w:t>
      </w:r>
      <w:r w:rsidRPr="00276542">
        <w:rPr>
          <w:rFonts w:ascii="Arial" w:hAnsi="Arial" w:cs="Arial"/>
          <w:lang w:val="id-ID"/>
        </w:rPr>
        <w:t>----</w:t>
      </w:r>
      <w:r w:rsidR="002003F1" w:rsidRPr="00276542">
        <w:rPr>
          <w:rFonts w:ascii="Arial" w:hAnsi="Arial" w:cs="Arial"/>
        </w:rPr>
        <w:t>---</w:t>
      </w:r>
      <w:proofErr w:type="gramEnd"/>
    </w:p>
    <w:p w14:paraId="5382CEF6" w14:textId="77777777" w:rsidR="000533A6" w:rsidRPr="00276542" w:rsidRDefault="00213DC5" w:rsidP="001E29F6">
      <w:pPr>
        <w:numPr>
          <w:ilvl w:val="0"/>
          <w:numId w:val="4"/>
        </w:numPr>
        <w:ind w:left="1701" w:hanging="567"/>
        <w:jc w:val="both"/>
        <w:rPr>
          <w:rFonts w:ascii="Arial" w:hAnsi="Arial" w:cs="Arial"/>
          <w:lang w:val="id-ID"/>
        </w:rPr>
      </w:pPr>
      <w:r w:rsidRPr="00276542">
        <w:rPr>
          <w:rFonts w:ascii="Arial" w:hAnsi="Arial" w:cs="Arial"/>
          <w:lang w:val="id-ID"/>
        </w:rPr>
        <w:t>...</w:t>
      </w:r>
      <w:r w:rsidR="00A4453F" w:rsidRPr="00276542">
        <w:rPr>
          <w:rFonts w:ascii="Arial" w:hAnsi="Arial" w:cs="Arial"/>
        </w:rPr>
        <w:t xml:space="preserve"> </w:t>
      </w:r>
      <w:r w:rsidRPr="00276542">
        <w:rPr>
          <w:rFonts w:ascii="Arial" w:hAnsi="Arial" w:cs="Arial"/>
          <w:lang w:val="id-ID"/>
        </w:rPr>
        <w:t>...</w:t>
      </w:r>
      <w:r w:rsidR="00A4453F" w:rsidRPr="00276542">
        <w:rPr>
          <w:rFonts w:ascii="Arial" w:hAnsi="Arial" w:cs="Arial"/>
        </w:rPr>
        <w:t xml:space="preserve"> </w:t>
      </w:r>
      <w:proofErr w:type="spellStart"/>
      <w:r w:rsidR="00A4453F" w:rsidRPr="00276542">
        <w:rPr>
          <w:rFonts w:ascii="Arial" w:hAnsi="Arial" w:cs="Arial"/>
        </w:rPr>
        <w:t>s.d</w:t>
      </w:r>
      <w:proofErr w:type="spellEnd"/>
      <w:r w:rsidR="00A4453F" w:rsidRPr="00276542">
        <w:rPr>
          <w:rFonts w:ascii="Arial" w:hAnsi="Arial" w:cs="Arial"/>
        </w:rPr>
        <w:t xml:space="preserve"> </w:t>
      </w:r>
      <w:proofErr w:type="gramStart"/>
      <w:r w:rsidRPr="00276542">
        <w:rPr>
          <w:rFonts w:ascii="Arial" w:hAnsi="Arial" w:cs="Arial"/>
          <w:lang w:val="id-ID"/>
        </w:rPr>
        <w:t>...</w:t>
      </w:r>
      <w:r w:rsidR="00CB1B90" w:rsidRPr="00276542">
        <w:rPr>
          <w:rFonts w:ascii="Arial" w:hAnsi="Arial" w:cs="Arial"/>
          <w:lang w:val="id-ID"/>
        </w:rPr>
        <w:t>;--------------------------</w:t>
      </w:r>
      <w:r w:rsidR="00452B1A" w:rsidRPr="00276542">
        <w:rPr>
          <w:rFonts w:ascii="Arial" w:hAnsi="Arial" w:cs="Arial"/>
        </w:rPr>
        <w:t>------------</w:t>
      </w:r>
      <w:proofErr w:type="gramEnd"/>
    </w:p>
    <w:p w14:paraId="5C4A86B0" w14:textId="77777777" w:rsidR="00136609" w:rsidRPr="00276542" w:rsidRDefault="00213DC5" w:rsidP="00136609">
      <w:pPr>
        <w:numPr>
          <w:ilvl w:val="0"/>
          <w:numId w:val="4"/>
        </w:numPr>
        <w:ind w:left="1701" w:hanging="567"/>
        <w:jc w:val="both"/>
        <w:rPr>
          <w:rFonts w:ascii="Arial" w:hAnsi="Arial" w:cs="Arial"/>
          <w:lang w:val="id-ID"/>
        </w:rPr>
      </w:pPr>
      <w:r w:rsidRPr="00276542">
        <w:rPr>
          <w:rFonts w:ascii="Arial" w:hAnsi="Arial" w:cs="Arial"/>
          <w:lang w:val="id-ID"/>
        </w:rPr>
        <w:t xml:space="preserve">... ... </w:t>
      </w:r>
      <w:proofErr w:type="spellStart"/>
      <w:r w:rsidR="00A4453F" w:rsidRPr="00276542">
        <w:rPr>
          <w:rFonts w:ascii="Arial" w:hAnsi="Arial" w:cs="Arial"/>
        </w:rPr>
        <w:t>s.d</w:t>
      </w:r>
      <w:proofErr w:type="spellEnd"/>
      <w:r w:rsidR="00A4453F" w:rsidRPr="00276542">
        <w:rPr>
          <w:rFonts w:ascii="Arial" w:hAnsi="Arial" w:cs="Arial"/>
        </w:rPr>
        <w:t xml:space="preserve"> </w:t>
      </w:r>
      <w:r w:rsidRPr="00276542">
        <w:rPr>
          <w:rFonts w:ascii="Arial" w:hAnsi="Arial" w:cs="Arial"/>
          <w:lang w:val="id-ID"/>
        </w:rPr>
        <w:t>...; --------------------------</w:t>
      </w:r>
      <w:r w:rsidRPr="00276542">
        <w:rPr>
          <w:rFonts w:ascii="Arial" w:hAnsi="Arial" w:cs="Arial"/>
        </w:rPr>
        <w:t>------------</w:t>
      </w:r>
    </w:p>
    <w:p w14:paraId="321DE72E" w14:textId="77777777" w:rsidR="00213DC5" w:rsidRPr="00276542" w:rsidRDefault="00213DC5" w:rsidP="00213DC5">
      <w:pPr>
        <w:ind w:left="1701"/>
        <w:jc w:val="both"/>
        <w:rPr>
          <w:rFonts w:ascii="Arial" w:hAnsi="Arial" w:cs="Arial"/>
          <w:lang w:val="id-ID"/>
        </w:rPr>
      </w:pPr>
    </w:p>
    <w:p w14:paraId="403A9000" w14:textId="77777777" w:rsidR="00136609" w:rsidRPr="00276542" w:rsidRDefault="00136609" w:rsidP="00FD761C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Arial" w:eastAsia="SimSun" w:hAnsi="Arial" w:cs="Arial"/>
        </w:rPr>
      </w:pPr>
      <w:r w:rsidRPr="00276542">
        <w:rPr>
          <w:rFonts w:ascii="Arial" w:eastAsia="SimSun" w:hAnsi="Arial" w:cs="Arial"/>
          <w:lang w:val="id-ID"/>
        </w:rPr>
        <w:t>Apakah saudara sebelumnya pernah dilakukan pemeriksaan/wawancara/interogasi/ atau diberikan sanksi terkait dengan Pelanggaran Kode Etik Profesi Polri dan/atau Disiplin dan/atu tindak pidana dan/atau pelanggaran lainnya, jika pernah kapan, dalam perkara apa dan apa sanksinya ? jelaskan ! -----------------------------------------------------------------</w:t>
      </w:r>
      <w:r w:rsidRPr="00276542">
        <w:rPr>
          <w:rFonts w:ascii="Arial" w:eastAsia="SimSun" w:hAnsi="Arial" w:cs="Arial"/>
        </w:rPr>
        <w:t>--</w:t>
      </w:r>
    </w:p>
    <w:p w14:paraId="21B323FF" w14:textId="77777777" w:rsidR="00136609" w:rsidRPr="00276542" w:rsidRDefault="00136609" w:rsidP="00136609">
      <w:pPr>
        <w:ind w:left="567" w:hanging="567"/>
        <w:jc w:val="both"/>
        <w:rPr>
          <w:rFonts w:ascii="Arial" w:hAnsi="Arial" w:cs="Arial"/>
        </w:rPr>
      </w:pPr>
    </w:p>
    <w:p w14:paraId="7078B8DD" w14:textId="77777777" w:rsidR="00136609" w:rsidRPr="00276542" w:rsidRDefault="00F557A1" w:rsidP="00FD761C">
      <w:pPr>
        <w:numPr>
          <w:ilvl w:val="0"/>
          <w:numId w:val="24"/>
        </w:numPr>
        <w:ind w:left="1134" w:hanging="567"/>
        <w:jc w:val="both"/>
        <w:rPr>
          <w:rFonts w:ascii="Arial" w:hAnsi="Arial" w:cs="Arial"/>
        </w:rPr>
      </w:pPr>
      <w:proofErr w:type="spellStart"/>
      <w:r w:rsidRPr="00276542">
        <w:rPr>
          <w:rFonts w:ascii="Arial" w:hAnsi="Arial" w:cs="Arial"/>
        </w:rPr>
        <w:t>Bahwa</w:t>
      </w:r>
      <w:proofErr w:type="spellEnd"/>
      <w:r w:rsidRPr="00276542">
        <w:rPr>
          <w:rFonts w:ascii="Arial" w:hAnsi="Arial" w:cs="Arial"/>
        </w:rPr>
        <w:t xml:space="preserve"> </w:t>
      </w:r>
      <w:proofErr w:type="spellStart"/>
      <w:r w:rsidRPr="00276542">
        <w:rPr>
          <w:rFonts w:ascii="Arial" w:hAnsi="Arial" w:cs="Arial"/>
        </w:rPr>
        <w:t>saya</w:t>
      </w:r>
      <w:proofErr w:type="spellEnd"/>
      <w:r w:rsidRPr="00276542">
        <w:rPr>
          <w:rFonts w:ascii="Arial" w:hAnsi="Arial" w:cs="Arial"/>
        </w:rPr>
        <w:t xml:space="preserve"> </w:t>
      </w:r>
      <w:proofErr w:type="spellStart"/>
      <w:r w:rsidRPr="00276542">
        <w:rPr>
          <w:rFonts w:ascii="Arial" w:hAnsi="Arial" w:cs="Arial"/>
        </w:rPr>
        <w:t>belum</w:t>
      </w:r>
      <w:proofErr w:type="spellEnd"/>
      <w:r w:rsidRPr="00276542">
        <w:rPr>
          <w:rFonts w:ascii="Arial" w:hAnsi="Arial" w:cs="Arial"/>
        </w:rPr>
        <w:t xml:space="preserve"> </w:t>
      </w:r>
      <w:proofErr w:type="spellStart"/>
      <w:r w:rsidRPr="00276542">
        <w:rPr>
          <w:rFonts w:ascii="Arial" w:hAnsi="Arial" w:cs="Arial"/>
        </w:rPr>
        <w:t>pernah</w:t>
      </w:r>
      <w:proofErr w:type="spellEnd"/>
      <w:r w:rsidRPr="00276542">
        <w:rPr>
          <w:rFonts w:ascii="Arial" w:hAnsi="Arial" w:cs="Arial"/>
        </w:rPr>
        <w:t xml:space="preserve"> </w:t>
      </w:r>
      <w:proofErr w:type="spellStart"/>
      <w:r w:rsidRPr="00276542">
        <w:rPr>
          <w:rFonts w:ascii="Arial" w:hAnsi="Arial" w:cs="Arial"/>
        </w:rPr>
        <w:t>dilakukan</w:t>
      </w:r>
      <w:proofErr w:type="spellEnd"/>
      <w:r w:rsidRPr="00276542">
        <w:rPr>
          <w:rFonts w:ascii="Arial" w:hAnsi="Arial" w:cs="Arial"/>
        </w:rPr>
        <w:t xml:space="preserve"> </w:t>
      </w:r>
      <w:proofErr w:type="spellStart"/>
      <w:r w:rsidRPr="00276542">
        <w:rPr>
          <w:rFonts w:ascii="Arial" w:hAnsi="Arial" w:cs="Arial"/>
        </w:rPr>
        <w:t>pemeriksaan</w:t>
      </w:r>
      <w:proofErr w:type="spellEnd"/>
      <w:r w:rsidRPr="00276542">
        <w:rPr>
          <w:rFonts w:ascii="Arial" w:hAnsi="Arial" w:cs="Arial"/>
        </w:rPr>
        <w:t xml:space="preserve"> </w:t>
      </w:r>
      <w:proofErr w:type="spellStart"/>
      <w:r w:rsidRPr="00276542">
        <w:rPr>
          <w:rFonts w:ascii="Arial" w:hAnsi="Arial" w:cs="Arial"/>
        </w:rPr>
        <w:t>maupun</w:t>
      </w:r>
      <w:proofErr w:type="spellEnd"/>
      <w:r w:rsidRPr="00276542">
        <w:rPr>
          <w:rFonts w:ascii="Arial" w:hAnsi="Arial" w:cs="Arial"/>
        </w:rPr>
        <w:t xml:space="preserve"> </w:t>
      </w:r>
      <w:proofErr w:type="spellStart"/>
      <w:r w:rsidRPr="00276542">
        <w:rPr>
          <w:rFonts w:ascii="Arial" w:hAnsi="Arial" w:cs="Arial"/>
        </w:rPr>
        <w:t>diberikan</w:t>
      </w:r>
      <w:proofErr w:type="spellEnd"/>
      <w:r w:rsidRPr="00276542">
        <w:rPr>
          <w:rFonts w:ascii="Arial" w:hAnsi="Arial" w:cs="Arial"/>
        </w:rPr>
        <w:t xml:space="preserve"> </w:t>
      </w:r>
      <w:proofErr w:type="spellStart"/>
      <w:r w:rsidRPr="00276542">
        <w:rPr>
          <w:rFonts w:ascii="Arial" w:hAnsi="Arial" w:cs="Arial"/>
        </w:rPr>
        <w:t>sanksi</w:t>
      </w:r>
      <w:proofErr w:type="spellEnd"/>
      <w:r w:rsidRPr="00276542">
        <w:rPr>
          <w:rFonts w:ascii="Arial" w:hAnsi="Arial" w:cs="Arial"/>
        </w:rPr>
        <w:t xml:space="preserve"> </w:t>
      </w:r>
      <w:proofErr w:type="spellStart"/>
      <w:r w:rsidRPr="00276542">
        <w:rPr>
          <w:rFonts w:ascii="Arial" w:hAnsi="Arial" w:cs="Arial"/>
        </w:rPr>
        <w:t>terkait</w:t>
      </w:r>
      <w:proofErr w:type="spellEnd"/>
      <w:r w:rsidRPr="00276542">
        <w:rPr>
          <w:rFonts w:ascii="Arial" w:hAnsi="Arial" w:cs="Arial"/>
        </w:rPr>
        <w:t xml:space="preserve"> </w:t>
      </w:r>
      <w:r w:rsidRPr="00276542">
        <w:rPr>
          <w:rFonts w:ascii="Arial" w:eastAsia="SimSun" w:hAnsi="Arial" w:cs="Arial"/>
          <w:lang w:val="id-ID"/>
        </w:rPr>
        <w:t>Pelanggaran Kode Etik Profesi Polri dan/atau Disiplin dan/atu tindak pidana dan/atau pelanggaran lainnya</w:t>
      </w:r>
      <w:r w:rsidRPr="00276542">
        <w:rPr>
          <w:rFonts w:ascii="Arial" w:eastAsia="SimSun" w:hAnsi="Arial" w:cs="Arial"/>
        </w:rPr>
        <w:t>. ------------------------------------------------------------------------------</w:t>
      </w:r>
    </w:p>
    <w:p w14:paraId="6258DE35" w14:textId="77777777" w:rsidR="00136609" w:rsidRPr="00276542" w:rsidRDefault="00136609" w:rsidP="00136609">
      <w:pPr>
        <w:jc w:val="both"/>
        <w:rPr>
          <w:rFonts w:ascii="Arial" w:hAnsi="Arial" w:cs="Arial"/>
        </w:rPr>
      </w:pPr>
    </w:p>
    <w:p w14:paraId="06519510" w14:textId="77777777" w:rsidR="000533A6" w:rsidRPr="00276542" w:rsidRDefault="000533A6" w:rsidP="00FD761C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Arial" w:hAnsi="Arial" w:cs="Arial"/>
        </w:rPr>
      </w:pPr>
      <w:proofErr w:type="spellStart"/>
      <w:r w:rsidRPr="00276542">
        <w:rPr>
          <w:rFonts w:ascii="Arial" w:hAnsi="Arial" w:cs="Arial"/>
        </w:rPr>
        <w:t>Apakah</w:t>
      </w:r>
      <w:proofErr w:type="spellEnd"/>
      <w:r w:rsidRPr="00276542">
        <w:rPr>
          <w:rFonts w:ascii="Arial" w:hAnsi="Arial" w:cs="Arial"/>
        </w:rPr>
        <w:t xml:space="preserve"> </w:t>
      </w:r>
      <w:proofErr w:type="spellStart"/>
      <w:r w:rsidRPr="00276542">
        <w:rPr>
          <w:rFonts w:ascii="Arial" w:hAnsi="Arial" w:cs="Arial"/>
        </w:rPr>
        <w:t>saudara</w:t>
      </w:r>
      <w:proofErr w:type="spellEnd"/>
      <w:r w:rsidRPr="00276542">
        <w:rPr>
          <w:rFonts w:ascii="Arial" w:hAnsi="Arial" w:cs="Arial"/>
        </w:rPr>
        <w:t xml:space="preserve"> </w:t>
      </w:r>
      <w:proofErr w:type="spellStart"/>
      <w:r w:rsidRPr="00276542">
        <w:rPr>
          <w:rFonts w:ascii="Arial" w:hAnsi="Arial" w:cs="Arial"/>
        </w:rPr>
        <w:t>mengenal</w:t>
      </w:r>
      <w:proofErr w:type="spellEnd"/>
      <w:r w:rsidRPr="00276542">
        <w:rPr>
          <w:rFonts w:ascii="Arial" w:hAnsi="Arial" w:cs="Arial"/>
        </w:rPr>
        <w:t xml:space="preserve"> </w:t>
      </w:r>
      <w:proofErr w:type="gramStart"/>
      <w:r w:rsidR="00213DC5" w:rsidRPr="00276542">
        <w:rPr>
          <w:rFonts w:ascii="Arial" w:hAnsi="Arial" w:cs="Arial"/>
          <w:lang w:val="id-ID"/>
        </w:rPr>
        <w:t>...</w:t>
      </w:r>
      <w:r w:rsidR="00D5399D" w:rsidRPr="00276542">
        <w:rPr>
          <w:rFonts w:ascii="Arial" w:hAnsi="Arial" w:cs="Arial"/>
        </w:rPr>
        <w:t xml:space="preserve"> </w:t>
      </w:r>
      <w:r w:rsidR="0098471F" w:rsidRPr="00276542">
        <w:rPr>
          <w:rFonts w:ascii="Arial" w:hAnsi="Arial" w:cs="Arial"/>
        </w:rPr>
        <w:t>?</w:t>
      </w:r>
      <w:proofErr w:type="gramEnd"/>
      <w:r w:rsidR="0098471F" w:rsidRPr="00276542">
        <w:rPr>
          <w:rFonts w:ascii="Arial" w:hAnsi="Arial" w:cs="Arial"/>
        </w:rPr>
        <w:t xml:space="preserve"> </w:t>
      </w:r>
      <w:proofErr w:type="spellStart"/>
      <w:r w:rsidR="0098471F" w:rsidRPr="00276542">
        <w:rPr>
          <w:rFonts w:ascii="Arial" w:hAnsi="Arial" w:cs="Arial"/>
        </w:rPr>
        <w:t>bila</w:t>
      </w:r>
      <w:proofErr w:type="spellEnd"/>
      <w:r w:rsidR="0098471F" w:rsidRPr="00276542">
        <w:rPr>
          <w:rFonts w:ascii="Arial" w:hAnsi="Arial" w:cs="Arial"/>
        </w:rPr>
        <w:t xml:space="preserve"> </w:t>
      </w:r>
      <w:proofErr w:type="spellStart"/>
      <w:r w:rsidR="0098471F" w:rsidRPr="00276542">
        <w:rPr>
          <w:rFonts w:ascii="Arial" w:hAnsi="Arial" w:cs="Arial"/>
        </w:rPr>
        <w:t>kenal</w:t>
      </w:r>
      <w:proofErr w:type="spellEnd"/>
      <w:r w:rsidR="0098471F" w:rsidRPr="00276542">
        <w:rPr>
          <w:rFonts w:ascii="Arial" w:hAnsi="Arial" w:cs="Arial"/>
        </w:rPr>
        <w:t xml:space="preserve"> </w:t>
      </w:r>
      <w:proofErr w:type="spellStart"/>
      <w:r w:rsidR="0098471F" w:rsidRPr="00276542">
        <w:rPr>
          <w:rFonts w:ascii="Arial" w:hAnsi="Arial" w:cs="Arial"/>
        </w:rPr>
        <w:t>sejak</w:t>
      </w:r>
      <w:proofErr w:type="spellEnd"/>
      <w:r w:rsidR="0098471F" w:rsidRPr="00276542">
        <w:rPr>
          <w:rFonts w:ascii="Arial" w:hAnsi="Arial" w:cs="Arial"/>
        </w:rPr>
        <w:t xml:space="preserve"> </w:t>
      </w:r>
      <w:proofErr w:type="spellStart"/>
      <w:r w:rsidR="0098471F" w:rsidRPr="00276542">
        <w:rPr>
          <w:rFonts w:ascii="Arial" w:hAnsi="Arial" w:cs="Arial"/>
        </w:rPr>
        <w:t>kapan</w:t>
      </w:r>
      <w:proofErr w:type="spellEnd"/>
      <w:r w:rsidR="0098471F" w:rsidRPr="00276542">
        <w:rPr>
          <w:rFonts w:ascii="Arial" w:hAnsi="Arial" w:cs="Arial"/>
        </w:rPr>
        <w:t xml:space="preserve">, </w:t>
      </w:r>
      <w:proofErr w:type="spellStart"/>
      <w:r w:rsidR="0098471F" w:rsidRPr="00276542">
        <w:rPr>
          <w:rFonts w:ascii="Arial" w:hAnsi="Arial" w:cs="Arial"/>
        </w:rPr>
        <w:t>dimana</w:t>
      </w:r>
      <w:proofErr w:type="spellEnd"/>
      <w:r w:rsidR="0098471F" w:rsidRPr="00276542">
        <w:rPr>
          <w:rFonts w:ascii="Arial" w:hAnsi="Arial" w:cs="Arial"/>
        </w:rPr>
        <w:t xml:space="preserve">, dan </w:t>
      </w:r>
      <w:proofErr w:type="spellStart"/>
      <w:r w:rsidR="0098471F" w:rsidRPr="00276542">
        <w:rPr>
          <w:rFonts w:ascii="Arial" w:hAnsi="Arial" w:cs="Arial"/>
        </w:rPr>
        <w:t>apa</w:t>
      </w:r>
      <w:proofErr w:type="spellEnd"/>
      <w:r w:rsidR="0098471F" w:rsidRPr="00276542">
        <w:rPr>
          <w:rFonts w:ascii="Arial" w:hAnsi="Arial" w:cs="Arial"/>
        </w:rPr>
        <w:t xml:space="preserve"> </w:t>
      </w:r>
      <w:proofErr w:type="spellStart"/>
      <w:r w:rsidR="0098471F" w:rsidRPr="00276542">
        <w:rPr>
          <w:rFonts w:ascii="Arial" w:hAnsi="Arial" w:cs="Arial"/>
        </w:rPr>
        <w:t>hubungannya</w:t>
      </w:r>
      <w:proofErr w:type="spellEnd"/>
      <w:r w:rsidR="0098471F" w:rsidRPr="00276542">
        <w:rPr>
          <w:rFonts w:ascii="Arial" w:hAnsi="Arial" w:cs="Arial"/>
        </w:rPr>
        <w:t xml:space="preserve"> </w:t>
      </w:r>
      <w:proofErr w:type="spellStart"/>
      <w:r w:rsidR="0098471F" w:rsidRPr="00276542">
        <w:rPr>
          <w:rFonts w:ascii="Arial" w:hAnsi="Arial" w:cs="Arial"/>
        </w:rPr>
        <w:t>dengan</w:t>
      </w:r>
      <w:proofErr w:type="spellEnd"/>
      <w:r w:rsidR="0098471F" w:rsidRPr="00276542">
        <w:rPr>
          <w:rFonts w:ascii="Arial" w:hAnsi="Arial" w:cs="Arial"/>
        </w:rPr>
        <w:t xml:space="preserve"> </w:t>
      </w:r>
      <w:proofErr w:type="spellStart"/>
      <w:r w:rsidR="0098471F" w:rsidRPr="00276542">
        <w:rPr>
          <w:rFonts w:ascii="Arial" w:hAnsi="Arial" w:cs="Arial"/>
        </w:rPr>
        <w:t>saudara</w:t>
      </w:r>
      <w:proofErr w:type="spellEnd"/>
      <w:r w:rsidR="0098471F" w:rsidRPr="00276542">
        <w:rPr>
          <w:rFonts w:ascii="Arial" w:hAnsi="Arial" w:cs="Arial"/>
        </w:rPr>
        <w:t xml:space="preserve">? </w:t>
      </w:r>
      <w:proofErr w:type="spellStart"/>
      <w:r w:rsidR="0098471F" w:rsidRPr="00276542">
        <w:rPr>
          <w:rFonts w:ascii="Arial" w:hAnsi="Arial" w:cs="Arial"/>
        </w:rPr>
        <w:t>Jelaskan</w:t>
      </w:r>
      <w:proofErr w:type="spellEnd"/>
      <w:r w:rsidR="0098471F" w:rsidRPr="00276542">
        <w:rPr>
          <w:rFonts w:ascii="Arial" w:hAnsi="Arial" w:cs="Arial"/>
        </w:rPr>
        <w:t xml:space="preserve"> ----------</w:t>
      </w:r>
      <w:r w:rsidR="0040630B" w:rsidRPr="00276542">
        <w:rPr>
          <w:rFonts w:ascii="Arial" w:hAnsi="Arial" w:cs="Arial"/>
        </w:rPr>
        <w:t>-----</w:t>
      </w:r>
      <w:r w:rsidR="00452B1A" w:rsidRPr="00276542">
        <w:rPr>
          <w:rFonts w:ascii="Arial" w:hAnsi="Arial" w:cs="Arial"/>
        </w:rPr>
        <w:t>--------</w:t>
      </w:r>
    </w:p>
    <w:p w14:paraId="02D03951" w14:textId="77777777" w:rsidR="0098471F" w:rsidRPr="00276542" w:rsidRDefault="0098471F" w:rsidP="0098471F">
      <w:pPr>
        <w:ind w:left="567"/>
        <w:jc w:val="both"/>
        <w:rPr>
          <w:rFonts w:ascii="Arial" w:hAnsi="Arial" w:cs="Arial"/>
        </w:rPr>
      </w:pPr>
    </w:p>
    <w:p w14:paraId="09339C3D" w14:textId="77777777" w:rsidR="00D5399D" w:rsidRPr="00276542" w:rsidRDefault="00213DC5" w:rsidP="00FD761C">
      <w:pPr>
        <w:numPr>
          <w:ilvl w:val="0"/>
          <w:numId w:val="24"/>
        </w:numPr>
        <w:ind w:left="1134" w:hanging="567"/>
        <w:jc w:val="both"/>
        <w:rPr>
          <w:rFonts w:ascii="Arial" w:hAnsi="Arial" w:cs="Arial"/>
        </w:rPr>
      </w:pPr>
      <w:r w:rsidRPr="00276542">
        <w:rPr>
          <w:rFonts w:ascii="Arial" w:hAnsi="Arial" w:cs="Arial"/>
          <w:lang w:val="id-ID"/>
        </w:rPr>
        <w:t>Saya mengenal ...</w:t>
      </w:r>
      <w:r w:rsidR="007F1515" w:rsidRPr="00276542">
        <w:rPr>
          <w:rFonts w:ascii="Arial" w:hAnsi="Arial" w:cs="Arial"/>
        </w:rPr>
        <w:t>.</w:t>
      </w:r>
    </w:p>
    <w:p w14:paraId="1BFD9267" w14:textId="77777777" w:rsidR="00D60A05" w:rsidRPr="00276542" w:rsidRDefault="00D60A05" w:rsidP="00BA7877">
      <w:pPr>
        <w:ind w:left="1134" w:hanging="567"/>
        <w:jc w:val="both"/>
        <w:rPr>
          <w:rFonts w:ascii="Arial" w:hAnsi="Arial" w:cs="Arial"/>
        </w:rPr>
      </w:pPr>
    </w:p>
    <w:p w14:paraId="69E63367" w14:textId="77777777" w:rsidR="00D60A05" w:rsidRPr="00276542" w:rsidRDefault="00213DC5" w:rsidP="00213DC5">
      <w:pPr>
        <w:ind w:left="1134"/>
        <w:jc w:val="both"/>
        <w:rPr>
          <w:rFonts w:ascii="Arial" w:hAnsi="Arial" w:cs="Arial"/>
        </w:rPr>
      </w:pPr>
      <w:r w:rsidRPr="00276542">
        <w:rPr>
          <w:rFonts w:ascii="Arial" w:hAnsi="Arial" w:cs="Arial"/>
          <w:lang w:val="id-ID"/>
        </w:rPr>
        <w:t>Saya mengenal ...</w:t>
      </w:r>
      <w:r w:rsidR="00847EF7" w:rsidRPr="00276542">
        <w:rPr>
          <w:rFonts w:ascii="Arial" w:hAnsi="Arial" w:cs="Arial"/>
        </w:rPr>
        <w:t>. ---------------</w:t>
      </w:r>
      <w:r w:rsidR="008616AB" w:rsidRPr="00276542">
        <w:rPr>
          <w:rFonts w:ascii="Arial" w:hAnsi="Arial" w:cs="Arial"/>
          <w:lang w:val="id-ID"/>
        </w:rPr>
        <w:t>----------------------</w:t>
      </w:r>
      <w:r w:rsidR="00847EF7" w:rsidRPr="00276542">
        <w:rPr>
          <w:rFonts w:ascii="Arial" w:hAnsi="Arial" w:cs="Arial"/>
        </w:rPr>
        <w:t>-------------</w:t>
      </w:r>
    </w:p>
    <w:p w14:paraId="3F4ED7A3" w14:textId="77777777" w:rsidR="007F1515" w:rsidRPr="00276542" w:rsidRDefault="007F1515" w:rsidP="00D60A05">
      <w:pPr>
        <w:ind w:left="1134" w:hanging="567"/>
        <w:jc w:val="both"/>
        <w:rPr>
          <w:rFonts w:ascii="Arial" w:hAnsi="Arial" w:cs="Arial"/>
          <w:lang w:eastAsia="x-none"/>
        </w:rPr>
      </w:pPr>
    </w:p>
    <w:p w14:paraId="4EB368DF" w14:textId="77777777" w:rsidR="00663DCF" w:rsidRPr="00276542" w:rsidRDefault="00663DCF" w:rsidP="00663DCF">
      <w:pPr>
        <w:ind w:left="1134" w:hanging="567"/>
        <w:jc w:val="right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eastAsia="x-none"/>
        </w:rPr>
        <w:t xml:space="preserve">Saya </w:t>
      </w:r>
      <w:proofErr w:type="gramStart"/>
      <w:r w:rsidRPr="00276542">
        <w:rPr>
          <w:rFonts w:ascii="Arial" w:hAnsi="Arial" w:cs="Arial"/>
          <w:lang w:eastAsia="x-none"/>
        </w:rPr>
        <w:t>…..</w:t>
      </w:r>
      <w:proofErr w:type="gramEnd"/>
    </w:p>
    <w:p w14:paraId="53CB18FD" w14:textId="77777777" w:rsidR="00D60A05" w:rsidRPr="00276542" w:rsidRDefault="00D60A05" w:rsidP="00D60A05">
      <w:pPr>
        <w:ind w:left="1134" w:hanging="567"/>
        <w:jc w:val="both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eastAsia="x-none"/>
        </w:rPr>
        <w:tab/>
      </w:r>
      <w:r w:rsidR="00213DC5" w:rsidRPr="00276542">
        <w:rPr>
          <w:rFonts w:ascii="Arial" w:hAnsi="Arial" w:cs="Arial"/>
          <w:lang w:val="id-ID" w:eastAsia="x-none"/>
        </w:rPr>
        <w:t>Saya mengenal ...</w:t>
      </w:r>
      <w:r w:rsidR="007F1515" w:rsidRPr="00276542">
        <w:rPr>
          <w:rFonts w:ascii="Arial" w:hAnsi="Arial" w:cs="Arial"/>
          <w:lang w:eastAsia="x-none"/>
        </w:rPr>
        <w:t xml:space="preserve">. </w:t>
      </w:r>
      <w:r w:rsidR="00847EF7" w:rsidRPr="00276542">
        <w:rPr>
          <w:rFonts w:ascii="Arial" w:hAnsi="Arial" w:cs="Arial"/>
          <w:lang w:eastAsia="x-none"/>
        </w:rPr>
        <w:t>---------------------------------------------------</w:t>
      </w:r>
    </w:p>
    <w:p w14:paraId="318A83EB" w14:textId="77777777" w:rsidR="00D60A05" w:rsidRPr="00276542" w:rsidRDefault="00D60A05" w:rsidP="00D60A05">
      <w:pPr>
        <w:ind w:left="1134" w:hanging="567"/>
        <w:jc w:val="both"/>
        <w:rPr>
          <w:rFonts w:ascii="Arial" w:hAnsi="Arial" w:cs="Arial"/>
          <w:lang w:eastAsia="x-none"/>
        </w:rPr>
      </w:pPr>
    </w:p>
    <w:p w14:paraId="29F39854" w14:textId="77777777" w:rsidR="00D60A05" w:rsidRPr="00276542" w:rsidRDefault="00D60A05" w:rsidP="00D60A05">
      <w:pPr>
        <w:ind w:left="1134" w:hanging="567"/>
        <w:jc w:val="both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eastAsia="x-none"/>
        </w:rPr>
        <w:tab/>
        <w:t xml:space="preserve">Saya </w:t>
      </w:r>
      <w:r w:rsidR="008616AB" w:rsidRPr="00276542">
        <w:rPr>
          <w:rFonts w:ascii="Arial" w:hAnsi="Arial" w:cs="Arial"/>
          <w:lang w:val="id-ID" w:eastAsia="x-none"/>
        </w:rPr>
        <w:t>mengenal ...</w:t>
      </w:r>
      <w:r w:rsidR="00847EF7" w:rsidRPr="00276542">
        <w:rPr>
          <w:rFonts w:ascii="Arial" w:hAnsi="Arial" w:cs="Arial"/>
          <w:lang w:eastAsia="x-none"/>
        </w:rPr>
        <w:t>. -</w:t>
      </w:r>
      <w:r w:rsidR="008616AB" w:rsidRPr="00276542">
        <w:rPr>
          <w:rFonts w:ascii="Arial" w:hAnsi="Arial" w:cs="Arial"/>
          <w:lang w:val="id-ID" w:eastAsia="x-none"/>
        </w:rPr>
        <w:t>------</w:t>
      </w:r>
      <w:r w:rsidR="00847EF7" w:rsidRPr="00276542">
        <w:rPr>
          <w:rFonts w:ascii="Arial" w:hAnsi="Arial" w:cs="Arial"/>
          <w:lang w:eastAsia="x-none"/>
        </w:rPr>
        <w:t>--------------------------------------------</w:t>
      </w:r>
    </w:p>
    <w:p w14:paraId="01278CB6" w14:textId="77777777" w:rsidR="00847EF7" w:rsidRPr="00276542" w:rsidRDefault="00847EF7" w:rsidP="00D60A05">
      <w:pPr>
        <w:ind w:left="1134" w:hanging="567"/>
        <w:jc w:val="both"/>
        <w:rPr>
          <w:rFonts w:ascii="Arial" w:hAnsi="Arial" w:cs="Arial"/>
          <w:lang w:eastAsia="x-none"/>
        </w:rPr>
      </w:pPr>
    </w:p>
    <w:p w14:paraId="654DCC73" w14:textId="77777777" w:rsidR="00847EF7" w:rsidRPr="00276542" w:rsidRDefault="00847EF7" w:rsidP="003B064E">
      <w:pPr>
        <w:ind w:left="1095"/>
        <w:jc w:val="both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eastAsia="x-none"/>
        </w:rPr>
        <w:t xml:space="preserve">Saya </w:t>
      </w:r>
      <w:proofErr w:type="spellStart"/>
      <w:r w:rsidRPr="00276542">
        <w:rPr>
          <w:rFonts w:ascii="Arial" w:hAnsi="Arial" w:cs="Arial"/>
          <w:lang w:eastAsia="x-none"/>
        </w:rPr>
        <w:t>mengenal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r w:rsidR="008616AB" w:rsidRPr="00276542">
        <w:rPr>
          <w:rFonts w:ascii="Arial" w:hAnsi="Arial" w:cs="Arial"/>
          <w:lang w:val="id-ID" w:eastAsia="x-none"/>
        </w:rPr>
        <w:t>..</w:t>
      </w:r>
      <w:r w:rsidR="003B064E" w:rsidRPr="00276542">
        <w:rPr>
          <w:rFonts w:ascii="Arial" w:hAnsi="Arial" w:cs="Arial"/>
          <w:lang w:eastAsia="x-none"/>
        </w:rPr>
        <w:t>. ------------</w:t>
      </w:r>
      <w:r w:rsidR="008616AB" w:rsidRPr="00276542">
        <w:rPr>
          <w:rFonts w:ascii="Arial" w:hAnsi="Arial" w:cs="Arial"/>
          <w:lang w:val="id-ID" w:eastAsia="x-none"/>
        </w:rPr>
        <w:t>---------------------------------</w:t>
      </w:r>
      <w:r w:rsidR="003B064E" w:rsidRPr="00276542">
        <w:rPr>
          <w:rFonts w:ascii="Arial" w:hAnsi="Arial" w:cs="Arial"/>
          <w:lang w:eastAsia="x-none"/>
        </w:rPr>
        <w:t>-----</w:t>
      </w:r>
    </w:p>
    <w:p w14:paraId="74A949AB" w14:textId="77777777" w:rsidR="00136609" w:rsidRPr="00276542" w:rsidRDefault="00136609" w:rsidP="00136609">
      <w:pPr>
        <w:jc w:val="both"/>
        <w:rPr>
          <w:rFonts w:ascii="Arial" w:hAnsi="Arial" w:cs="Arial"/>
          <w:lang w:eastAsia="x-none"/>
        </w:rPr>
      </w:pPr>
    </w:p>
    <w:p w14:paraId="1D7C0E06" w14:textId="77777777" w:rsidR="00136609" w:rsidRPr="00276542" w:rsidRDefault="00136609" w:rsidP="00FD761C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Arial" w:hAnsi="Arial" w:cs="Arial"/>
          <w:bCs/>
        </w:rPr>
      </w:pPr>
      <w:proofErr w:type="spellStart"/>
      <w:r w:rsidRPr="00276542">
        <w:rPr>
          <w:rFonts w:ascii="Arial" w:hAnsi="Arial" w:cs="Arial"/>
          <w:bCs/>
        </w:rPr>
        <w:t>Berdasarkan</w:t>
      </w:r>
      <w:proofErr w:type="spellEnd"/>
      <w:r w:rsidRPr="00276542">
        <w:rPr>
          <w:rFonts w:ascii="Arial" w:hAnsi="Arial" w:cs="Arial"/>
          <w:bCs/>
        </w:rPr>
        <w:t xml:space="preserve"> </w:t>
      </w:r>
      <w:proofErr w:type="spellStart"/>
      <w:r w:rsidRPr="00276542">
        <w:rPr>
          <w:rFonts w:ascii="Arial" w:hAnsi="Arial" w:cs="Arial"/>
          <w:bCs/>
        </w:rPr>
        <w:t>jawaban</w:t>
      </w:r>
      <w:proofErr w:type="spellEnd"/>
      <w:r w:rsidRPr="00276542">
        <w:rPr>
          <w:rFonts w:ascii="Arial" w:hAnsi="Arial" w:cs="Arial"/>
          <w:bCs/>
        </w:rPr>
        <w:t xml:space="preserve"> </w:t>
      </w:r>
      <w:proofErr w:type="spellStart"/>
      <w:r w:rsidRPr="00276542">
        <w:rPr>
          <w:rFonts w:ascii="Arial" w:hAnsi="Arial" w:cs="Arial"/>
          <w:bCs/>
        </w:rPr>
        <w:t>saudara</w:t>
      </w:r>
      <w:proofErr w:type="spellEnd"/>
      <w:r w:rsidRPr="00276542">
        <w:rPr>
          <w:rFonts w:ascii="Arial" w:hAnsi="Arial" w:cs="Arial"/>
          <w:bCs/>
        </w:rPr>
        <w:t xml:space="preserve"> pada </w:t>
      </w:r>
      <w:proofErr w:type="spellStart"/>
      <w:r w:rsidRPr="00276542">
        <w:rPr>
          <w:rFonts w:ascii="Arial" w:hAnsi="Arial" w:cs="Arial"/>
          <w:bCs/>
        </w:rPr>
        <w:t>nomor</w:t>
      </w:r>
      <w:proofErr w:type="spellEnd"/>
      <w:r w:rsidRPr="00276542">
        <w:rPr>
          <w:rFonts w:ascii="Arial" w:hAnsi="Arial" w:cs="Arial"/>
          <w:bCs/>
        </w:rPr>
        <w:t xml:space="preserve"> 3 </w:t>
      </w:r>
      <w:proofErr w:type="spellStart"/>
      <w:r w:rsidRPr="00276542">
        <w:rPr>
          <w:rFonts w:ascii="Arial" w:hAnsi="Arial" w:cs="Arial"/>
          <w:bCs/>
        </w:rPr>
        <w:t>diatas</w:t>
      </w:r>
      <w:proofErr w:type="spellEnd"/>
      <w:r w:rsidRPr="00276542">
        <w:rPr>
          <w:rFonts w:ascii="Arial" w:hAnsi="Arial" w:cs="Arial"/>
          <w:bCs/>
        </w:rPr>
        <w:t xml:space="preserve"> </w:t>
      </w:r>
      <w:proofErr w:type="spellStart"/>
      <w:r w:rsidRPr="00276542">
        <w:rPr>
          <w:rFonts w:ascii="Arial" w:hAnsi="Arial" w:cs="Arial"/>
          <w:bCs/>
        </w:rPr>
        <w:t>bahwa</w:t>
      </w:r>
      <w:proofErr w:type="spellEnd"/>
      <w:r w:rsidRPr="00276542">
        <w:rPr>
          <w:rFonts w:ascii="Arial" w:hAnsi="Arial" w:cs="Arial"/>
          <w:bCs/>
        </w:rPr>
        <w:t xml:space="preserve"> </w:t>
      </w:r>
      <w:proofErr w:type="spellStart"/>
      <w:r w:rsidRPr="00276542">
        <w:rPr>
          <w:rFonts w:ascii="Arial" w:hAnsi="Arial" w:cs="Arial"/>
          <w:bCs/>
        </w:rPr>
        <w:t>sejak</w:t>
      </w:r>
      <w:proofErr w:type="spellEnd"/>
      <w:r w:rsidRPr="00276542">
        <w:rPr>
          <w:rFonts w:ascii="Arial" w:hAnsi="Arial" w:cs="Arial"/>
          <w:bCs/>
        </w:rPr>
        <w:t xml:space="preserve"> </w:t>
      </w:r>
      <w:r w:rsidR="00213DC5" w:rsidRPr="00276542">
        <w:rPr>
          <w:rFonts w:ascii="Arial" w:hAnsi="Arial" w:cs="Arial"/>
          <w:bCs/>
          <w:lang w:val="id-ID"/>
        </w:rPr>
        <w:t>...</w:t>
      </w:r>
      <w:r w:rsidRPr="00276542">
        <w:rPr>
          <w:rFonts w:ascii="Arial" w:hAnsi="Arial" w:cs="Arial"/>
          <w:bCs/>
        </w:rPr>
        <w:t xml:space="preserve"> </w:t>
      </w:r>
      <w:proofErr w:type="spellStart"/>
      <w:r w:rsidRPr="00276542">
        <w:rPr>
          <w:rFonts w:ascii="Arial" w:hAnsi="Arial" w:cs="Arial"/>
          <w:bCs/>
        </w:rPr>
        <w:t>s.d.</w:t>
      </w:r>
      <w:proofErr w:type="spellEnd"/>
      <w:r w:rsidR="00847EF7" w:rsidRPr="00276542">
        <w:rPr>
          <w:rFonts w:ascii="Arial" w:hAnsi="Arial" w:cs="Arial"/>
          <w:bCs/>
        </w:rPr>
        <w:t xml:space="preserve"> </w:t>
      </w:r>
      <w:proofErr w:type="spellStart"/>
      <w:r w:rsidR="00847EF7" w:rsidRPr="00276542">
        <w:rPr>
          <w:rFonts w:ascii="Arial" w:hAnsi="Arial" w:cs="Arial"/>
          <w:bCs/>
        </w:rPr>
        <w:t>sekarang</w:t>
      </w:r>
      <w:proofErr w:type="spellEnd"/>
      <w:r w:rsidRPr="00276542">
        <w:rPr>
          <w:rFonts w:ascii="Arial" w:hAnsi="Arial" w:cs="Arial"/>
          <w:bCs/>
        </w:rPr>
        <w:t xml:space="preserve">. </w:t>
      </w:r>
      <w:proofErr w:type="spellStart"/>
      <w:r w:rsidRPr="00276542">
        <w:rPr>
          <w:rFonts w:ascii="Arial" w:hAnsi="Arial" w:cs="Arial"/>
          <w:bCs/>
        </w:rPr>
        <w:t>Saudara</w:t>
      </w:r>
      <w:proofErr w:type="spellEnd"/>
      <w:r w:rsidRPr="00276542">
        <w:rPr>
          <w:rFonts w:ascii="Arial" w:hAnsi="Arial" w:cs="Arial"/>
          <w:bCs/>
        </w:rPr>
        <w:t xml:space="preserve"> </w:t>
      </w:r>
      <w:proofErr w:type="spellStart"/>
      <w:r w:rsidRPr="00276542">
        <w:rPr>
          <w:rFonts w:ascii="Arial" w:hAnsi="Arial" w:cs="Arial"/>
          <w:bCs/>
        </w:rPr>
        <w:t>bertugas</w:t>
      </w:r>
      <w:proofErr w:type="spellEnd"/>
      <w:r w:rsidRPr="00276542">
        <w:rPr>
          <w:rFonts w:ascii="Arial" w:hAnsi="Arial" w:cs="Arial"/>
          <w:bCs/>
        </w:rPr>
        <w:t xml:space="preserve"> </w:t>
      </w:r>
      <w:proofErr w:type="spellStart"/>
      <w:r w:rsidRPr="00276542">
        <w:rPr>
          <w:rFonts w:ascii="Arial" w:hAnsi="Arial" w:cs="Arial"/>
          <w:bCs/>
        </w:rPr>
        <w:t>sebagai</w:t>
      </w:r>
      <w:proofErr w:type="spellEnd"/>
      <w:r w:rsidRPr="00276542">
        <w:rPr>
          <w:rFonts w:ascii="Arial" w:hAnsi="Arial" w:cs="Arial"/>
          <w:bCs/>
        </w:rPr>
        <w:t xml:space="preserve"> </w:t>
      </w:r>
      <w:r w:rsidR="008616AB" w:rsidRPr="00276542">
        <w:rPr>
          <w:rFonts w:ascii="Arial" w:hAnsi="Arial" w:cs="Arial"/>
          <w:lang w:val="id-ID"/>
        </w:rPr>
        <w:t>(jabatan terlapor) (kesatuan terlapor)</w:t>
      </w:r>
      <w:r w:rsidRPr="00276542">
        <w:rPr>
          <w:rFonts w:ascii="Arial" w:hAnsi="Arial" w:cs="Arial"/>
          <w:bCs/>
        </w:rPr>
        <w:t xml:space="preserve">, </w:t>
      </w:r>
      <w:proofErr w:type="spellStart"/>
      <w:r w:rsidRPr="00276542">
        <w:rPr>
          <w:rFonts w:ascii="Arial" w:hAnsi="Arial" w:cs="Arial"/>
          <w:bCs/>
        </w:rPr>
        <w:t>selanjutnya</w:t>
      </w:r>
      <w:proofErr w:type="spellEnd"/>
      <w:r w:rsidRPr="00276542">
        <w:rPr>
          <w:rFonts w:ascii="Arial" w:hAnsi="Arial" w:cs="Arial"/>
          <w:bCs/>
        </w:rPr>
        <w:t xml:space="preserve"> </w:t>
      </w:r>
      <w:proofErr w:type="spellStart"/>
      <w:r w:rsidRPr="00276542">
        <w:rPr>
          <w:rFonts w:ascii="Arial" w:hAnsi="Arial" w:cs="Arial"/>
          <w:bCs/>
        </w:rPr>
        <w:t>ditanyakan</w:t>
      </w:r>
      <w:proofErr w:type="spellEnd"/>
      <w:r w:rsidRPr="00276542">
        <w:rPr>
          <w:rFonts w:ascii="Arial" w:hAnsi="Arial" w:cs="Arial"/>
          <w:bCs/>
        </w:rPr>
        <w:t xml:space="preserve"> </w:t>
      </w:r>
      <w:proofErr w:type="spellStart"/>
      <w:r w:rsidRPr="00276542">
        <w:rPr>
          <w:rFonts w:ascii="Arial" w:hAnsi="Arial" w:cs="Arial"/>
          <w:bCs/>
        </w:rPr>
        <w:t>apa</w:t>
      </w:r>
      <w:proofErr w:type="spellEnd"/>
      <w:r w:rsidRPr="00276542">
        <w:rPr>
          <w:rFonts w:ascii="Arial" w:hAnsi="Arial" w:cs="Arial"/>
          <w:bCs/>
        </w:rPr>
        <w:t xml:space="preserve"> </w:t>
      </w:r>
      <w:proofErr w:type="spellStart"/>
      <w:r w:rsidRPr="00276542">
        <w:rPr>
          <w:rFonts w:ascii="Arial" w:hAnsi="Arial" w:cs="Arial"/>
          <w:bCs/>
        </w:rPr>
        <w:t>tugas</w:t>
      </w:r>
      <w:proofErr w:type="spellEnd"/>
      <w:r w:rsidRPr="00276542">
        <w:rPr>
          <w:rFonts w:ascii="Arial" w:hAnsi="Arial" w:cs="Arial"/>
          <w:bCs/>
        </w:rPr>
        <w:t xml:space="preserve"> </w:t>
      </w:r>
      <w:proofErr w:type="spellStart"/>
      <w:r w:rsidRPr="00276542">
        <w:rPr>
          <w:rFonts w:ascii="Arial" w:hAnsi="Arial" w:cs="Arial"/>
          <w:bCs/>
        </w:rPr>
        <w:t>pokok</w:t>
      </w:r>
      <w:proofErr w:type="spellEnd"/>
      <w:r w:rsidRPr="00276542">
        <w:rPr>
          <w:rFonts w:ascii="Arial" w:hAnsi="Arial" w:cs="Arial"/>
          <w:bCs/>
        </w:rPr>
        <w:t xml:space="preserve"> </w:t>
      </w:r>
      <w:proofErr w:type="spellStart"/>
      <w:r w:rsidRPr="00276542">
        <w:rPr>
          <w:rFonts w:ascii="Arial" w:hAnsi="Arial" w:cs="Arial"/>
          <w:bCs/>
        </w:rPr>
        <w:t>saudara</w:t>
      </w:r>
      <w:proofErr w:type="spellEnd"/>
      <w:r w:rsidRPr="00276542">
        <w:rPr>
          <w:rFonts w:ascii="Arial" w:hAnsi="Arial" w:cs="Arial"/>
          <w:bCs/>
        </w:rPr>
        <w:t xml:space="preserve"> dan </w:t>
      </w:r>
      <w:proofErr w:type="spellStart"/>
      <w:r w:rsidRPr="00276542">
        <w:rPr>
          <w:rFonts w:ascii="Arial" w:hAnsi="Arial" w:cs="Arial"/>
          <w:bCs/>
        </w:rPr>
        <w:t>dalam</w:t>
      </w:r>
      <w:proofErr w:type="spellEnd"/>
      <w:r w:rsidRPr="00276542">
        <w:rPr>
          <w:rFonts w:ascii="Arial" w:hAnsi="Arial" w:cs="Arial"/>
          <w:bCs/>
        </w:rPr>
        <w:t xml:space="preserve"> </w:t>
      </w:r>
      <w:proofErr w:type="spellStart"/>
      <w:r w:rsidRPr="00276542">
        <w:rPr>
          <w:rFonts w:ascii="Arial" w:hAnsi="Arial" w:cs="Arial"/>
          <w:bCs/>
        </w:rPr>
        <w:t>bertugas</w:t>
      </w:r>
      <w:proofErr w:type="spellEnd"/>
      <w:r w:rsidRPr="00276542">
        <w:rPr>
          <w:rFonts w:ascii="Arial" w:hAnsi="Arial" w:cs="Arial"/>
          <w:bCs/>
        </w:rPr>
        <w:t xml:space="preserve"> </w:t>
      </w:r>
      <w:proofErr w:type="spellStart"/>
      <w:r w:rsidRPr="00276542">
        <w:rPr>
          <w:rFonts w:ascii="Arial" w:hAnsi="Arial" w:cs="Arial"/>
          <w:bCs/>
        </w:rPr>
        <w:t>saudara</w:t>
      </w:r>
      <w:proofErr w:type="spellEnd"/>
      <w:r w:rsidRPr="00276542">
        <w:rPr>
          <w:rFonts w:ascii="Arial" w:hAnsi="Arial" w:cs="Arial"/>
          <w:bCs/>
        </w:rPr>
        <w:t xml:space="preserve"> </w:t>
      </w:r>
      <w:proofErr w:type="spellStart"/>
      <w:r w:rsidRPr="00276542">
        <w:rPr>
          <w:rFonts w:ascii="Arial" w:hAnsi="Arial" w:cs="Arial"/>
          <w:bCs/>
        </w:rPr>
        <w:t>bertanggungjawab</w:t>
      </w:r>
      <w:proofErr w:type="spellEnd"/>
      <w:r w:rsidRPr="00276542">
        <w:rPr>
          <w:rFonts w:ascii="Arial" w:hAnsi="Arial" w:cs="Arial"/>
          <w:bCs/>
        </w:rPr>
        <w:t xml:space="preserve"> </w:t>
      </w:r>
      <w:proofErr w:type="spellStart"/>
      <w:r w:rsidRPr="00276542">
        <w:rPr>
          <w:rFonts w:ascii="Arial" w:hAnsi="Arial" w:cs="Arial"/>
          <w:bCs/>
        </w:rPr>
        <w:t>kepada</w:t>
      </w:r>
      <w:proofErr w:type="spellEnd"/>
      <w:r w:rsidRPr="00276542">
        <w:rPr>
          <w:rFonts w:ascii="Arial" w:hAnsi="Arial" w:cs="Arial"/>
          <w:bCs/>
        </w:rPr>
        <w:t xml:space="preserve"> </w:t>
      </w:r>
      <w:proofErr w:type="spellStart"/>
      <w:r w:rsidRPr="00276542">
        <w:rPr>
          <w:rFonts w:ascii="Arial" w:hAnsi="Arial" w:cs="Arial"/>
          <w:bCs/>
        </w:rPr>
        <w:t>siapa</w:t>
      </w:r>
      <w:proofErr w:type="spellEnd"/>
      <w:r w:rsidRPr="00276542">
        <w:rPr>
          <w:rFonts w:ascii="Arial" w:hAnsi="Arial" w:cs="Arial"/>
          <w:bCs/>
        </w:rPr>
        <w:t xml:space="preserve">? </w:t>
      </w:r>
      <w:r w:rsidR="003B064E" w:rsidRPr="00276542">
        <w:rPr>
          <w:rFonts w:ascii="Arial" w:hAnsi="Arial" w:cs="Arial"/>
          <w:bCs/>
        </w:rPr>
        <w:t xml:space="preserve"> --------------------------------------------------------------------</w:t>
      </w:r>
    </w:p>
    <w:p w14:paraId="3B32BB0C" w14:textId="77777777" w:rsidR="00FD761C" w:rsidRPr="00276542" w:rsidRDefault="00FD761C" w:rsidP="00FD761C">
      <w:pPr>
        <w:ind w:left="567"/>
        <w:jc w:val="both"/>
        <w:rPr>
          <w:rFonts w:ascii="Arial" w:hAnsi="Arial" w:cs="Arial"/>
          <w:bCs/>
        </w:rPr>
      </w:pPr>
    </w:p>
    <w:p w14:paraId="243E7E0C" w14:textId="77777777" w:rsidR="00136609" w:rsidRPr="00276542" w:rsidRDefault="003B064E" w:rsidP="00FD761C">
      <w:pPr>
        <w:numPr>
          <w:ilvl w:val="0"/>
          <w:numId w:val="24"/>
        </w:numPr>
        <w:ind w:left="1134" w:hanging="567"/>
        <w:jc w:val="both"/>
        <w:rPr>
          <w:rFonts w:ascii="Arial" w:hAnsi="Arial" w:cs="Arial"/>
          <w:bCs/>
        </w:rPr>
      </w:pPr>
      <w:proofErr w:type="spellStart"/>
      <w:r w:rsidRPr="00276542">
        <w:rPr>
          <w:rFonts w:ascii="Arial" w:hAnsi="Arial" w:cs="Arial"/>
          <w:bCs/>
        </w:rPr>
        <w:t>Bahwa</w:t>
      </w:r>
      <w:proofErr w:type="spellEnd"/>
      <w:r w:rsidRPr="00276542">
        <w:rPr>
          <w:rFonts w:ascii="Arial" w:hAnsi="Arial" w:cs="Arial"/>
          <w:bCs/>
        </w:rPr>
        <w:t xml:space="preserve"> </w:t>
      </w:r>
      <w:proofErr w:type="spellStart"/>
      <w:r w:rsidRPr="00276542">
        <w:rPr>
          <w:rFonts w:ascii="Arial" w:hAnsi="Arial" w:cs="Arial"/>
          <w:bCs/>
        </w:rPr>
        <w:t>tugas</w:t>
      </w:r>
      <w:proofErr w:type="spellEnd"/>
      <w:r w:rsidRPr="00276542">
        <w:rPr>
          <w:rFonts w:ascii="Arial" w:hAnsi="Arial" w:cs="Arial"/>
          <w:bCs/>
        </w:rPr>
        <w:t xml:space="preserve"> </w:t>
      </w:r>
      <w:proofErr w:type="spellStart"/>
      <w:r w:rsidRPr="00276542">
        <w:rPr>
          <w:rFonts w:ascii="Arial" w:hAnsi="Arial" w:cs="Arial"/>
          <w:bCs/>
        </w:rPr>
        <w:t>pokok</w:t>
      </w:r>
      <w:proofErr w:type="spellEnd"/>
      <w:r w:rsidRPr="00276542">
        <w:rPr>
          <w:rFonts w:ascii="Arial" w:hAnsi="Arial" w:cs="Arial"/>
          <w:bCs/>
        </w:rPr>
        <w:t xml:space="preserve"> </w:t>
      </w:r>
      <w:proofErr w:type="spellStart"/>
      <w:r w:rsidR="00C01244" w:rsidRPr="00276542">
        <w:rPr>
          <w:rFonts w:ascii="Arial" w:hAnsi="Arial" w:cs="Arial"/>
          <w:bCs/>
        </w:rPr>
        <w:t>sebagai</w:t>
      </w:r>
      <w:proofErr w:type="spellEnd"/>
      <w:r w:rsidR="008616AB" w:rsidRPr="00276542">
        <w:rPr>
          <w:rFonts w:ascii="Arial" w:hAnsi="Arial" w:cs="Arial"/>
          <w:bCs/>
          <w:lang w:val="id-ID"/>
        </w:rPr>
        <w:t xml:space="preserve"> ...</w:t>
      </w:r>
      <w:r w:rsidR="00C01244" w:rsidRPr="00276542">
        <w:rPr>
          <w:rFonts w:ascii="Arial" w:hAnsi="Arial" w:cs="Arial"/>
          <w:bCs/>
        </w:rPr>
        <w:t xml:space="preserve">. Adapun </w:t>
      </w:r>
      <w:proofErr w:type="spellStart"/>
      <w:r w:rsidR="00C01244" w:rsidRPr="00276542">
        <w:rPr>
          <w:rFonts w:ascii="Arial" w:hAnsi="Arial" w:cs="Arial"/>
          <w:bCs/>
        </w:rPr>
        <w:t>dalam</w:t>
      </w:r>
      <w:proofErr w:type="spellEnd"/>
      <w:r w:rsidR="00C01244" w:rsidRPr="00276542">
        <w:rPr>
          <w:rFonts w:ascii="Arial" w:hAnsi="Arial" w:cs="Arial"/>
          <w:bCs/>
        </w:rPr>
        <w:t xml:space="preserve"> </w:t>
      </w:r>
      <w:proofErr w:type="spellStart"/>
      <w:r w:rsidR="00C01244" w:rsidRPr="00276542">
        <w:rPr>
          <w:rFonts w:ascii="Arial" w:hAnsi="Arial" w:cs="Arial"/>
          <w:bCs/>
        </w:rPr>
        <w:t>bertugas</w:t>
      </w:r>
      <w:proofErr w:type="spellEnd"/>
      <w:r w:rsidR="00C01244" w:rsidRPr="00276542">
        <w:rPr>
          <w:rFonts w:ascii="Arial" w:hAnsi="Arial" w:cs="Arial"/>
          <w:bCs/>
        </w:rPr>
        <w:t xml:space="preserve"> </w:t>
      </w:r>
      <w:proofErr w:type="spellStart"/>
      <w:r w:rsidR="00C01244" w:rsidRPr="00276542">
        <w:rPr>
          <w:rFonts w:ascii="Arial" w:hAnsi="Arial" w:cs="Arial"/>
          <w:bCs/>
        </w:rPr>
        <w:t>saya</w:t>
      </w:r>
      <w:proofErr w:type="spellEnd"/>
      <w:r w:rsidR="00C01244" w:rsidRPr="00276542">
        <w:rPr>
          <w:rFonts w:ascii="Arial" w:hAnsi="Arial" w:cs="Arial"/>
          <w:bCs/>
        </w:rPr>
        <w:t xml:space="preserve"> </w:t>
      </w:r>
      <w:proofErr w:type="spellStart"/>
      <w:r w:rsidR="00C01244" w:rsidRPr="00276542">
        <w:rPr>
          <w:rFonts w:ascii="Arial" w:hAnsi="Arial" w:cs="Arial"/>
          <w:bCs/>
        </w:rPr>
        <w:t>bertanggung</w:t>
      </w:r>
      <w:proofErr w:type="spellEnd"/>
      <w:r w:rsidR="00C01244" w:rsidRPr="00276542">
        <w:rPr>
          <w:rFonts w:ascii="Arial" w:hAnsi="Arial" w:cs="Arial"/>
          <w:bCs/>
        </w:rPr>
        <w:t xml:space="preserve"> </w:t>
      </w:r>
      <w:proofErr w:type="spellStart"/>
      <w:r w:rsidR="00C01244" w:rsidRPr="00276542">
        <w:rPr>
          <w:rFonts w:ascii="Arial" w:hAnsi="Arial" w:cs="Arial"/>
          <w:bCs/>
        </w:rPr>
        <w:t>jawab</w:t>
      </w:r>
      <w:proofErr w:type="spellEnd"/>
      <w:r w:rsidR="00C01244" w:rsidRPr="00276542">
        <w:rPr>
          <w:rFonts w:ascii="Arial" w:hAnsi="Arial" w:cs="Arial"/>
          <w:bCs/>
        </w:rPr>
        <w:t xml:space="preserve"> </w:t>
      </w:r>
      <w:proofErr w:type="spellStart"/>
      <w:r w:rsidR="00C01244" w:rsidRPr="00276542">
        <w:rPr>
          <w:rFonts w:ascii="Arial" w:hAnsi="Arial" w:cs="Arial"/>
          <w:bCs/>
        </w:rPr>
        <w:t>kepada</w:t>
      </w:r>
      <w:proofErr w:type="spellEnd"/>
      <w:r w:rsidR="008616AB" w:rsidRPr="00276542">
        <w:rPr>
          <w:rFonts w:ascii="Arial" w:hAnsi="Arial" w:cs="Arial"/>
          <w:bCs/>
          <w:lang w:val="id-ID"/>
        </w:rPr>
        <w:t>...</w:t>
      </w:r>
      <w:r w:rsidR="00C01244" w:rsidRPr="00276542">
        <w:rPr>
          <w:rFonts w:ascii="Arial" w:hAnsi="Arial" w:cs="Arial"/>
          <w:bCs/>
        </w:rPr>
        <w:t>. ---------------------------------------------------------------------</w:t>
      </w:r>
    </w:p>
    <w:p w14:paraId="0C765F2A" w14:textId="77777777" w:rsidR="00D60A05" w:rsidRPr="00276542" w:rsidRDefault="00D60A05" w:rsidP="00D60A05">
      <w:pPr>
        <w:ind w:left="1134" w:hanging="567"/>
        <w:jc w:val="both"/>
        <w:rPr>
          <w:rFonts w:ascii="Arial" w:hAnsi="Arial" w:cs="Arial"/>
        </w:rPr>
      </w:pPr>
    </w:p>
    <w:p w14:paraId="342D88B4" w14:textId="77777777" w:rsidR="00D5399D" w:rsidRPr="00276542" w:rsidRDefault="00452B1A" w:rsidP="00FD761C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eastAsia="x-none"/>
        </w:rPr>
        <w:t xml:space="preserve">Agar </w:t>
      </w:r>
      <w:proofErr w:type="spellStart"/>
      <w:r w:rsidRPr="00276542">
        <w:rPr>
          <w:rFonts w:ascii="Arial" w:hAnsi="Arial" w:cs="Arial"/>
          <w:lang w:eastAsia="x-none"/>
        </w:rPr>
        <w:t>s</w:t>
      </w:r>
      <w:r w:rsidR="00D5399D" w:rsidRPr="00276542">
        <w:rPr>
          <w:rFonts w:ascii="Arial" w:hAnsi="Arial" w:cs="Arial"/>
          <w:lang w:eastAsia="x-none"/>
        </w:rPr>
        <w:t>audara</w:t>
      </w:r>
      <w:proofErr w:type="spellEnd"/>
      <w:r w:rsidR="00D5399D"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j</w:t>
      </w:r>
      <w:r w:rsidR="00D5399D" w:rsidRPr="00276542">
        <w:rPr>
          <w:rFonts w:ascii="Arial" w:hAnsi="Arial" w:cs="Arial"/>
          <w:lang w:eastAsia="x-none"/>
        </w:rPr>
        <w:t>elaskan</w:t>
      </w:r>
      <w:proofErr w:type="spellEnd"/>
      <w:r w:rsidR="00D5399D" w:rsidRPr="00276542">
        <w:rPr>
          <w:rFonts w:ascii="Arial" w:hAnsi="Arial" w:cs="Arial"/>
          <w:lang w:eastAsia="x-none"/>
        </w:rPr>
        <w:t xml:space="preserve"> </w:t>
      </w:r>
      <w:proofErr w:type="spellStart"/>
      <w:r w:rsidR="00D5399D" w:rsidRPr="00276542">
        <w:rPr>
          <w:rFonts w:ascii="Arial" w:hAnsi="Arial" w:cs="Arial"/>
          <w:lang w:eastAsia="x-none"/>
        </w:rPr>
        <w:t>bagaimana</w:t>
      </w:r>
      <w:proofErr w:type="spellEnd"/>
      <w:r w:rsidR="00D5399D"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awalnya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sehingga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="00136609" w:rsidRPr="00276542">
        <w:rPr>
          <w:rFonts w:ascii="Arial" w:hAnsi="Arial" w:cs="Arial"/>
          <w:lang w:eastAsia="x-none"/>
        </w:rPr>
        <w:t>s</w:t>
      </w:r>
      <w:r w:rsidR="00D5399D" w:rsidRPr="00276542">
        <w:rPr>
          <w:rFonts w:ascii="Arial" w:hAnsi="Arial" w:cs="Arial"/>
          <w:lang w:eastAsia="x-none"/>
        </w:rPr>
        <w:t>audara</w:t>
      </w:r>
      <w:proofErr w:type="spellEnd"/>
      <w:r w:rsidR="00D5399D" w:rsidRPr="00276542">
        <w:rPr>
          <w:rFonts w:ascii="Arial" w:hAnsi="Arial" w:cs="Arial"/>
          <w:lang w:eastAsia="x-none"/>
        </w:rPr>
        <w:t xml:space="preserve"> </w:t>
      </w:r>
      <w:proofErr w:type="spellStart"/>
      <w:r w:rsidR="00446B33" w:rsidRPr="00276542">
        <w:rPr>
          <w:rFonts w:ascii="Arial" w:hAnsi="Arial" w:cs="Arial"/>
          <w:lang w:eastAsia="x-none"/>
        </w:rPr>
        <w:t>bisa</w:t>
      </w:r>
      <w:proofErr w:type="spellEnd"/>
      <w:r w:rsidR="00446B33"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kenal</w:t>
      </w:r>
      <w:proofErr w:type="spellEnd"/>
      <w:r w:rsidR="00446B33" w:rsidRPr="00276542">
        <w:rPr>
          <w:rFonts w:ascii="Arial" w:hAnsi="Arial" w:cs="Arial"/>
          <w:lang w:eastAsia="x-none"/>
        </w:rPr>
        <w:t xml:space="preserve"> </w:t>
      </w:r>
      <w:proofErr w:type="spellStart"/>
      <w:r w:rsidR="00D5399D" w:rsidRPr="00276542">
        <w:rPr>
          <w:rFonts w:ascii="Arial" w:hAnsi="Arial" w:cs="Arial"/>
          <w:lang w:eastAsia="x-none"/>
        </w:rPr>
        <w:t>dengan</w:t>
      </w:r>
      <w:proofErr w:type="spellEnd"/>
      <w:r w:rsidR="00D5399D" w:rsidRPr="00276542">
        <w:rPr>
          <w:rFonts w:ascii="Arial" w:hAnsi="Arial" w:cs="Arial"/>
          <w:lang w:eastAsia="x-none"/>
        </w:rPr>
        <w:t xml:space="preserve"> </w:t>
      </w:r>
      <w:r w:rsidR="008616AB" w:rsidRPr="00276542">
        <w:rPr>
          <w:rFonts w:ascii="Arial" w:hAnsi="Arial" w:cs="Arial"/>
          <w:lang w:val="id-ID" w:eastAsia="x-none"/>
        </w:rPr>
        <w:t>...</w:t>
      </w:r>
      <w:r w:rsidR="00D5399D" w:rsidRPr="00276542">
        <w:rPr>
          <w:rFonts w:ascii="Arial" w:hAnsi="Arial" w:cs="Arial"/>
          <w:lang w:eastAsia="x-none"/>
        </w:rPr>
        <w:t xml:space="preserve">? </w:t>
      </w:r>
      <w:proofErr w:type="spellStart"/>
      <w:proofErr w:type="gramStart"/>
      <w:r w:rsidR="00D5399D" w:rsidRPr="00276542">
        <w:rPr>
          <w:rFonts w:ascii="Arial" w:hAnsi="Arial" w:cs="Arial"/>
          <w:lang w:eastAsia="x-none"/>
        </w:rPr>
        <w:t>Jelaskan</w:t>
      </w:r>
      <w:proofErr w:type="spellEnd"/>
      <w:r w:rsidR="00D5399D" w:rsidRPr="00276542">
        <w:rPr>
          <w:rFonts w:ascii="Arial" w:hAnsi="Arial" w:cs="Arial"/>
          <w:lang w:eastAsia="x-none"/>
        </w:rPr>
        <w:t xml:space="preserve"> !</w:t>
      </w:r>
      <w:proofErr w:type="gramEnd"/>
      <w:r w:rsidR="00136609" w:rsidRPr="00276542">
        <w:rPr>
          <w:rFonts w:ascii="Arial" w:hAnsi="Arial" w:cs="Arial"/>
          <w:lang w:eastAsia="x-none"/>
        </w:rPr>
        <w:t xml:space="preserve"> -----------------</w:t>
      </w:r>
      <w:r w:rsidR="00D5399D" w:rsidRPr="00276542">
        <w:rPr>
          <w:rFonts w:ascii="Arial" w:hAnsi="Arial" w:cs="Arial"/>
          <w:lang w:eastAsia="x-none"/>
        </w:rPr>
        <w:t>---</w:t>
      </w:r>
      <w:r w:rsidR="0040630B" w:rsidRPr="00276542">
        <w:rPr>
          <w:rFonts w:ascii="Arial" w:hAnsi="Arial" w:cs="Arial"/>
          <w:lang w:eastAsia="x-none"/>
        </w:rPr>
        <w:t>---------</w:t>
      </w:r>
      <w:r w:rsidR="008616AB" w:rsidRPr="00276542">
        <w:rPr>
          <w:rFonts w:ascii="Arial" w:hAnsi="Arial" w:cs="Arial"/>
          <w:lang w:val="id-ID" w:eastAsia="x-none"/>
        </w:rPr>
        <w:t>------------------</w:t>
      </w:r>
      <w:r w:rsidR="0040630B" w:rsidRPr="00276542">
        <w:rPr>
          <w:rFonts w:ascii="Arial" w:hAnsi="Arial" w:cs="Arial"/>
          <w:lang w:eastAsia="x-none"/>
        </w:rPr>
        <w:t>-----</w:t>
      </w:r>
      <w:r w:rsidR="00136609" w:rsidRPr="00276542">
        <w:rPr>
          <w:rFonts w:ascii="Arial" w:hAnsi="Arial" w:cs="Arial"/>
          <w:lang w:eastAsia="x-none"/>
        </w:rPr>
        <w:t>-------------------</w:t>
      </w:r>
      <w:r w:rsidR="0040630B" w:rsidRPr="00276542">
        <w:rPr>
          <w:rFonts w:ascii="Arial" w:hAnsi="Arial" w:cs="Arial"/>
          <w:lang w:eastAsia="x-none"/>
        </w:rPr>
        <w:t>--------------------------</w:t>
      </w:r>
    </w:p>
    <w:p w14:paraId="51E22EF1" w14:textId="77777777" w:rsidR="0040630B" w:rsidRPr="00276542" w:rsidRDefault="0040630B" w:rsidP="0040630B">
      <w:pPr>
        <w:pStyle w:val="BodyTextIndent"/>
        <w:ind w:left="567" w:hanging="567"/>
        <w:rPr>
          <w:rFonts w:ascii="Arial" w:hAnsi="Arial" w:cs="Arial"/>
          <w:lang w:eastAsia="x-none"/>
        </w:rPr>
      </w:pPr>
    </w:p>
    <w:p w14:paraId="6D2FAD50" w14:textId="77777777" w:rsidR="003335D7" w:rsidRPr="00276542" w:rsidRDefault="008616AB" w:rsidP="00663DCF">
      <w:pPr>
        <w:numPr>
          <w:ilvl w:val="1"/>
          <w:numId w:val="1"/>
        </w:numPr>
        <w:tabs>
          <w:tab w:val="clear" w:pos="1080"/>
        </w:tabs>
        <w:ind w:left="1134" w:hanging="567"/>
        <w:jc w:val="both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val="id-ID" w:eastAsia="x-none"/>
        </w:rPr>
        <w:t>...</w:t>
      </w:r>
      <w:r w:rsidR="003335D7" w:rsidRPr="00276542">
        <w:rPr>
          <w:rFonts w:ascii="Arial" w:hAnsi="Arial" w:cs="Arial"/>
          <w:lang w:eastAsia="x-none"/>
        </w:rPr>
        <w:t>.</w:t>
      </w:r>
      <w:r w:rsidR="00663DCF" w:rsidRPr="00276542">
        <w:rPr>
          <w:rFonts w:ascii="Arial" w:hAnsi="Arial" w:cs="Arial"/>
          <w:lang w:eastAsia="x-none"/>
        </w:rPr>
        <w:t xml:space="preserve"> ----------------</w:t>
      </w:r>
      <w:r w:rsidRPr="00276542">
        <w:rPr>
          <w:rFonts w:ascii="Arial" w:hAnsi="Arial" w:cs="Arial"/>
          <w:lang w:val="id-ID" w:eastAsia="x-none"/>
        </w:rPr>
        <w:t>------------------------------------------</w:t>
      </w:r>
      <w:r w:rsidR="00663DCF" w:rsidRPr="00276542">
        <w:rPr>
          <w:rFonts w:ascii="Arial" w:hAnsi="Arial" w:cs="Arial"/>
          <w:lang w:eastAsia="x-none"/>
        </w:rPr>
        <w:t>--------------</w:t>
      </w:r>
    </w:p>
    <w:p w14:paraId="5918C721" w14:textId="77777777" w:rsidR="003335D7" w:rsidRPr="00276542" w:rsidRDefault="003335D7" w:rsidP="00663DCF">
      <w:pPr>
        <w:tabs>
          <w:tab w:val="left" w:pos="1701"/>
        </w:tabs>
        <w:ind w:left="1134" w:hanging="567"/>
        <w:jc w:val="both"/>
        <w:rPr>
          <w:rFonts w:ascii="Arial" w:hAnsi="Arial" w:cs="Arial"/>
          <w:sz w:val="12"/>
          <w:szCs w:val="12"/>
          <w:lang w:eastAsia="x-none"/>
        </w:rPr>
      </w:pPr>
    </w:p>
    <w:p w14:paraId="269C1A93" w14:textId="77777777" w:rsidR="003335D7" w:rsidRPr="00276542" w:rsidRDefault="008616AB" w:rsidP="008616AB">
      <w:pPr>
        <w:tabs>
          <w:tab w:val="left" w:pos="1701"/>
        </w:tabs>
        <w:ind w:left="1134"/>
        <w:jc w:val="both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val="id-ID" w:eastAsia="x-none"/>
        </w:rPr>
        <w:t>....</w:t>
      </w:r>
      <w:r w:rsidR="00E97C6D" w:rsidRPr="00276542">
        <w:rPr>
          <w:rFonts w:ascii="Arial" w:hAnsi="Arial" w:cs="Arial"/>
          <w:lang w:eastAsia="x-none"/>
        </w:rPr>
        <w:t>. -</w:t>
      </w:r>
      <w:r w:rsidRPr="00276542">
        <w:rPr>
          <w:rFonts w:ascii="Arial" w:hAnsi="Arial" w:cs="Arial"/>
          <w:lang w:val="id-ID" w:eastAsia="x-none"/>
        </w:rPr>
        <w:t>---------------------------------------------------------</w:t>
      </w:r>
      <w:r w:rsidR="00E97C6D" w:rsidRPr="00276542">
        <w:rPr>
          <w:rFonts w:ascii="Arial" w:hAnsi="Arial" w:cs="Arial"/>
          <w:lang w:eastAsia="x-none"/>
        </w:rPr>
        <w:t>-------------</w:t>
      </w:r>
    </w:p>
    <w:p w14:paraId="4DB44E38" w14:textId="77777777" w:rsidR="00E97C6D" w:rsidRPr="00276542" w:rsidRDefault="00E97C6D" w:rsidP="00663DCF">
      <w:pPr>
        <w:tabs>
          <w:tab w:val="left" w:pos="1701"/>
        </w:tabs>
        <w:ind w:left="1134" w:hanging="567"/>
        <w:jc w:val="both"/>
        <w:rPr>
          <w:rFonts w:ascii="Arial" w:hAnsi="Arial" w:cs="Arial"/>
          <w:sz w:val="12"/>
          <w:szCs w:val="12"/>
          <w:lang w:eastAsia="x-none"/>
        </w:rPr>
      </w:pPr>
    </w:p>
    <w:p w14:paraId="1929ABDD" w14:textId="77777777" w:rsidR="0040630B" w:rsidRPr="00276542" w:rsidRDefault="008616AB" w:rsidP="008616AB">
      <w:pPr>
        <w:numPr>
          <w:ilvl w:val="1"/>
          <w:numId w:val="1"/>
        </w:numPr>
        <w:tabs>
          <w:tab w:val="clear" w:pos="1080"/>
        </w:tabs>
        <w:ind w:left="1134" w:hanging="567"/>
        <w:jc w:val="both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val="id-ID" w:eastAsia="x-none"/>
        </w:rPr>
        <w:t>....</w:t>
      </w:r>
      <w:r w:rsidR="00663DCF" w:rsidRPr="00276542">
        <w:rPr>
          <w:rFonts w:ascii="Arial" w:hAnsi="Arial" w:cs="Arial"/>
          <w:lang w:eastAsia="x-none"/>
        </w:rPr>
        <w:t>-------------------------------------------------------------------------</w:t>
      </w:r>
    </w:p>
    <w:p w14:paraId="6EB2F7E0" w14:textId="77777777" w:rsidR="00B32A9D" w:rsidRPr="00276542" w:rsidRDefault="00B32A9D" w:rsidP="00B32A9D">
      <w:pPr>
        <w:ind w:left="1080"/>
        <w:jc w:val="both"/>
        <w:rPr>
          <w:rFonts w:ascii="Arial" w:hAnsi="Arial" w:cs="Arial"/>
          <w:sz w:val="12"/>
          <w:szCs w:val="12"/>
          <w:lang w:eastAsia="x-none"/>
        </w:rPr>
      </w:pPr>
    </w:p>
    <w:p w14:paraId="62DC4E39" w14:textId="77777777" w:rsidR="00B32A9D" w:rsidRPr="00276542" w:rsidRDefault="00B32A9D" w:rsidP="00663DCF">
      <w:pPr>
        <w:ind w:left="1134" w:hanging="565"/>
        <w:jc w:val="both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eastAsia="x-none"/>
        </w:rPr>
        <w:t xml:space="preserve">c. </w:t>
      </w:r>
      <w:r w:rsidR="005B195F" w:rsidRPr="00276542">
        <w:rPr>
          <w:rFonts w:ascii="Arial" w:hAnsi="Arial" w:cs="Arial"/>
          <w:lang w:eastAsia="x-none"/>
        </w:rPr>
        <w:tab/>
      </w:r>
      <w:r w:rsidR="008616AB" w:rsidRPr="00276542">
        <w:rPr>
          <w:rFonts w:ascii="Arial" w:hAnsi="Arial" w:cs="Arial"/>
          <w:lang w:val="id-ID" w:eastAsia="x-none"/>
        </w:rPr>
        <w:t>....</w:t>
      </w:r>
      <w:r w:rsidR="005B195F" w:rsidRPr="00276542">
        <w:rPr>
          <w:rFonts w:ascii="Arial" w:hAnsi="Arial" w:cs="Arial"/>
          <w:lang w:eastAsia="x-none"/>
        </w:rPr>
        <w:t>.--------------------------</w:t>
      </w:r>
      <w:r w:rsidR="008616AB" w:rsidRPr="00276542">
        <w:rPr>
          <w:rFonts w:ascii="Arial" w:hAnsi="Arial" w:cs="Arial"/>
          <w:lang w:val="id-ID" w:eastAsia="x-none"/>
        </w:rPr>
        <w:t>------------------------</w:t>
      </w:r>
      <w:r w:rsidR="005B195F" w:rsidRPr="00276542">
        <w:rPr>
          <w:rFonts w:ascii="Arial" w:hAnsi="Arial" w:cs="Arial"/>
          <w:lang w:eastAsia="x-none"/>
        </w:rPr>
        <w:t>---------------</w:t>
      </w:r>
      <w:r w:rsidR="00663DCF" w:rsidRPr="00276542">
        <w:rPr>
          <w:rFonts w:ascii="Arial" w:hAnsi="Arial" w:cs="Arial"/>
          <w:lang w:eastAsia="x-none"/>
        </w:rPr>
        <w:t>-------</w:t>
      </w:r>
    </w:p>
    <w:p w14:paraId="38B1D8AB" w14:textId="77777777" w:rsidR="005B195F" w:rsidRPr="00276542" w:rsidRDefault="005B195F" w:rsidP="00663DCF">
      <w:pPr>
        <w:ind w:left="1134" w:hanging="565"/>
        <w:jc w:val="both"/>
        <w:rPr>
          <w:rFonts w:ascii="Arial" w:hAnsi="Arial" w:cs="Arial"/>
          <w:sz w:val="12"/>
          <w:lang w:eastAsia="x-none"/>
        </w:rPr>
      </w:pPr>
    </w:p>
    <w:p w14:paraId="19D1EA8B" w14:textId="77777777" w:rsidR="005B195F" w:rsidRPr="00276542" w:rsidRDefault="005B195F" w:rsidP="00663DCF">
      <w:pPr>
        <w:ind w:left="1134" w:hanging="565"/>
        <w:jc w:val="both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eastAsia="x-none"/>
        </w:rPr>
        <w:t>d.</w:t>
      </w:r>
      <w:r w:rsidRPr="00276542">
        <w:rPr>
          <w:rFonts w:ascii="Arial" w:hAnsi="Arial" w:cs="Arial"/>
          <w:lang w:eastAsia="x-none"/>
        </w:rPr>
        <w:tab/>
      </w:r>
      <w:r w:rsidR="008616AB" w:rsidRPr="00276542">
        <w:rPr>
          <w:rFonts w:ascii="Arial" w:hAnsi="Arial" w:cs="Arial"/>
          <w:lang w:val="id-ID" w:eastAsia="x-none"/>
        </w:rPr>
        <w:t>.....</w:t>
      </w:r>
      <w:r w:rsidR="004D4D8F" w:rsidRPr="00276542">
        <w:rPr>
          <w:rFonts w:ascii="Arial" w:hAnsi="Arial" w:cs="Arial"/>
          <w:lang w:eastAsia="x-none"/>
        </w:rPr>
        <w:t>-------------------------</w:t>
      </w:r>
      <w:r w:rsidR="008616AB" w:rsidRPr="00276542">
        <w:rPr>
          <w:rFonts w:ascii="Arial" w:hAnsi="Arial" w:cs="Arial"/>
          <w:lang w:val="id-ID" w:eastAsia="x-none"/>
        </w:rPr>
        <w:t>----------------------</w:t>
      </w:r>
      <w:r w:rsidR="004D4D8F" w:rsidRPr="00276542">
        <w:rPr>
          <w:rFonts w:ascii="Arial" w:hAnsi="Arial" w:cs="Arial"/>
          <w:lang w:eastAsia="x-none"/>
        </w:rPr>
        <w:t>-------------------------</w:t>
      </w:r>
    </w:p>
    <w:p w14:paraId="251FA8D8" w14:textId="77777777" w:rsidR="004D4D8F" w:rsidRPr="00276542" w:rsidRDefault="004D4D8F" w:rsidP="00663DCF">
      <w:pPr>
        <w:ind w:left="1134" w:hanging="565"/>
        <w:jc w:val="both"/>
        <w:rPr>
          <w:rFonts w:ascii="Arial" w:hAnsi="Arial" w:cs="Arial"/>
          <w:sz w:val="12"/>
          <w:szCs w:val="12"/>
          <w:lang w:eastAsia="x-none"/>
        </w:rPr>
      </w:pPr>
    </w:p>
    <w:p w14:paraId="4A9D31D9" w14:textId="77777777" w:rsidR="004D4D8F" w:rsidRPr="00276542" w:rsidRDefault="004D4D8F" w:rsidP="00663DCF">
      <w:pPr>
        <w:ind w:left="1134" w:hanging="565"/>
        <w:jc w:val="both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eastAsia="x-none"/>
        </w:rPr>
        <w:t>e.</w:t>
      </w:r>
      <w:r w:rsidRPr="00276542">
        <w:rPr>
          <w:rFonts w:ascii="Arial" w:hAnsi="Arial" w:cs="Arial"/>
          <w:lang w:eastAsia="x-none"/>
        </w:rPr>
        <w:tab/>
      </w:r>
      <w:r w:rsidR="008616AB" w:rsidRPr="00276542">
        <w:rPr>
          <w:rFonts w:ascii="Arial" w:hAnsi="Arial" w:cs="Arial"/>
          <w:lang w:val="id-ID" w:eastAsia="x-none"/>
        </w:rPr>
        <w:t>....</w:t>
      </w:r>
      <w:r w:rsidR="0031259C" w:rsidRPr="00276542">
        <w:rPr>
          <w:rFonts w:ascii="Arial" w:hAnsi="Arial" w:cs="Arial"/>
          <w:lang w:eastAsia="x-none"/>
        </w:rPr>
        <w:t>.</w:t>
      </w:r>
      <w:r w:rsidR="00663DCF" w:rsidRPr="00276542">
        <w:rPr>
          <w:rFonts w:ascii="Arial" w:hAnsi="Arial" w:cs="Arial"/>
          <w:lang w:eastAsia="x-none"/>
        </w:rPr>
        <w:t xml:space="preserve"> </w:t>
      </w:r>
      <w:r w:rsidR="0031259C" w:rsidRPr="00276542">
        <w:rPr>
          <w:rFonts w:ascii="Arial" w:hAnsi="Arial" w:cs="Arial"/>
          <w:lang w:eastAsia="x-none"/>
        </w:rPr>
        <w:t>---</w:t>
      </w:r>
      <w:r w:rsidR="00663DCF" w:rsidRPr="00276542">
        <w:rPr>
          <w:rFonts w:ascii="Arial" w:hAnsi="Arial" w:cs="Arial"/>
          <w:lang w:eastAsia="x-none"/>
        </w:rPr>
        <w:t>-------------------------------------------------------------------------------------------</w:t>
      </w:r>
    </w:p>
    <w:p w14:paraId="0B8E2156" w14:textId="77777777" w:rsidR="00A433D7" w:rsidRPr="00276542" w:rsidRDefault="00A433D7" w:rsidP="00F9044C">
      <w:pPr>
        <w:pStyle w:val="BodyTextIndent"/>
        <w:ind w:left="0" w:firstLine="0"/>
        <w:rPr>
          <w:rFonts w:ascii="Arial" w:hAnsi="Arial" w:cs="Arial"/>
          <w:lang w:eastAsia="x-none"/>
        </w:rPr>
      </w:pPr>
    </w:p>
    <w:p w14:paraId="66A18900" w14:textId="77777777" w:rsidR="00A433D7" w:rsidRPr="00276542" w:rsidRDefault="000F541A" w:rsidP="00A433D7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Arial" w:hAnsi="Arial" w:cs="Arial"/>
          <w:lang w:eastAsia="x-none"/>
        </w:rPr>
      </w:pPr>
      <w:proofErr w:type="spellStart"/>
      <w:r w:rsidRPr="00276542">
        <w:rPr>
          <w:rFonts w:ascii="Arial" w:hAnsi="Arial" w:cs="Arial"/>
          <w:lang w:eastAsia="x-none"/>
        </w:rPr>
        <w:t>Berdasarkan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keterangan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r w:rsidR="008616AB" w:rsidRPr="00276542">
        <w:rPr>
          <w:rFonts w:ascii="Arial" w:hAnsi="Arial" w:cs="Arial"/>
          <w:lang w:val="id-ID" w:eastAsia="x-none"/>
        </w:rPr>
        <w:t>....</w:t>
      </w:r>
      <w:r w:rsidRPr="00276542">
        <w:rPr>
          <w:rFonts w:ascii="Arial" w:hAnsi="Arial" w:cs="Arial"/>
          <w:lang w:eastAsia="x-none"/>
        </w:rPr>
        <w:t xml:space="preserve"> pada Nota </w:t>
      </w:r>
      <w:proofErr w:type="spellStart"/>
      <w:r w:rsidRPr="00276542">
        <w:rPr>
          <w:rFonts w:ascii="Arial" w:hAnsi="Arial" w:cs="Arial"/>
          <w:lang w:eastAsia="x-none"/>
        </w:rPr>
        <w:t>Wawancara</w:t>
      </w:r>
      <w:proofErr w:type="spellEnd"/>
      <w:r w:rsidRPr="00276542">
        <w:rPr>
          <w:rFonts w:ascii="Arial" w:hAnsi="Arial" w:cs="Arial"/>
          <w:lang w:eastAsia="x-none"/>
        </w:rPr>
        <w:t xml:space="preserve"> tanggal </w:t>
      </w:r>
      <w:r w:rsidR="008616AB" w:rsidRPr="00276542">
        <w:rPr>
          <w:rFonts w:ascii="Arial" w:hAnsi="Arial" w:cs="Arial"/>
          <w:lang w:val="id-ID" w:eastAsia="x-none"/>
        </w:rPr>
        <w:t>...</w:t>
      </w:r>
      <w:r w:rsidRPr="00276542">
        <w:rPr>
          <w:rFonts w:ascii="Arial" w:hAnsi="Arial" w:cs="Arial"/>
          <w:lang w:eastAsia="x-none"/>
        </w:rPr>
        <w:t xml:space="preserve"> </w:t>
      </w:r>
      <w:r w:rsidR="008616AB" w:rsidRPr="00276542">
        <w:rPr>
          <w:rFonts w:ascii="Arial" w:hAnsi="Arial" w:cs="Arial"/>
          <w:lang w:val="id-ID" w:eastAsia="x-none"/>
        </w:rPr>
        <w:t>...</w:t>
      </w:r>
      <w:r w:rsidRPr="00276542">
        <w:rPr>
          <w:rFonts w:ascii="Arial" w:hAnsi="Arial" w:cs="Arial"/>
          <w:lang w:eastAsia="x-none"/>
        </w:rPr>
        <w:t xml:space="preserve"> </w:t>
      </w:r>
      <w:r w:rsidR="008616AB" w:rsidRPr="00276542">
        <w:rPr>
          <w:rFonts w:ascii="Arial" w:hAnsi="Arial" w:cs="Arial"/>
          <w:lang w:val="id-ID" w:eastAsia="x-none"/>
        </w:rPr>
        <w:t>...</w:t>
      </w:r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intinya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menerangkan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sebagai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proofErr w:type="gramStart"/>
      <w:r w:rsidRPr="00276542">
        <w:rPr>
          <w:rFonts w:ascii="Arial" w:hAnsi="Arial" w:cs="Arial"/>
          <w:lang w:eastAsia="x-none"/>
        </w:rPr>
        <w:t>berikut</w:t>
      </w:r>
      <w:proofErr w:type="spellEnd"/>
      <w:r w:rsidRPr="00276542">
        <w:rPr>
          <w:rFonts w:ascii="Arial" w:hAnsi="Arial" w:cs="Arial"/>
          <w:lang w:eastAsia="x-none"/>
        </w:rPr>
        <w:t xml:space="preserve"> :</w:t>
      </w:r>
      <w:proofErr w:type="gramEnd"/>
      <w:r w:rsidRPr="00276542">
        <w:rPr>
          <w:rFonts w:ascii="Arial" w:hAnsi="Arial" w:cs="Arial"/>
          <w:lang w:eastAsia="x-none"/>
        </w:rPr>
        <w:t xml:space="preserve"> ----------------------------------------------------</w:t>
      </w:r>
      <w:r w:rsidR="008E1685" w:rsidRPr="00276542">
        <w:rPr>
          <w:rFonts w:ascii="Arial" w:hAnsi="Arial" w:cs="Arial"/>
          <w:lang w:eastAsia="x-none"/>
        </w:rPr>
        <w:t>-----------</w:t>
      </w:r>
    </w:p>
    <w:p w14:paraId="5E11BE02" w14:textId="77777777" w:rsidR="000F541A" w:rsidRPr="00276542" w:rsidRDefault="000F541A" w:rsidP="000F541A">
      <w:pPr>
        <w:pStyle w:val="BodyTextIndent"/>
        <w:ind w:left="0" w:firstLine="0"/>
        <w:rPr>
          <w:rFonts w:ascii="Arial" w:hAnsi="Arial" w:cs="Arial"/>
          <w:sz w:val="12"/>
          <w:szCs w:val="12"/>
          <w:lang w:eastAsia="x-none"/>
        </w:rPr>
      </w:pPr>
    </w:p>
    <w:p w14:paraId="69B339FA" w14:textId="77777777" w:rsidR="000F541A" w:rsidRPr="00276542" w:rsidRDefault="008616AB" w:rsidP="000F541A">
      <w:pPr>
        <w:pStyle w:val="BodyTextIndent"/>
        <w:ind w:left="567" w:firstLine="0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val="id-ID" w:eastAsia="x-none"/>
        </w:rPr>
        <w:t>.....</w:t>
      </w:r>
      <w:r w:rsidR="000F541A" w:rsidRPr="00276542">
        <w:rPr>
          <w:rFonts w:ascii="Arial" w:hAnsi="Arial" w:cs="Arial"/>
          <w:lang w:eastAsia="x-none"/>
        </w:rPr>
        <w:t>. ----------------------------</w:t>
      </w:r>
    </w:p>
    <w:p w14:paraId="1BC41133" w14:textId="77777777" w:rsidR="000F541A" w:rsidRPr="00276542" w:rsidRDefault="000F541A" w:rsidP="000F541A">
      <w:pPr>
        <w:pStyle w:val="BodyTextIndent"/>
        <w:ind w:left="567" w:firstLine="0"/>
        <w:rPr>
          <w:rFonts w:ascii="Arial" w:hAnsi="Arial" w:cs="Arial"/>
          <w:lang w:eastAsia="x-none"/>
        </w:rPr>
      </w:pPr>
    </w:p>
    <w:p w14:paraId="4BD4A226" w14:textId="77777777" w:rsidR="000F541A" w:rsidRPr="00276542" w:rsidRDefault="001F5CC1" w:rsidP="000F541A">
      <w:pPr>
        <w:pStyle w:val="BodyTextIndent"/>
        <w:ind w:left="567" w:firstLine="0"/>
        <w:rPr>
          <w:rFonts w:ascii="Arial" w:hAnsi="Arial" w:cs="Arial"/>
          <w:lang w:eastAsia="x-none"/>
        </w:rPr>
      </w:pPr>
      <w:proofErr w:type="spellStart"/>
      <w:r w:rsidRPr="00276542">
        <w:rPr>
          <w:rFonts w:ascii="Arial" w:hAnsi="Arial" w:cs="Arial"/>
          <w:lang w:eastAsia="x-none"/>
        </w:rPr>
        <w:t>Selanjutnya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="000F541A" w:rsidRPr="00276542">
        <w:rPr>
          <w:rFonts w:ascii="Arial" w:hAnsi="Arial" w:cs="Arial"/>
          <w:lang w:eastAsia="x-none"/>
        </w:rPr>
        <w:t>ditanyakan</w:t>
      </w:r>
      <w:proofErr w:type="spellEnd"/>
      <w:r w:rsidR="000F541A" w:rsidRPr="00276542">
        <w:rPr>
          <w:rFonts w:ascii="Arial" w:hAnsi="Arial" w:cs="Arial"/>
          <w:lang w:eastAsia="x-none"/>
        </w:rPr>
        <w:t xml:space="preserve"> </w:t>
      </w:r>
      <w:proofErr w:type="spellStart"/>
      <w:r w:rsidR="000F541A" w:rsidRPr="00276542">
        <w:rPr>
          <w:rFonts w:ascii="Arial" w:hAnsi="Arial" w:cs="Arial"/>
          <w:lang w:eastAsia="x-none"/>
        </w:rPr>
        <w:t>apakah</w:t>
      </w:r>
      <w:proofErr w:type="spellEnd"/>
      <w:r w:rsidR="000F541A" w:rsidRPr="00276542">
        <w:rPr>
          <w:rFonts w:ascii="Arial" w:hAnsi="Arial" w:cs="Arial"/>
          <w:lang w:eastAsia="x-none"/>
        </w:rPr>
        <w:t xml:space="preserve"> </w:t>
      </w:r>
      <w:proofErr w:type="spellStart"/>
      <w:r w:rsidR="000F541A" w:rsidRPr="00276542">
        <w:rPr>
          <w:rFonts w:ascii="Arial" w:hAnsi="Arial" w:cs="Arial"/>
          <w:lang w:eastAsia="x-none"/>
        </w:rPr>
        <w:t>saudara</w:t>
      </w:r>
      <w:proofErr w:type="spellEnd"/>
      <w:r w:rsidR="000F541A" w:rsidRPr="00276542">
        <w:rPr>
          <w:rFonts w:ascii="Arial" w:hAnsi="Arial" w:cs="Arial"/>
          <w:lang w:eastAsia="x-none"/>
        </w:rPr>
        <w:t xml:space="preserve"> </w:t>
      </w:r>
      <w:proofErr w:type="spellStart"/>
      <w:r w:rsidR="000F541A" w:rsidRPr="00276542">
        <w:rPr>
          <w:rFonts w:ascii="Arial" w:hAnsi="Arial" w:cs="Arial"/>
          <w:lang w:eastAsia="x-none"/>
        </w:rPr>
        <w:t>membenarkan</w:t>
      </w:r>
      <w:proofErr w:type="spellEnd"/>
      <w:r w:rsidR="000F541A" w:rsidRPr="00276542">
        <w:rPr>
          <w:rFonts w:ascii="Arial" w:hAnsi="Arial" w:cs="Arial"/>
          <w:lang w:eastAsia="x-none"/>
        </w:rPr>
        <w:t xml:space="preserve"> </w:t>
      </w:r>
      <w:proofErr w:type="spellStart"/>
      <w:r w:rsidR="000F541A" w:rsidRPr="00276542">
        <w:rPr>
          <w:rFonts w:ascii="Arial" w:hAnsi="Arial" w:cs="Arial"/>
          <w:lang w:eastAsia="x-none"/>
        </w:rPr>
        <w:t>keterangan</w:t>
      </w:r>
      <w:proofErr w:type="spellEnd"/>
      <w:r w:rsidR="000F541A" w:rsidRPr="00276542">
        <w:rPr>
          <w:rFonts w:ascii="Arial" w:hAnsi="Arial" w:cs="Arial"/>
          <w:lang w:eastAsia="x-none"/>
        </w:rPr>
        <w:t xml:space="preserve"> </w:t>
      </w:r>
      <w:proofErr w:type="spellStart"/>
      <w:r w:rsidR="000F541A" w:rsidRPr="00276542">
        <w:rPr>
          <w:rFonts w:ascii="Arial" w:hAnsi="Arial" w:cs="Arial"/>
          <w:lang w:eastAsia="x-none"/>
        </w:rPr>
        <w:t>tersebut</w:t>
      </w:r>
      <w:proofErr w:type="spellEnd"/>
      <w:r w:rsidR="000F541A" w:rsidRPr="00276542">
        <w:rPr>
          <w:rFonts w:ascii="Arial" w:hAnsi="Arial" w:cs="Arial"/>
          <w:lang w:eastAsia="x-none"/>
        </w:rPr>
        <w:t xml:space="preserve">, </w:t>
      </w:r>
      <w:proofErr w:type="spellStart"/>
      <w:r w:rsidR="000F541A" w:rsidRPr="00276542">
        <w:rPr>
          <w:rFonts w:ascii="Arial" w:hAnsi="Arial" w:cs="Arial"/>
          <w:lang w:eastAsia="x-none"/>
        </w:rPr>
        <w:t>jika</w:t>
      </w:r>
      <w:proofErr w:type="spellEnd"/>
      <w:r w:rsidR="000F541A" w:rsidRPr="00276542">
        <w:rPr>
          <w:rFonts w:ascii="Arial" w:hAnsi="Arial" w:cs="Arial"/>
          <w:lang w:eastAsia="x-none"/>
        </w:rPr>
        <w:t xml:space="preserve"> </w:t>
      </w:r>
      <w:proofErr w:type="spellStart"/>
      <w:r w:rsidR="000F541A" w:rsidRPr="00276542">
        <w:rPr>
          <w:rFonts w:ascii="Arial" w:hAnsi="Arial" w:cs="Arial"/>
          <w:lang w:eastAsia="x-none"/>
        </w:rPr>
        <w:t>tidak</w:t>
      </w:r>
      <w:proofErr w:type="spellEnd"/>
      <w:r w:rsidR="000F541A" w:rsidRPr="00276542">
        <w:rPr>
          <w:rFonts w:ascii="Arial" w:hAnsi="Arial" w:cs="Arial"/>
          <w:lang w:eastAsia="x-none"/>
        </w:rPr>
        <w:t xml:space="preserve"> </w:t>
      </w:r>
      <w:proofErr w:type="spellStart"/>
      <w:proofErr w:type="gramStart"/>
      <w:r w:rsidR="000F541A" w:rsidRPr="00276542">
        <w:rPr>
          <w:rFonts w:ascii="Arial" w:hAnsi="Arial" w:cs="Arial"/>
          <w:lang w:eastAsia="x-none"/>
        </w:rPr>
        <w:t>mengapa</w:t>
      </w:r>
      <w:proofErr w:type="spellEnd"/>
      <w:r w:rsidR="000F541A" w:rsidRPr="00276542">
        <w:rPr>
          <w:rFonts w:ascii="Arial" w:hAnsi="Arial" w:cs="Arial"/>
          <w:lang w:eastAsia="x-none"/>
        </w:rPr>
        <w:t xml:space="preserve"> ?</w:t>
      </w:r>
      <w:proofErr w:type="gramEnd"/>
      <w:r w:rsidR="000F541A" w:rsidRPr="00276542">
        <w:rPr>
          <w:rFonts w:ascii="Arial" w:hAnsi="Arial" w:cs="Arial"/>
          <w:lang w:eastAsia="x-none"/>
        </w:rPr>
        <w:t xml:space="preserve"> ------------------------------------------------------------------------------------------------</w:t>
      </w:r>
    </w:p>
    <w:p w14:paraId="375D76BA" w14:textId="77777777" w:rsidR="000B73B9" w:rsidRPr="00276542" w:rsidRDefault="000B73B9" w:rsidP="000B73B9">
      <w:pPr>
        <w:pStyle w:val="BodyTextIndent"/>
        <w:ind w:left="0" w:firstLine="0"/>
        <w:rPr>
          <w:rFonts w:ascii="Arial" w:hAnsi="Arial" w:cs="Arial"/>
          <w:lang w:eastAsia="x-none"/>
        </w:rPr>
      </w:pPr>
    </w:p>
    <w:p w14:paraId="17A09F21" w14:textId="77777777" w:rsidR="000B73B9" w:rsidRPr="00276542" w:rsidRDefault="000602B0" w:rsidP="000602B0">
      <w:pPr>
        <w:ind w:left="1134" w:hanging="567"/>
        <w:jc w:val="both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eastAsia="x-none"/>
        </w:rPr>
        <w:t>8.</w:t>
      </w:r>
      <w:r w:rsidRPr="00276542">
        <w:rPr>
          <w:rFonts w:ascii="Arial" w:hAnsi="Arial" w:cs="Arial"/>
          <w:lang w:eastAsia="x-none"/>
        </w:rPr>
        <w:tab/>
      </w:r>
      <w:proofErr w:type="spellStart"/>
      <w:r w:rsidR="00E3502B" w:rsidRPr="00276542">
        <w:rPr>
          <w:rFonts w:ascii="Arial" w:hAnsi="Arial" w:cs="Arial"/>
          <w:lang w:eastAsia="x-none"/>
        </w:rPr>
        <w:t>Bahwa</w:t>
      </w:r>
      <w:proofErr w:type="spellEnd"/>
      <w:r w:rsidR="00E3502B" w:rsidRPr="00276542">
        <w:rPr>
          <w:rFonts w:ascii="Arial" w:hAnsi="Arial" w:cs="Arial"/>
          <w:lang w:eastAsia="x-none"/>
        </w:rPr>
        <w:t xml:space="preserve"> </w:t>
      </w:r>
      <w:proofErr w:type="spellStart"/>
      <w:r w:rsidR="00E3502B" w:rsidRPr="00276542">
        <w:rPr>
          <w:rFonts w:ascii="Arial" w:hAnsi="Arial" w:cs="Arial"/>
          <w:lang w:eastAsia="x-none"/>
        </w:rPr>
        <w:t>saya</w:t>
      </w:r>
      <w:proofErr w:type="spellEnd"/>
      <w:r w:rsidR="00E3502B" w:rsidRPr="00276542">
        <w:rPr>
          <w:rFonts w:ascii="Arial" w:hAnsi="Arial" w:cs="Arial"/>
          <w:lang w:eastAsia="x-none"/>
        </w:rPr>
        <w:t xml:space="preserve"> </w:t>
      </w:r>
      <w:proofErr w:type="spellStart"/>
      <w:r w:rsidR="00E3502B" w:rsidRPr="00276542">
        <w:rPr>
          <w:rFonts w:ascii="Arial" w:hAnsi="Arial" w:cs="Arial"/>
          <w:lang w:eastAsia="x-none"/>
        </w:rPr>
        <w:t>tidak</w:t>
      </w:r>
      <w:proofErr w:type="spellEnd"/>
      <w:r w:rsidR="00E3502B" w:rsidRPr="00276542">
        <w:rPr>
          <w:rFonts w:ascii="Arial" w:hAnsi="Arial" w:cs="Arial"/>
          <w:lang w:eastAsia="x-none"/>
        </w:rPr>
        <w:t xml:space="preserve"> </w:t>
      </w:r>
      <w:proofErr w:type="spellStart"/>
      <w:r w:rsidR="00E3502B" w:rsidRPr="00276542">
        <w:rPr>
          <w:rFonts w:ascii="Arial" w:hAnsi="Arial" w:cs="Arial"/>
          <w:lang w:eastAsia="x-none"/>
        </w:rPr>
        <w:t>membenarkan</w:t>
      </w:r>
      <w:proofErr w:type="spellEnd"/>
      <w:r w:rsidR="00E3502B" w:rsidRPr="00276542">
        <w:rPr>
          <w:rFonts w:ascii="Arial" w:hAnsi="Arial" w:cs="Arial"/>
          <w:lang w:eastAsia="x-none"/>
        </w:rPr>
        <w:t xml:space="preserve"> </w:t>
      </w:r>
      <w:proofErr w:type="spellStart"/>
      <w:r w:rsidR="00E3502B" w:rsidRPr="00276542">
        <w:rPr>
          <w:rFonts w:ascii="Arial" w:hAnsi="Arial" w:cs="Arial"/>
          <w:lang w:eastAsia="x-none"/>
        </w:rPr>
        <w:t>hal</w:t>
      </w:r>
      <w:proofErr w:type="spellEnd"/>
      <w:r w:rsidR="00E3502B" w:rsidRPr="00276542">
        <w:rPr>
          <w:rFonts w:ascii="Arial" w:hAnsi="Arial" w:cs="Arial"/>
          <w:lang w:eastAsia="x-none"/>
        </w:rPr>
        <w:t xml:space="preserve"> </w:t>
      </w:r>
      <w:proofErr w:type="spellStart"/>
      <w:r w:rsidR="00E3502B" w:rsidRPr="00276542">
        <w:rPr>
          <w:rFonts w:ascii="Arial" w:hAnsi="Arial" w:cs="Arial"/>
          <w:lang w:eastAsia="x-none"/>
        </w:rPr>
        <w:t>tersebut</w:t>
      </w:r>
      <w:proofErr w:type="spellEnd"/>
      <w:r w:rsidR="00E3502B" w:rsidRPr="00276542">
        <w:rPr>
          <w:rFonts w:ascii="Arial" w:hAnsi="Arial" w:cs="Arial"/>
          <w:lang w:eastAsia="x-none"/>
        </w:rPr>
        <w:t xml:space="preserve">. Adapun </w:t>
      </w:r>
      <w:proofErr w:type="spellStart"/>
      <w:r w:rsidR="00E3502B" w:rsidRPr="00276542">
        <w:rPr>
          <w:rFonts w:ascii="Arial" w:hAnsi="Arial" w:cs="Arial"/>
          <w:lang w:eastAsia="x-none"/>
        </w:rPr>
        <w:t>hal</w:t>
      </w:r>
      <w:proofErr w:type="spellEnd"/>
      <w:r w:rsidR="00E3502B" w:rsidRPr="00276542">
        <w:rPr>
          <w:rFonts w:ascii="Arial" w:hAnsi="Arial" w:cs="Arial"/>
          <w:lang w:eastAsia="x-none"/>
        </w:rPr>
        <w:t xml:space="preserve"> yang </w:t>
      </w:r>
      <w:proofErr w:type="spellStart"/>
      <w:r w:rsidR="00E3502B" w:rsidRPr="00276542">
        <w:rPr>
          <w:rFonts w:ascii="Arial" w:hAnsi="Arial" w:cs="Arial"/>
          <w:lang w:eastAsia="x-none"/>
        </w:rPr>
        <w:t>saya</w:t>
      </w:r>
      <w:proofErr w:type="spellEnd"/>
      <w:r w:rsidR="00E3502B" w:rsidRPr="00276542">
        <w:rPr>
          <w:rFonts w:ascii="Arial" w:hAnsi="Arial" w:cs="Arial"/>
          <w:lang w:eastAsia="x-none"/>
        </w:rPr>
        <w:t xml:space="preserve"> </w:t>
      </w:r>
      <w:proofErr w:type="spellStart"/>
      <w:r w:rsidR="00E3502B" w:rsidRPr="00276542">
        <w:rPr>
          <w:rFonts w:ascii="Arial" w:hAnsi="Arial" w:cs="Arial"/>
          <w:lang w:eastAsia="x-none"/>
        </w:rPr>
        <w:t>tidak</w:t>
      </w:r>
      <w:proofErr w:type="spellEnd"/>
      <w:r w:rsidR="00E3502B" w:rsidRPr="00276542">
        <w:rPr>
          <w:rFonts w:ascii="Arial" w:hAnsi="Arial" w:cs="Arial"/>
          <w:lang w:eastAsia="x-none"/>
        </w:rPr>
        <w:t xml:space="preserve"> </w:t>
      </w:r>
      <w:proofErr w:type="spellStart"/>
      <w:r w:rsidR="00E3502B" w:rsidRPr="00276542">
        <w:rPr>
          <w:rFonts w:ascii="Arial" w:hAnsi="Arial" w:cs="Arial"/>
          <w:lang w:eastAsia="x-none"/>
        </w:rPr>
        <w:t>adalah</w:t>
      </w:r>
      <w:proofErr w:type="spellEnd"/>
      <w:r w:rsidR="00E3502B" w:rsidRPr="00276542">
        <w:rPr>
          <w:rFonts w:ascii="Arial" w:hAnsi="Arial" w:cs="Arial"/>
          <w:lang w:eastAsia="x-none"/>
        </w:rPr>
        <w:t xml:space="preserve"> </w:t>
      </w:r>
      <w:proofErr w:type="spellStart"/>
      <w:r w:rsidR="00E3502B" w:rsidRPr="00276542">
        <w:rPr>
          <w:rFonts w:ascii="Arial" w:hAnsi="Arial" w:cs="Arial"/>
          <w:lang w:eastAsia="x-none"/>
        </w:rPr>
        <w:t>sebagai</w:t>
      </w:r>
      <w:proofErr w:type="spellEnd"/>
      <w:r w:rsidR="00E3502B" w:rsidRPr="00276542">
        <w:rPr>
          <w:rFonts w:ascii="Arial" w:hAnsi="Arial" w:cs="Arial"/>
          <w:lang w:eastAsia="x-none"/>
        </w:rPr>
        <w:t xml:space="preserve"> </w:t>
      </w:r>
      <w:proofErr w:type="spellStart"/>
      <w:r w:rsidR="00E3502B" w:rsidRPr="00276542">
        <w:rPr>
          <w:rFonts w:ascii="Arial" w:hAnsi="Arial" w:cs="Arial"/>
          <w:lang w:eastAsia="x-none"/>
        </w:rPr>
        <w:t>berikut</w:t>
      </w:r>
      <w:proofErr w:type="spellEnd"/>
      <w:r w:rsidR="00E3502B" w:rsidRPr="00276542">
        <w:rPr>
          <w:rFonts w:ascii="Arial" w:hAnsi="Arial" w:cs="Arial"/>
          <w:lang w:eastAsia="x-none"/>
        </w:rPr>
        <w:t>: -----------------------------------------------------------------------------------</w:t>
      </w:r>
    </w:p>
    <w:p w14:paraId="08057B80" w14:textId="77777777" w:rsidR="00E3502B" w:rsidRPr="00276542" w:rsidRDefault="00E3502B" w:rsidP="00E3502B">
      <w:pPr>
        <w:jc w:val="both"/>
        <w:rPr>
          <w:rFonts w:ascii="Arial" w:hAnsi="Arial" w:cs="Arial"/>
          <w:sz w:val="12"/>
          <w:szCs w:val="12"/>
          <w:lang w:eastAsia="x-none"/>
        </w:rPr>
      </w:pPr>
    </w:p>
    <w:p w14:paraId="555F8E0D" w14:textId="77777777" w:rsidR="00E3502B" w:rsidRPr="00276542" w:rsidRDefault="00E3502B" w:rsidP="00E3502B">
      <w:pPr>
        <w:ind w:left="1701" w:hanging="567"/>
        <w:jc w:val="both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eastAsia="x-none"/>
        </w:rPr>
        <w:t xml:space="preserve">a. </w:t>
      </w:r>
      <w:r w:rsidRPr="00276542">
        <w:rPr>
          <w:rFonts w:ascii="Arial" w:hAnsi="Arial" w:cs="Arial"/>
          <w:lang w:eastAsia="x-none"/>
        </w:rPr>
        <w:tab/>
      </w:r>
      <w:r w:rsidR="008616AB" w:rsidRPr="00276542">
        <w:rPr>
          <w:rFonts w:ascii="Arial" w:hAnsi="Arial" w:cs="Arial"/>
          <w:lang w:val="id-ID" w:eastAsia="x-none"/>
        </w:rPr>
        <w:t>...</w:t>
      </w:r>
      <w:r w:rsidRPr="00276542">
        <w:rPr>
          <w:rFonts w:ascii="Arial" w:hAnsi="Arial" w:cs="Arial"/>
          <w:lang w:eastAsia="x-none"/>
        </w:rPr>
        <w:t>.-----------</w:t>
      </w:r>
      <w:r w:rsidR="008616AB" w:rsidRPr="00276542">
        <w:rPr>
          <w:rFonts w:ascii="Arial" w:hAnsi="Arial" w:cs="Arial"/>
          <w:lang w:val="id-ID" w:eastAsia="x-none"/>
        </w:rPr>
        <w:t>---------------------------------------------------------</w:t>
      </w:r>
      <w:r w:rsidRPr="00276542">
        <w:rPr>
          <w:rFonts w:ascii="Arial" w:hAnsi="Arial" w:cs="Arial"/>
          <w:lang w:eastAsia="x-none"/>
        </w:rPr>
        <w:t>-</w:t>
      </w:r>
    </w:p>
    <w:p w14:paraId="4DD97D89" w14:textId="77777777" w:rsidR="0028248D" w:rsidRPr="00276542" w:rsidRDefault="0028248D" w:rsidP="00E3502B">
      <w:pPr>
        <w:ind w:left="1701" w:hanging="567"/>
        <w:jc w:val="both"/>
        <w:rPr>
          <w:rFonts w:ascii="Arial" w:hAnsi="Arial" w:cs="Arial"/>
          <w:sz w:val="12"/>
          <w:lang w:eastAsia="x-none"/>
        </w:rPr>
      </w:pPr>
    </w:p>
    <w:p w14:paraId="2BB1D16E" w14:textId="77777777" w:rsidR="000602B0" w:rsidRPr="00276542" w:rsidRDefault="000602B0" w:rsidP="00E3502B">
      <w:pPr>
        <w:ind w:left="1701" w:hanging="567"/>
        <w:jc w:val="both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eastAsia="x-none"/>
        </w:rPr>
        <w:t>b.</w:t>
      </w:r>
      <w:r w:rsidRPr="00276542">
        <w:rPr>
          <w:rFonts w:ascii="Arial" w:hAnsi="Arial" w:cs="Arial"/>
          <w:lang w:eastAsia="x-none"/>
        </w:rPr>
        <w:tab/>
      </w:r>
      <w:r w:rsidR="008616AB" w:rsidRPr="00276542">
        <w:rPr>
          <w:rFonts w:ascii="Arial" w:hAnsi="Arial" w:cs="Arial"/>
          <w:lang w:val="id-ID" w:eastAsia="x-none"/>
        </w:rPr>
        <w:t>...</w:t>
      </w:r>
      <w:r w:rsidRPr="00276542">
        <w:rPr>
          <w:rFonts w:ascii="Arial" w:hAnsi="Arial" w:cs="Arial"/>
          <w:lang w:eastAsia="x-none"/>
        </w:rPr>
        <w:t>.---------------------------------------------------------------------</w:t>
      </w:r>
    </w:p>
    <w:p w14:paraId="5FBC2893" w14:textId="77777777" w:rsidR="000B73B9" w:rsidRPr="00276542" w:rsidRDefault="000B73B9" w:rsidP="0040630B">
      <w:pPr>
        <w:pStyle w:val="BodyTextIndent"/>
        <w:rPr>
          <w:rFonts w:ascii="Arial" w:hAnsi="Arial" w:cs="Arial"/>
          <w:lang w:eastAsia="x-none"/>
        </w:rPr>
      </w:pPr>
    </w:p>
    <w:p w14:paraId="506D7168" w14:textId="77777777" w:rsidR="008E1685" w:rsidRPr="00276542" w:rsidRDefault="008616AB" w:rsidP="00FD761C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val="id-ID" w:eastAsia="x-none"/>
        </w:rPr>
        <w:t>....</w:t>
      </w:r>
      <w:r w:rsidR="008E1685" w:rsidRPr="00276542">
        <w:rPr>
          <w:rFonts w:ascii="Arial" w:hAnsi="Arial" w:cs="Arial"/>
          <w:lang w:eastAsia="x-none"/>
        </w:rPr>
        <w:t>? --------</w:t>
      </w:r>
      <w:r w:rsidR="000602B0" w:rsidRPr="00276542">
        <w:rPr>
          <w:rFonts w:ascii="Arial" w:hAnsi="Arial" w:cs="Arial"/>
          <w:lang w:eastAsia="x-none"/>
        </w:rPr>
        <w:t>---------------</w:t>
      </w:r>
      <w:r w:rsidR="008E1685" w:rsidRPr="00276542">
        <w:rPr>
          <w:rFonts w:ascii="Arial" w:hAnsi="Arial" w:cs="Arial"/>
          <w:lang w:eastAsia="x-none"/>
        </w:rPr>
        <w:t>----------------------</w:t>
      </w:r>
    </w:p>
    <w:p w14:paraId="11A4931A" w14:textId="77777777" w:rsidR="008E1685" w:rsidRPr="00276542" w:rsidRDefault="008E1685" w:rsidP="008E1685">
      <w:pPr>
        <w:pStyle w:val="BodyTextIndent"/>
        <w:rPr>
          <w:rFonts w:ascii="Arial" w:hAnsi="Arial" w:cs="Arial"/>
          <w:lang w:eastAsia="x-none"/>
        </w:rPr>
      </w:pPr>
    </w:p>
    <w:p w14:paraId="71AC0AA2" w14:textId="77777777" w:rsidR="008E1685" w:rsidRPr="00276542" w:rsidRDefault="000602B0" w:rsidP="005F2B53">
      <w:pPr>
        <w:ind w:left="1134" w:hanging="567"/>
        <w:jc w:val="both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eastAsia="x-none"/>
        </w:rPr>
        <w:t>9.</w:t>
      </w:r>
      <w:r w:rsidRPr="00276542">
        <w:rPr>
          <w:rFonts w:ascii="Arial" w:hAnsi="Arial" w:cs="Arial"/>
          <w:lang w:eastAsia="x-none"/>
        </w:rPr>
        <w:tab/>
      </w:r>
      <w:r w:rsidR="008616AB" w:rsidRPr="00276542">
        <w:rPr>
          <w:rFonts w:ascii="Arial" w:hAnsi="Arial" w:cs="Arial"/>
          <w:lang w:val="id-ID" w:eastAsia="x-none"/>
        </w:rPr>
        <w:t>....</w:t>
      </w:r>
      <w:r w:rsidR="005F2B53" w:rsidRPr="00276542">
        <w:rPr>
          <w:rFonts w:ascii="Arial" w:hAnsi="Arial" w:cs="Arial"/>
          <w:lang w:eastAsia="x-none"/>
        </w:rPr>
        <w:t>.---------------------------------------------------</w:t>
      </w:r>
    </w:p>
    <w:p w14:paraId="7020DFE9" w14:textId="77777777" w:rsidR="00FD761C" w:rsidRPr="00276542" w:rsidRDefault="00FD761C" w:rsidP="00FD761C">
      <w:pPr>
        <w:ind w:left="1134"/>
        <w:jc w:val="both"/>
        <w:rPr>
          <w:rFonts w:ascii="Arial" w:hAnsi="Arial" w:cs="Arial"/>
          <w:lang w:eastAsia="x-none"/>
        </w:rPr>
      </w:pPr>
    </w:p>
    <w:p w14:paraId="383ADF9C" w14:textId="77777777" w:rsidR="008E1685" w:rsidRPr="00276542" w:rsidRDefault="00563A92" w:rsidP="00FD761C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val="id-ID" w:eastAsia="x-none"/>
        </w:rPr>
        <w:t>....</w:t>
      </w:r>
      <w:r w:rsidR="008E1685" w:rsidRPr="00276542">
        <w:rPr>
          <w:rFonts w:ascii="Arial" w:hAnsi="Arial" w:cs="Arial"/>
          <w:lang w:eastAsia="x-none"/>
        </w:rPr>
        <w:t>? -------------------------------------------------------------------------</w:t>
      </w:r>
    </w:p>
    <w:p w14:paraId="45A14827" w14:textId="77777777" w:rsidR="008E1685" w:rsidRPr="00276542" w:rsidRDefault="008E1685" w:rsidP="008E1685">
      <w:pPr>
        <w:pStyle w:val="BodyTextIndent"/>
        <w:ind w:left="567" w:hanging="567"/>
        <w:rPr>
          <w:rFonts w:ascii="Arial" w:hAnsi="Arial" w:cs="Arial"/>
          <w:sz w:val="12"/>
          <w:szCs w:val="12"/>
          <w:lang w:eastAsia="x-none"/>
        </w:rPr>
      </w:pPr>
    </w:p>
    <w:p w14:paraId="5759C9E5" w14:textId="77777777" w:rsidR="0028248D" w:rsidRPr="00276542" w:rsidRDefault="0028248D" w:rsidP="0028248D">
      <w:pPr>
        <w:pStyle w:val="BodyTextIndent"/>
        <w:ind w:left="567" w:hanging="567"/>
        <w:jc w:val="right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eastAsia="x-none"/>
        </w:rPr>
        <w:t xml:space="preserve">10. </w:t>
      </w:r>
      <w:proofErr w:type="spellStart"/>
      <w:r w:rsidRPr="00276542">
        <w:rPr>
          <w:rFonts w:ascii="Arial" w:hAnsi="Arial" w:cs="Arial"/>
          <w:lang w:eastAsia="x-none"/>
        </w:rPr>
        <w:t>Dapat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gramStart"/>
      <w:r w:rsidRPr="00276542">
        <w:rPr>
          <w:rFonts w:ascii="Arial" w:hAnsi="Arial" w:cs="Arial"/>
          <w:lang w:eastAsia="x-none"/>
        </w:rPr>
        <w:t>…..</w:t>
      </w:r>
      <w:proofErr w:type="gramEnd"/>
    </w:p>
    <w:p w14:paraId="2AA34C35" w14:textId="77777777" w:rsidR="005F2B53" w:rsidRPr="00276542" w:rsidRDefault="00CF442C" w:rsidP="00CF442C">
      <w:pPr>
        <w:ind w:left="1134" w:hanging="567"/>
        <w:jc w:val="both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eastAsia="x-none"/>
        </w:rPr>
        <w:t>10.</w:t>
      </w:r>
      <w:r w:rsidRPr="00276542">
        <w:rPr>
          <w:rFonts w:ascii="Arial" w:hAnsi="Arial" w:cs="Arial"/>
          <w:lang w:eastAsia="x-none"/>
        </w:rPr>
        <w:tab/>
      </w:r>
      <w:r w:rsidR="00563A92" w:rsidRPr="00276542">
        <w:rPr>
          <w:rFonts w:ascii="Arial" w:hAnsi="Arial" w:cs="Arial"/>
          <w:lang w:val="id-ID" w:eastAsia="x-none"/>
        </w:rPr>
        <w:t>.....</w:t>
      </w:r>
      <w:r w:rsidR="00912870" w:rsidRPr="00276542">
        <w:rPr>
          <w:rFonts w:ascii="Arial" w:hAnsi="Arial" w:cs="Arial"/>
          <w:lang w:eastAsia="x-none"/>
        </w:rPr>
        <w:t>: ----------------------</w:t>
      </w:r>
    </w:p>
    <w:p w14:paraId="55AF43F3" w14:textId="77777777" w:rsidR="00912870" w:rsidRPr="00276542" w:rsidRDefault="00912870" w:rsidP="00912870">
      <w:pPr>
        <w:ind w:left="1134"/>
        <w:jc w:val="both"/>
        <w:rPr>
          <w:rFonts w:ascii="Arial" w:hAnsi="Arial" w:cs="Arial"/>
          <w:lang w:eastAsia="x-none"/>
        </w:rPr>
      </w:pPr>
    </w:p>
    <w:p w14:paraId="3FCEB20B" w14:textId="77777777" w:rsidR="00912870" w:rsidRPr="00276542" w:rsidRDefault="0028248D" w:rsidP="0028248D">
      <w:pPr>
        <w:pStyle w:val="BodyTextIndent"/>
        <w:numPr>
          <w:ilvl w:val="1"/>
          <w:numId w:val="1"/>
        </w:numPr>
        <w:tabs>
          <w:tab w:val="clear" w:pos="1080"/>
        </w:tabs>
        <w:ind w:left="1701" w:hanging="567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eastAsia="x-none"/>
        </w:rPr>
        <w:t xml:space="preserve"> </w:t>
      </w:r>
      <w:r w:rsidRPr="00276542">
        <w:rPr>
          <w:rFonts w:ascii="Arial" w:hAnsi="Arial" w:cs="Arial"/>
          <w:lang w:eastAsia="x-none"/>
        </w:rPr>
        <w:tab/>
      </w:r>
      <w:r w:rsidR="00563A92" w:rsidRPr="00276542">
        <w:rPr>
          <w:rFonts w:ascii="Arial" w:hAnsi="Arial" w:cs="Arial"/>
          <w:lang w:val="id-ID" w:eastAsia="x-none"/>
        </w:rPr>
        <w:t>...</w:t>
      </w:r>
      <w:r w:rsidR="00182C18" w:rsidRPr="00276542">
        <w:rPr>
          <w:rFonts w:ascii="Arial" w:hAnsi="Arial" w:cs="Arial"/>
          <w:lang w:eastAsia="x-none"/>
        </w:rPr>
        <w:t>;</w:t>
      </w:r>
      <w:r w:rsidR="00912870" w:rsidRPr="00276542">
        <w:rPr>
          <w:rFonts w:ascii="Arial" w:hAnsi="Arial" w:cs="Arial"/>
          <w:lang w:eastAsia="x-none"/>
        </w:rPr>
        <w:t xml:space="preserve"> --------------</w:t>
      </w:r>
      <w:r w:rsidRPr="00276542">
        <w:rPr>
          <w:rFonts w:ascii="Arial" w:hAnsi="Arial" w:cs="Arial"/>
          <w:lang w:eastAsia="x-none"/>
        </w:rPr>
        <w:t>---------------------------------------------------------------------------</w:t>
      </w:r>
    </w:p>
    <w:p w14:paraId="779137FE" w14:textId="77777777" w:rsidR="00912870" w:rsidRPr="00276542" w:rsidRDefault="00912870" w:rsidP="0028248D">
      <w:pPr>
        <w:pStyle w:val="BodyTextIndent"/>
        <w:ind w:left="1701" w:hanging="567"/>
        <w:rPr>
          <w:rFonts w:ascii="Arial" w:hAnsi="Arial" w:cs="Arial"/>
          <w:lang w:eastAsia="x-none"/>
        </w:rPr>
      </w:pPr>
    </w:p>
    <w:p w14:paraId="191E0FF9" w14:textId="77777777" w:rsidR="008E1685" w:rsidRPr="00276542" w:rsidRDefault="0028248D" w:rsidP="0028248D">
      <w:pPr>
        <w:pStyle w:val="BodyTextIndent"/>
        <w:numPr>
          <w:ilvl w:val="1"/>
          <w:numId w:val="1"/>
        </w:numPr>
        <w:tabs>
          <w:tab w:val="clear" w:pos="1080"/>
        </w:tabs>
        <w:ind w:left="1701" w:hanging="567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eastAsia="x-none"/>
        </w:rPr>
        <w:t xml:space="preserve"> </w:t>
      </w:r>
      <w:r w:rsidRPr="00276542">
        <w:rPr>
          <w:rFonts w:ascii="Arial" w:hAnsi="Arial" w:cs="Arial"/>
          <w:lang w:eastAsia="x-none"/>
        </w:rPr>
        <w:tab/>
      </w:r>
      <w:r w:rsidR="00563A92" w:rsidRPr="00276542">
        <w:rPr>
          <w:rFonts w:ascii="Arial" w:hAnsi="Arial" w:cs="Arial"/>
          <w:lang w:val="id-ID" w:eastAsia="x-none"/>
        </w:rPr>
        <w:t>...</w:t>
      </w:r>
      <w:r w:rsidR="00182C18" w:rsidRPr="00276542">
        <w:rPr>
          <w:rFonts w:ascii="Arial" w:hAnsi="Arial" w:cs="Arial"/>
          <w:lang w:eastAsia="x-none"/>
        </w:rPr>
        <w:t>;</w:t>
      </w:r>
      <w:r w:rsidR="00912870" w:rsidRPr="00276542">
        <w:rPr>
          <w:rFonts w:ascii="Arial" w:hAnsi="Arial" w:cs="Arial"/>
          <w:lang w:eastAsia="x-none"/>
        </w:rPr>
        <w:t xml:space="preserve">  ----------------------</w:t>
      </w:r>
    </w:p>
    <w:p w14:paraId="3157914F" w14:textId="77777777" w:rsidR="00912870" w:rsidRPr="00276542" w:rsidRDefault="00912870" w:rsidP="0028248D">
      <w:pPr>
        <w:pStyle w:val="BodyTextIndent"/>
        <w:ind w:left="1701" w:hanging="567"/>
        <w:rPr>
          <w:rFonts w:ascii="Arial" w:hAnsi="Arial" w:cs="Arial"/>
          <w:lang w:eastAsia="x-none"/>
        </w:rPr>
      </w:pPr>
    </w:p>
    <w:p w14:paraId="076E52FA" w14:textId="77777777" w:rsidR="0093280E" w:rsidRPr="00276542" w:rsidRDefault="0028248D" w:rsidP="0028248D">
      <w:pPr>
        <w:pStyle w:val="BodyTextIndent"/>
        <w:numPr>
          <w:ilvl w:val="1"/>
          <w:numId w:val="1"/>
        </w:numPr>
        <w:tabs>
          <w:tab w:val="clear" w:pos="1080"/>
        </w:tabs>
        <w:ind w:left="1701" w:hanging="567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eastAsia="x-none"/>
        </w:rPr>
        <w:t xml:space="preserve"> </w:t>
      </w:r>
      <w:r w:rsidRPr="00276542">
        <w:rPr>
          <w:rFonts w:ascii="Arial" w:hAnsi="Arial" w:cs="Arial"/>
          <w:lang w:eastAsia="x-none"/>
        </w:rPr>
        <w:tab/>
      </w:r>
      <w:r w:rsidR="00563A92" w:rsidRPr="00276542">
        <w:rPr>
          <w:rFonts w:ascii="Arial" w:hAnsi="Arial" w:cs="Arial"/>
          <w:lang w:val="id-ID" w:eastAsia="x-none"/>
        </w:rPr>
        <w:t>...</w:t>
      </w:r>
      <w:r w:rsidR="00182C18" w:rsidRPr="00276542">
        <w:rPr>
          <w:rFonts w:ascii="Arial" w:hAnsi="Arial" w:cs="Arial"/>
          <w:lang w:eastAsia="x-none"/>
        </w:rPr>
        <w:t>;---</w:t>
      </w:r>
    </w:p>
    <w:p w14:paraId="2E71FB0A" w14:textId="77777777" w:rsidR="0093280E" w:rsidRPr="00276542" w:rsidRDefault="0093280E" w:rsidP="0028248D">
      <w:pPr>
        <w:pStyle w:val="ListParagraph"/>
        <w:ind w:left="1701" w:hanging="567"/>
        <w:rPr>
          <w:rFonts w:ascii="Arial" w:hAnsi="Arial" w:cs="Arial"/>
          <w:lang w:eastAsia="x-none"/>
        </w:rPr>
      </w:pPr>
    </w:p>
    <w:p w14:paraId="65B88DA4" w14:textId="77777777" w:rsidR="0093280E" w:rsidRPr="00276542" w:rsidRDefault="0028248D" w:rsidP="0028248D">
      <w:pPr>
        <w:pStyle w:val="BodyTextIndent"/>
        <w:numPr>
          <w:ilvl w:val="1"/>
          <w:numId w:val="1"/>
        </w:numPr>
        <w:tabs>
          <w:tab w:val="clear" w:pos="1080"/>
        </w:tabs>
        <w:ind w:left="1701" w:hanging="567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eastAsia="x-none"/>
        </w:rPr>
        <w:t xml:space="preserve"> </w:t>
      </w:r>
      <w:r w:rsidRPr="00276542">
        <w:rPr>
          <w:rFonts w:ascii="Arial" w:hAnsi="Arial" w:cs="Arial"/>
          <w:lang w:eastAsia="x-none"/>
        </w:rPr>
        <w:tab/>
      </w:r>
      <w:r w:rsidR="00563A92" w:rsidRPr="00276542">
        <w:rPr>
          <w:rFonts w:ascii="Arial" w:hAnsi="Arial" w:cs="Arial"/>
          <w:lang w:val="id-ID" w:eastAsia="x-none"/>
        </w:rPr>
        <w:t>...</w:t>
      </w:r>
      <w:r w:rsidR="0093280E" w:rsidRPr="00276542">
        <w:rPr>
          <w:rFonts w:ascii="Arial" w:hAnsi="Arial" w:cs="Arial"/>
          <w:lang w:eastAsia="x-none"/>
        </w:rPr>
        <w:t>. ---------------------------------------------------------</w:t>
      </w:r>
    </w:p>
    <w:p w14:paraId="741EB2B4" w14:textId="77777777" w:rsidR="00FE2B87" w:rsidRPr="00276542" w:rsidRDefault="00FE2B87" w:rsidP="00FE2B87">
      <w:pPr>
        <w:pStyle w:val="ListParagraph"/>
        <w:rPr>
          <w:rFonts w:ascii="Arial" w:hAnsi="Arial" w:cs="Arial"/>
          <w:sz w:val="12"/>
          <w:szCs w:val="12"/>
          <w:lang w:eastAsia="x-none"/>
        </w:rPr>
      </w:pPr>
    </w:p>
    <w:p w14:paraId="58BA9355" w14:textId="77777777" w:rsidR="00FE2B87" w:rsidRPr="00276542" w:rsidRDefault="00563A92" w:rsidP="00FF3C4F">
      <w:pPr>
        <w:pStyle w:val="BodyTextIndent"/>
        <w:ind w:firstLine="0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val="id-ID" w:eastAsia="x-none"/>
        </w:rPr>
        <w:t>....</w:t>
      </w:r>
      <w:r w:rsidR="00FF3C4F" w:rsidRPr="00276542">
        <w:rPr>
          <w:rFonts w:ascii="Arial" w:hAnsi="Arial" w:cs="Arial"/>
          <w:lang w:eastAsia="x-none"/>
        </w:rPr>
        <w:t>. -------------------------------------------------------------------------------------------</w:t>
      </w:r>
    </w:p>
    <w:p w14:paraId="08B30C1C" w14:textId="77777777" w:rsidR="00FF3C4F" w:rsidRPr="00276542" w:rsidRDefault="00FF3C4F" w:rsidP="00FF3C4F">
      <w:pPr>
        <w:pStyle w:val="BodyTextIndent"/>
        <w:ind w:firstLine="0"/>
        <w:rPr>
          <w:rFonts w:ascii="Arial" w:hAnsi="Arial" w:cs="Arial"/>
          <w:sz w:val="12"/>
          <w:szCs w:val="12"/>
          <w:lang w:eastAsia="x-none"/>
        </w:rPr>
      </w:pPr>
    </w:p>
    <w:p w14:paraId="57E434AF" w14:textId="77777777" w:rsidR="00FF3C4F" w:rsidRPr="00276542" w:rsidRDefault="00563A92" w:rsidP="00FF3C4F">
      <w:pPr>
        <w:pStyle w:val="BodyTextIndent"/>
        <w:ind w:firstLine="0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val="id-ID" w:eastAsia="x-none"/>
        </w:rPr>
        <w:t>....</w:t>
      </w:r>
      <w:r w:rsidR="00FF3C4F" w:rsidRPr="00276542">
        <w:rPr>
          <w:rFonts w:ascii="Arial" w:hAnsi="Arial" w:cs="Arial"/>
          <w:lang w:eastAsia="x-none"/>
        </w:rPr>
        <w:t>. ------------------------------------------------</w:t>
      </w:r>
    </w:p>
    <w:p w14:paraId="68C60559" w14:textId="77777777" w:rsidR="00912870" w:rsidRPr="00276542" w:rsidRDefault="00912870" w:rsidP="00FF3C4F">
      <w:pPr>
        <w:pStyle w:val="BodyTextIndent"/>
        <w:ind w:left="0" w:firstLine="0"/>
        <w:rPr>
          <w:rFonts w:ascii="Arial" w:hAnsi="Arial" w:cs="Arial"/>
          <w:lang w:eastAsia="x-none"/>
        </w:rPr>
      </w:pPr>
    </w:p>
    <w:p w14:paraId="0FC81721" w14:textId="77777777" w:rsidR="00C664E7" w:rsidRPr="00276542" w:rsidRDefault="00563A92" w:rsidP="00FD761C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val="id-ID" w:eastAsia="x-none"/>
        </w:rPr>
        <w:t>...</w:t>
      </w:r>
      <w:r w:rsidR="00A4453F" w:rsidRPr="00276542">
        <w:rPr>
          <w:rFonts w:ascii="Arial" w:hAnsi="Arial" w:cs="Arial"/>
          <w:lang w:eastAsia="x-none"/>
        </w:rPr>
        <w:t xml:space="preserve">? </w:t>
      </w:r>
      <w:proofErr w:type="spellStart"/>
      <w:proofErr w:type="gramStart"/>
      <w:r w:rsidR="00A4453F" w:rsidRPr="00276542">
        <w:rPr>
          <w:rFonts w:ascii="Arial" w:hAnsi="Arial" w:cs="Arial"/>
          <w:lang w:eastAsia="x-none"/>
        </w:rPr>
        <w:t>Jelaskan</w:t>
      </w:r>
      <w:proofErr w:type="spellEnd"/>
      <w:r w:rsidR="00A4453F" w:rsidRPr="00276542">
        <w:rPr>
          <w:rFonts w:ascii="Arial" w:hAnsi="Arial" w:cs="Arial"/>
          <w:lang w:eastAsia="x-none"/>
        </w:rPr>
        <w:t xml:space="preserve"> !</w:t>
      </w:r>
      <w:proofErr w:type="gramEnd"/>
      <w:r w:rsidR="00A4453F" w:rsidRPr="00276542">
        <w:rPr>
          <w:rFonts w:ascii="Arial" w:hAnsi="Arial" w:cs="Arial"/>
          <w:lang w:eastAsia="x-none"/>
        </w:rPr>
        <w:t xml:space="preserve"> ------</w:t>
      </w:r>
      <w:r w:rsidR="00A1332B" w:rsidRPr="00276542">
        <w:rPr>
          <w:rFonts w:ascii="Arial" w:hAnsi="Arial" w:cs="Arial"/>
          <w:lang w:eastAsia="x-none"/>
        </w:rPr>
        <w:t>-----------------------</w:t>
      </w:r>
      <w:r w:rsidR="00A4453F" w:rsidRPr="00276542">
        <w:rPr>
          <w:rFonts w:ascii="Arial" w:hAnsi="Arial" w:cs="Arial"/>
          <w:lang w:eastAsia="x-none"/>
        </w:rPr>
        <w:t>------</w:t>
      </w:r>
      <w:r w:rsidR="00D64641" w:rsidRPr="00276542">
        <w:rPr>
          <w:rFonts w:ascii="Arial" w:hAnsi="Arial" w:cs="Arial"/>
          <w:lang w:eastAsia="x-none"/>
        </w:rPr>
        <w:t>---------</w:t>
      </w:r>
    </w:p>
    <w:p w14:paraId="0A2C00C4" w14:textId="77777777" w:rsidR="00A4453F" w:rsidRPr="00276542" w:rsidRDefault="00A4453F" w:rsidP="0040630B">
      <w:pPr>
        <w:pStyle w:val="BodyTextIndent"/>
        <w:ind w:left="567" w:hanging="567"/>
        <w:rPr>
          <w:rFonts w:ascii="Arial" w:hAnsi="Arial" w:cs="Arial"/>
          <w:lang w:eastAsia="x-none"/>
        </w:rPr>
      </w:pPr>
    </w:p>
    <w:p w14:paraId="55262662" w14:textId="77777777" w:rsidR="001F5CC1" w:rsidRPr="00276542" w:rsidRDefault="00563A92" w:rsidP="00CF442C">
      <w:pPr>
        <w:numPr>
          <w:ilvl w:val="0"/>
          <w:numId w:val="25"/>
        </w:numPr>
        <w:ind w:left="1134" w:hanging="567"/>
        <w:jc w:val="both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val="id-ID" w:eastAsia="x-none"/>
        </w:rPr>
        <w:t>...</w:t>
      </w:r>
      <w:r w:rsidR="00CF442C" w:rsidRPr="00276542">
        <w:rPr>
          <w:rFonts w:ascii="Arial" w:hAnsi="Arial" w:cs="Arial"/>
          <w:lang w:eastAsia="x-none"/>
        </w:rPr>
        <w:t>.---------------------------------------------------------------------------</w:t>
      </w:r>
    </w:p>
    <w:p w14:paraId="339B6CDF" w14:textId="77777777" w:rsidR="00FF3C4F" w:rsidRPr="00276542" w:rsidRDefault="00FF3C4F" w:rsidP="00FF3C4F">
      <w:pPr>
        <w:ind w:left="1134"/>
        <w:jc w:val="both"/>
        <w:rPr>
          <w:rFonts w:ascii="Arial" w:hAnsi="Arial" w:cs="Arial"/>
          <w:lang w:eastAsia="x-none"/>
        </w:rPr>
      </w:pPr>
    </w:p>
    <w:p w14:paraId="6CAC76BC" w14:textId="77777777" w:rsidR="00A1332B" w:rsidRPr="00276542" w:rsidRDefault="00563A92" w:rsidP="00FD761C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val="id-ID" w:eastAsia="x-none"/>
        </w:rPr>
        <w:t>....</w:t>
      </w:r>
      <w:r w:rsidR="0001119D" w:rsidRPr="00276542">
        <w:rPr>
          <w:rFonts w:ascii="Arial" w:hAnsi="Arial" w:cs="Arial"/>
          <w:lang w:eastAsia="x-none"/>
        </w:rPr>
        <w:t>? ----------------------------------------------------------------------------------------</w:t>
      </w:r>
    </w:p>
    <w:p w14:paraId="2F53EE54" w14:textId="77777777" w:rsidR="00A1332B" w:rsidRPr="00276542" w:rsidRDefault="00A1332B" w:rsidP="00A1332B">
      <w:pPr>
        <w:pStyle w:val="BodyTextIndent"/>
        <w:rPr>
          <w:rFonts w:ascii="Arial" w:hAnsi="Arial" w:cs="Arial"/>
          <w:lang w:eastAsia="x-none"/>
        </w:rPr>
      </w:pPr>
    </w:p>
    <w:p w14:paraId="41EAD2E0" w14:textId="77777777" w:rsidR="00222A69" w:rsidRPr="00276542" w:rsidRDefault="00563A92" w:rsidP="00CF442C">
      <w:pPr>
        <w:numPr>
          <w:ilvl w:val="0"/>
          <w:numId w:val="25"/>
        </w:numPr>
        <w:ind w:left="1134" w:hanging="567"/>
        <w:jc w:val="both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val="id-ID" w:eastAsia="x-none"/>
        </w:rPr>
        <w:t>...</w:t>
      </w:r>
      <w:r w:rsidR="00CF442C" w:rsidRPr="00276542">
        <w:rPr>
          <w:rFonts w:ascii="Arial" w:hAnsi="Arial" w:cs="Arial"/>
          <w:lang w:eastAsia="x-none"/>
        </w:rPr>
        <w:t>. -----------------------------</w:t>
      </w:r>
    </w:p>
    <w:p w14:paraId="68A8A45A" w14:textId="77777777" w:rsidR="00A1332B" w:rsidRPr="00276542" w:rsidRDefault="00A1332B" w:rsidP="007F1515">
      <w:pPr>
        <w:pStyle w:val="BodyTextIndent"/>
        <w:ind w:left="1440" w:hanging="870"/>
        <w:rPr>
          <w:rFonts w:ascii="Arial" w:hAnsi="Arial" w:cs="Arial"/>
          <w:lang w:eastAsia="x-none"/>
        </w:rPr>
      </w:pPr>
    </w:p>
    <w:p w14:paraId="28B60DC1" w14:textId="77777777" w:rsidR="0028248D" w:rsidRPr="00276542" w:rsidRDefault="0028248D" w:rsidP="0028248D">
      <w:pPr>
        <w:pStyle w:val="BodyTextIndent"/>
        <w:ind w:left="1440" w:hanging="870"/>
        <w:jc w:val="right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eastAsia="x-none"/>
        </w:rPr>
        <w:t xml:space="preserve">13. </w:t>
      </w:r>
      <w:proofErr w:type="spellStart"/>
      <w:r w:rsidRPr="00276542">
        <w:rPr>
          <w:rFonts w:ascii="Arial" w:hAnsi="Arial" w:cs="Arial"/>
          <w:lang w:eastAsia="x-none"/>
        </w:rPr>
        <w:t>Berdasarkan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gramStart"/>
      <w:r w:rsidRPr="00276542">
        <w:rPr>
          <w:rFonts w:ascii="Arial" w:hAnsi="Arial" w:cs="Arial"/>
          <w:lang w:eastAsia="x-none"/>
        </w:rPr>
        <w:t>…..</w:t>
      </w:r>
      <w:proofErr w:type="gramEnd"/>
    </w:p>
    <w:p w14:paraId="6B3A5EA8" w14:textId="77777777" w:rsidR="0028248D" w:rsidRPr="00276542" w:rsidRDefault="0028248D" w:rsidP="007F1515">
      <w:pPr>
        <w:pStyle w:val="BodyTextIndent"/>
        <w:ind w:left="1440" w:hanging="870"/>
        <w:rPr>
          <w:rFonts w:ascii="Arial" w:hAnsi="Arial" w:cs="Arial"/>
          <w:lang w:eastAsia="x-none"/>
        </w:rPr>
      </w:pPr>
    </w:p>
    <w:p w14:paraId="394E400D" w14:textId="77777777" w:rsidR="001F5CC1" w:rsidRPr="00276542" w:rsidRDefault="001F5CC1" w:rsidP="00FD761C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Arial" w:hAnsi="Arial" w:cs="Arial"/>
          <w:lang w:eastAsia="x-none"/>
        </w:rPr>
      </w:pPr>
      <w:proofErr w:type="spellStart"/>
      <w:r w:rsidRPr="00276542">
        <w:rPr>
          <w:rFonts w:ascii="Arial" w:hAnsi="Arial" w:cs="Arial"/>
          <w:lang w:eastAsia="x-none"/>
        </w:rPr>
        <w:t>Berdasarkan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keterangan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r w:rsidR="00563A92" w:rsidRPr="00276542">
        <w:rPr>
          <w:rFonts w:ascii="Arial" w:hAnsi="Arial" w:cs="Arial"/>
          <w:lang w:val="id-ID" w:eastAsia="x-none"/>
        </w:rPr>
        <w:t>...</w:t>
      </w:r>
      <w:r w:rsidRPr="00276542">
        <w:rPr>
          <w:rFonts w:ascii="Arial" w:hAnsi="Arial" w:cs="Arial"/>
          <w:lang w:eastAsia="x-none"/>
        </w:rPr>
        <w:t xml:space="preserve"> pada Nota </w:t>
      </w:r>
      <w:proofErr w:type="spellStart"/>
      <w:r w:rsidRPr="00276542">
        <w:rPr>
          <w:rFonts w:ascii="Arial" w:hAnsi="Arial" w:cs="Arial"/>
          <w:lang w:eastAsia="x-none"/>
        </w:rPr>
        <w:t>Wawancara</w:t>
      </w:r>
      <w:proofErr w:type="spellEnd"/>
      <w:r w:rsidRPr="00276542">
        <w:rPr>
          <w:rFonts w:ascii="Arial" w:hAnsi="Arial" w:cs="Arial"/>
          <w:lang w:eastAsia="x-none"/>
        </w:rPr>
        <w:t xml:space="preserve"> tanggal </w:t>
      </w:r>
      <w:r w:rsidR="00563A92" w:rsidRPr="00276542">
        <w:rPr>
          <w:rFonts w:ascii="Arial" w:hAnsi="Arial" w:cs="Arial"/>
          <w:lang w:val="id-ID" w:eastAsia="x-none"/>
        </w:rPr>
        <w:t>...</w:t>
      </w:r>
      <w:r w:rsidRPr="00276542">
        <w:rPr>
          <w:rFonts w:ascii="Arial" w:hAnsi="Arial" w:cs="Arial"/>
          <w:lang w:eastAsia="x-none"/>
        </w:rPr>
        <w:t xml:space="preserve"> </w:t>
      </w:r>
      <w:r w:rsidR="00563A92" w:rsidRPr="00276542">
        <w:rPr>
          <w:rFonts w:ascii="Arial" w:hAnsi="Arial" w:cs="Arial"/>
          <w:lang w:val="id-ID" w:eastAsia="x-none"/>
        </w:rPr>
        <w:t>...</w:t>
      </w:r>
      <w:r w:rsidRPr="00276542">
        <w:rPr>
          <w:rFonts w:ascii="Arial" w:hAnsi="Arial" w:cs="Arial"/>
          <w:lang w:eastAsia="x-none"/>
        </w:rPr>
        <w:t xml:space="preserve"> </w:t>
      </w:r>
      <w:r w:rsidR="00563A92" w:rsidRPr="00276542">
        <w:rPr>
          <w:rFonts w:ascii="Arial" w:hAnsi="Arial" w:cs="Arial"/>
          <w:lang w:val="id-ID" w:eastAsia="x-none"/>
        </w:rPr>
        <w:t>...</w:t>
      </w:r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intinya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menerangkan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sebagai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proofErr w:type="gramStart"/>
      <w:r w:rsidRPr="00276542">
        <w:rPr>
          <w:rFonts w:ascii="Arial" w:hAnsi="Arial" w:cs="Arial"/>
          <w:lang w:eastAsia="x-none"/>
        </w:rPr>
        <w:t>berikut</w:t>
      </w:r>
      <w:proofErr w:type="spellEnd"/>
      <w:r w:rsidRPr="00276542">
        <w:rPr>
          <w:rFonts w:ascii="Arial" w:hAnsi="Arial" w:cs="Arial"/>
          <w:lang w:eastAsia="x-none"/>
        </w:rPr>
        <w:t xml:space="preserve"> :</w:t>
      </w:r>
      <w:proofErr w:type="gramEnd"/>
      <w:r w:rsidRPr="00276542">
        <w:rPr>
          <w:rFonts w:ascii="Arial" w:hAnsi="Arial" w:cs="Arial"/>
          <w:lang w:eastAsia="x-none"/>
        </w:rPr>
        <w:t xml:space="preserve"> ------</w:t>
      </w:r>
      <w:r w:rsidR="00CF442C" w:rsidRPr="00276542">
        <w:rPr>
          <w:rFonts w:ascii="Arial" w:hAnsi="Arial" w:cs="Arial"/>
          <w:lang w:eastAsia="x-none"/>
        </w:rPr>
        <w:t>-----------</w:t>
      </w:r>
      <w:r w:rsidRPr="00276542">
        <w:rPr>
          <w:rFonts w:ascii="Arial" w:hAnsi="Arial" w:cs="Arial"/>
          <w:lang w:eastAsia="x-none"/>
        </w:rPr>
        <w:t>----------------------------------------------</w:t>
      </w:r>
    </w:p>
    <w:p w14:paraId="09FC17A8" w14:textId="77777777" w:rsidR="001F5CC1" w:rsidRPr="00276542" w:rsidRDefault="001F5CC1" w:rsidP="001F5CC1">
      <w:pPr>
        <w:pStyle w:val="BodyTextIndent"/>
        <w:ind w:left="567" w:hanging="564"/>
        <w:rPr>
          <w:rFonts w:ascii="Arial" w:hAnsi="Arial" w:cs="Arial"/>
          <w:sz w:val="12"/>
          <w:szCs w:val="12"/>
          <w:lang w:eastAsia="x-none"/>
        </w:rPr>
      </w:pPr>
    </w:p>
    <w:p w14:paraId="27242ED9" w14:textId="77777777" w:rsidR="001F5CC1" w:rsidRPr="00276542" w:rsidRDefault="00563A92" w:rsidP="00563A92">
      <w:pPr>
        <w:pStyle w:val="BodyTextIndent"/>
        <w:ind w:left="567" w:firstLine="0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val="id-ID" w:eastAsia="x-none"/>
        </w:rPr>
        <w:t>....</w:t>
      </w:r>
      <w:r w:rsidR="001F5CC1" w:rsidRPr="00276542">
        <w:rPr>
          <w:rFonts w:ascii="Arial" w:hAnsi="Arial" w:cs="Arial"/>
          <w:lang w:eastAsia="x-none"/>
        </w:rPr>
        <w:t>. -------</w:t>
      </w:r>
    </w:p>
    <w:p w14:paraId="3225F1C1" w14:textId="77777777" w:rsidR="001F5CC1" w:rsidRPr="00276542" w:rsidRDefault="001F5CC1" w:rsidP="001F5CC1">
      <w:pPr>
        <w:pStyle w:val="BodyTextIndent"/>
        <w:ind w:left="567" w:hanging="564"/>
        <w:rPr>
          <w:rFonts w:ascii="Arial" w:hAnsi="Arial" w:cs="Arial"/>
          <w:sz w:val="12"/>
          <w:szCs w:val="12"/>
          <w:lang w:eastAsia="x-none"/>
        </w:rPr>
      </w:pPr>
    </w:p>
    <w:p w14:paraId="74B8586B" w14:textId="77777777" w:rsidR="001F5CC1" w:rsidRPr="00276542" w:rsidRDefault="001F5CC1" w:rsidP="001F5CC1">
      <w:pPr>
        <w:pStyle w:val="BodyTextIndent"/>
        <w:ind w:left="567" w:hanging="564"/>
        <w:rPr>
          <w:rFonts w:ascii="Arial" w:hAnsi="Arial" w:cs="Arial"/>
          <w:b/>
          <w:i/>
          <w:lang w:eastAsia="x-none"/>
        </w:rPr>
      </w:pPr>
      <w:r w:rsidRPr="00276542">
        <w:rPr>
          <w:rFonts w:ascii="Arial" w:hAnsi="Arial" w:cs="Arial"/>
          <w:lang w:eastAsia="x-none"/>
        </w:rPr>
        <w:t xml:space="preserve"> </w:t>
      </w:r>
      <w:r w:rsidRPr="00276542">
        <w:rPr>
          <w:rFonts w:ascii="Arial" w:hAnsi="Arial" w:cs="Arial"/>
          <w:lang w:eastAsia="x-none"/>
        </w:rPr>
        <w:tab/>
      </w:r>
      <w:r w:rsidR="00563A92" w:rsidRPr="00276542">
        <w:rPr>
          <w:rFonts w:ascii="Arial" w:hAnsi="Arial" w:cs="Arial"/>
          <w:lang w:val="id-ID" w:eastAsia="x-none"/>
        </w:rPr>
        <w:t>....</w:t>
      </w:r>
      <w:r w:rsidRPr="00276542">
        <w:rPr>
          <w:rFonts w:ascii="Arial" w:hAnsi="Arial" w:cs="Arial"/>
          <w:b/>
          <w:i/>
          <w:lang w:eastAsia="x-none"/>
        </w:rPr>
        <w:t xml:space="preserve">. </w:t>
      </w:r>
      <w:r w:rsidRPr="00276542">
        <w:rPr>
          <w:rFonts w:ascii="Arial" w:hAnsi="Arial" w:cs="Arial"/>
          <w:b/>
          <w:lang w:eastAsia="x-none"/>
        </w:rPr>
        <w:t>----------------------------------------------------------------</w:t>
      </w:r>
    </w:p>
    <w:p w14:paraId="5F2502DF" w14:textId="77777777" w:rsidR="001F5CC1" w:rsidRPr="00276542" w:rsidRDefault="001F5CC1" w:rsidP="001F5CC1">
      <w:pPr>
        <w:pStyle w:val="BodyTextIndent"/>
        <w:ind w:left="567" w:hanging="564"/>
        <w:rPr>
          <w:rFonts w:ascii="Arial" w:hAnsi="Arial" w:cs="Arial"/>
          <w:b/>
          <w:i/>
          <w:lang w:eastAsia="x-none"/>
        </w:rPr>
      </w:pPr>
    </w:p>
    <w:p w14:paraId="29EC048C" w14:textId="77777777" w:rsidR="0028248D" w:rsidRPr="00276542" w:rsidRDefault="001F5CC1" w:rsidP="001F5CC1">
      <w:pPr>
        <w:pStyle w:val="BodyTextIndent"/>
        <w:ind w:left="567" w:hanging="564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eastAsia="x-none"/>
        </w:rPr>
        <w:t xml:space="preserve"> </w:t>
      </w:r>
      <w:r w:rsidRPr="00276542">
        <w:rPr>
          <w:rFonts w:ascii="Arial" w:hAnsi="Arial" w:cs="Arial"/>
          <w:lang w:eastAsia="x-none"/>
        </w:rPr>
        <w:tab/>
      </w:r>
      <w:r w:rsidR="00563A92" w:rsidRPr="00276542">
        <w:rPr>
          <w:rFonts w:ascii="Arial" w:hAnsi="Arial" w:cs="Arial"/>
          <w:lang w:val="id-ID" w:eastAsia="x-none"/>
        </w:rPr>
        <w:t>....</w:t>
      </w:r>
      <w:r w:rsidRPr="00276542">
        <w:rPr>
          <w:rFonts w:ascii="Arial" w:hAnsi="Arial" w:cs="Arial"/>
          <w:lang w:eastAsia="x-none"/>
        </w:rPr>
        <w:t xml:space="preserve">. </w:t>
      </w:r>
    </w:p>
    <w:p w14:paraId="5E773909" w14:textId="77777777" w:rsidR="0028248D" w:rsidRPr="00276542" w:rsidRDefault="0028248D" w:rsidP="001F5CC1">
      <w:pPr>
        <w:pStyle w:val="BodyTextIndent"/>
        <w:ind w:left="567" w:hanging="564"/>
        <w:rPr>
          <w:rFonts w:ascii="Arial" w:hAnsi="Arial" w:cs="Arial"/>
          <w:lang w:eastAsia="x-none"/>
        </w:rPr>
      </w:pPr>
    </w:p>
    <w:p w14:paraId="1ED407BB" w14:textId="77777777" w:rsidR="0028248D" w:rsidRPr="00276542" w:rsidRDefault="0028248D" w:rsidP="0028248D">
      <w:pPr>
        <w:pStyle w:val="BodyTextIndent"/>
        <w:ind w:left="567" w:hanging="564"/>
        <w:jc w:val="right"/>
        <w:rPr>
          <w:rFonts w:ascii="Arial" w:hAnsi="Arial" w:cs="Arial"/>
          <w:lang w:eastAsia="x-none"/>
        </w:rPr>
      </w:pPr>
      <w:proofErr w:type="spellStart"/>
      <w:r w:rsidRPr="00276542">
        <w:rPr>
          <w:rFonts w:ascii="Arial" w:hAnsi="Arial" w:cs="Arial"/>
          <w:lang w:eastAsia="x-none"/>
        </w:rPr>
        <w:t>Sesampainya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gramStart"/>
      <w:r w:rsidRPr="00276542">
        <w:rPr>
          <w:rFonts w:ascii="Arial" w:hAnsi="Arial" w:cs="Arial"/>
          <w:lang w:eastAsia="x-none"/>
        </w:rPr>
        <w:t>…..</w:t>
      </w:r>
      <w:proofErr w:type="gramEnd"/>
    </w:p>
    <w:p w14:paraId="47395545" w14:textId="77777777" w:rsidR="001F5CC1" w:rsidRPr="00276542" w:rsidRDefault="0028248D" w:rsidP="001F5CC1">
      <w:pPr>
        <w:pStyle w:val="BodyTextIndent"/>
        <w:ind w:left="567" w:hanging="564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eastAsia="x-none"/>
        </w:rPr>
        <w:t xml:space="preserve"> </w:t>
      </w:r>
      <w:r w:rsidRPr="00276542">
        <w:rPr>
          <w:rFonts w:ascii="Arial" w:hAnsi="Arial" w:cs="Arial"/>
          <w:lang w:eastAsia="x-none"/>
        </w:rPr>
        <w:tab/>
      </w:r>
      <w:r w:rsidR="00563A92" w:rsidRPr="00276542">
        <w:rPr>
          <w:rFonts w:ascii="Arial" w:hAnsi="Arial" w:cs="Arial"/>
          <w:lang w:val="id-ID" w:eastAsia="x-none"/>
        </w:rPr>
        <w:t>....</w:t>
      </w:r>
      <w:r w:rsidR="001F5CC1" w:rsidRPr="00276542">
        <w:rPr>
          <w:rFonts w:ascii="Arial" w:hAnsi="Arial" w:cs="Arial"/>
          <w:lang w:eastAsia="x-none"/>
        </w:rPr>
        <w:t>. -----------------------------------------------------------------------------------------------------</w:t>
      </w:r>
    </w:p>
    <w:p w14:paraId="7D8904B7" w14:textId="77777777" w:rsidR="001F5CC1" w:rsidRPr="00276542" w:rsidRDefault="001F5CC1" w:rsidP="001F5CC1">
      <w:pPr>
        <w:pStyle w:val="BodyTextIndent"/>
        <w:ind w:left="567" w:hanging="564"/>
        <w:rPr>
          <w:rFonts w:ascii="Arial" w:hAnsi="Arial" w:cs="Arial"/>
          <w:lang w:eastAsia="x-none"/>
        </w:rPr>
      </w:pPr>
    </w:p>
    <w:p w14:paraId="0C86D9B8" w14:textId="77777777" w:rsidR="001F5CC1" w:rsidRPr="00276542" w:rsidRDefault="001F5CC1" w:rsidP="001F5CC1">
      <w:pPr>
        <w:pStyle w:val="BodyTextIndent"/>
        <w:ind w:left="567" w:hanging="564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eastAsia="x-none"/>
        </w:rPr>
        <w:t xml:space="preserve"> </w:t>
      </w:r>
      <w:r w:rsidRPr="00276542">
        <w:rPr>
          <w:rFonts w:ascii="Arial" w:hAnsi="Arial" w:cs="Arial"/>
          <w:lang w:eastAsia="x-none"/>
        </w:rPr>
        <w:tab/>
      </w:r>
      <w:proofErr w:type="spellStart"/>
      <w:r w:rsidRPr="00276542">
        <w:rPr>
          <w:rFonts w:ascii="Arial" w:hAnsi="Arial" w:cs="Arial"/>
          <w:lang w:eastAsia="x-none"/>
        </w:rPr>
        <w:t>Selanjutnya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ditanyakan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apakah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saudara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membenarkan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keterangan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tersebut</w:t>
      </w:r>
      <w:proofErr w:type="spellEnd"/>
      <w:r w:rsidRPr="00276542">
        <w:rPr>
          <w:rFonts w:ascii="Arial" w:hAnsi="Arial" w:cs="Arial"/>
          <w:lang w:eastAsia="x-none"/>
        </w:rPr>
        <w:t xml:space="preserve">, </w:t>
      </w:r>
      <w:proofErr w:type="spellStart"/>
      <w:r w:rsidRPr="00276542">
        <w:rPr>
          <w:rFonts w:ascii="Arial" w:hAnsi="Arial" w:cs="Arial"/>
          <w:lang w:eastAsia="x-none"/>
        </w:rPr>
        <w:t>jika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tidak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proofErr w:type="gramStart"/>
      <w:r w:rsidRPr="00276542">
        <w:rPr>
          <w:rFonts w:ascii="Arial" w:hAnsi="Arial" w:cs="Arial"/>
          <w:lang w:eastAsia="x-none"/>
        </w:rPr>
        <w:t>mengapa</w:t>
      </w:r>
      <w:proofErr w:type="spellEnd"/>
      <w:r w:rsidRPr="00276542">
        <w:rPr>
          <w:rFonts w:ascii="Arial" w:hAnsi="Arial" w:cs="Arial"/>
          <w:lang w:eastAsia="x-none"/>
        </w:rPr>
        <w:t xml:space="preserve"> ?</w:t>
      </w:r>
      <w:proofErr w:type="gramEnd"/>
      <w:r w:rsidRPr="00276542">
        <w:rPr>
          <w:rFonts w:ascii="Arial" w:hAnsi="Arial" w:cs="Arial"/>
          <w:lang w:eastAsia="x-none"/>
        </w:rPr>
        <w:t xml:space="preserve"> ------------------------------------------------------------------------------------------------</w:t>
      </w:r>
    </w:p>
    <w:p w14:paraId="2C5B176D" w14:textId="77777777" w:rsidR="001F5CC1" w:rsidRPr="00276542" w:rsidRDefault="001F5CC1" w:rsidP="001F5CC1">
      <w:pPr>
        <w:pStyle w:val="BodyTextIndent"/>
        <w:ind w:left="1440" w:hanging="870"/>
        <w:rPr>
          <w:rFonts w:ascii="Arial" w:hAnsi="Arial" w:cs="Arial"/>
          <w:lang w:eastAsia="x-none"/>
        </w:rPr>
      </w:pPr>
    </w:p>
    <w:p w14:paraId="3D9E7130" w14:textId="77777777" w:rsidR="001F5CC1" w:rsidRPr="00276542" w:rsidRDefault="00563A92" w:rsidP="00CF442C">
      <w:pPr>
        <w:numPr>
          <w:ilvl w:val="0"/>
          <w:numId w:val="25"/>
        </w:numPr>
        <w:ind w:left="1134" w:hanging="567"/>
        <w:jc w:val="both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val="id-ID" w:eastAsia="x-none"/>
        </w:rPr>
        <w:t>...</w:t>
      </w:r>
      <w:r w:rsidR="006338BB" w:rsidRPr="00276542">
        <w:rPr>
          <w:rFonts w:ascii="Arial" w:hAnsi="Arial" w:cs="Arial"/>
          <w:lang w:eastAsia="x-none"/>
        </w:rPr>
        <w:t>. ---------------------------------------------------------------------------------------------</w:t>
      </w:r>
    </w:p>
    <w:p w14:paraId="026907F2" w14:textId="77777777" w:rsidR="001F5CC1" w:rsidRPr="00276542" w:rsidRDefault="001F5CC1" w:rsidP="006338BB">
      <w:pPr>
        <w:pStyle w:val="BodyTextIndent"/>
        <w:ind w:left="0" w:firstLine="0"/>
        <w:rPr>
          <w:rFonts w:ascii="Arial" w:hAnsi="Arial" w:cs="Arial"/>
          <w:lang w:eastAsia="x-none"/>
        </w:rPr>
      </w:pPr>
    </w:p>
    <w:p w14:paraId="126289A9" w14:textId="77777777" w:rsidR="0001119D" w:rsidRPr="00276542" w:rsidRDefault="00563A92" w:rsidP="00FD761C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val="id-ID" w:eastAsia="x-none"/>
        </w:rPr>
        <w:t>...</w:t>
      </w:r>
      <w:r w:rsidR="001F5CC1" w:rsidRPr="00276542">
        <w:rPr>
          <w:rFonts w:ascii="Arial" w:hAnsi="Arial" w:cs="Arial"/>
          <w:lang w:eastAsia="x-none"/>
        </w:rPr>
        <w:t>--------------------</w:t>
      </w:r>
      <w:r w:rsidRPr="00276542">
        <w:rPr>
          <w:rFonts w:ascii="Arial" w:hAnsi="Arial" w:cs="Arial"/>
          <w:lang w:val="id-ID" w:eastAsia="x-none"/>
        </w:rPr>
        <w:t>----</w:t>
      </w:r>
      <w:r w:rsidR="001F5CC1" w:rsidRPr="00276542">
        <w:rPr>
          <w:rFonts w:ascii="Arial" w:hAnsi="Arial" w:cs="Arial"/>
          <w:lang w:eastAsia="x-none"/>
        </w:rPr>
        <w:t>--------</w:t>
      </w:r>
    </w:p>
    <w:p w14:paraId="6947DB75" w14:textId="77777777" w:rsidR="0001119D" w:rsidRPr="00276542" w:rsidRDefault="0001119D" w:rsidP="0001119D">
      <w:pPr>
        <w:pStyle w:val="BodyTextIndent"/>
        <w:rPr>
          <w:rFonts w:ascii="Arial" w:hAnsi="Arial" w:cs="Arial"/>
          <w:lang w:eastAsia="x-none"/>
        </w:rPr>
      </w:pPr>
    </w:p>
    <w:p w14:paraId="04BAF7CA" w14:textId="77777777" w:rsidR="0001119D" w:rsidRPr="00276542" w:rsidRDefault="00563A92" w:rsidP="00CF442C">
      <w:pPr>
        <w:numPr>
          <w:ilvl w:val="0"/>
          <w:numId w:val="25"/>
        </w:numPr>
        <w:ind w:left="1134" w:hanging="567"/>
        <w:jc w:val="both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val="id-ID" w:eastAsia="x-none"/>
        </w:rPr>
        <w:t>...</w:t>
      </w:r>
      <w:r w:rsidR="00325249" w:rsidRPr="00276542">
        <w:rPr>
          <w:rFonts w:ascii="Arial" w:hAnsi="Arial" w:cs="Arial"/>
          <w:lang w:eastAsia="x-none"/>
        </w:rPr>
        <w:t>.-------------------------</w:t>
      </w:r>
    </w:p>
    <w:p w14:paraId="13C0C386" w14:textId="77777777" w:rsidR="0001119D" w:rsidRPr="00276542" w:rsidRDefault="0001119D" w:rsidP="007F1515">
      <w:pPr>
        <w:pStyle w:val="BodyTextIndent"/>
        <w:ind w:left="1440" w:hanging="870"/>
        <w:rPr>
          <w:rFonts w:ascii="Arial" w:hAnsi="Arial" w:cs="Arial"/>
          <w:lang w:eastAsia="x-none"/>
        </w:rPr>
      </w:pPr>
    </w:p>
    <w:p w14:paraId="65199590" w14:textId="77777777" w:rsidR="00222A69" w:rsidRPr="00276542" w:rsidRDefault="00563A92" w:rsidP="00FD761C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val="id-ID" w:eastAsia="x-none"/>
        </w:rPr>
        <w:t>.....</w:t>
      </w:r>
      <w:r w:rsidR="00222A69" w:rsidRPr="00276542">
        <w:rPr>
          <w:rFonts w:ascii="Arial" w:hAnsi="Arial" w:cs="Arial"/>
          <w:lang w:eastAsia="x-none"/>
        </w:rPr>
        <w:t xml:space="preserve"> ? --------------------------------------------------</w:t>
      </w:r>
    </w:p>
    <w:p w14:paraId="218BA3C2" w14:textId="77777777" w:rsidR="00860FC8" w:rsidRPr="00276542" w:rsidRDefault="00860FC8" w:rsidP="00860FC8">
      <w:pPr>
        <w:pStyle w:val="BodyTextIndent"/>
        <w:ind w:left="0" w:firstLine="720"/>
        <w:rPr>
          <w:rFonts w:ascii="Arial" w:hAnsi="Arial" w:cs="Arial"/>
          <w:lang w:eastAsia="x-none"/>
        </w:rPr>
      </w:pPr>
    </w:p>
    <w:p w14:paraId="05161947" w14:textId="77777777" w:rsidR="00325249" w:rsidRPr="00276542" w:rsidRDefault="00325249" w:rsidP="00325249">
      <w:pPr>
        <w:ind w:left="1134" w:hanging="567"/>
        <w:jc w:val="both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eastAsia="x-none"/>
        </w:rPr>
        <w:t>15.</w:t>
      </w:r>
      <w:r w:rsidRPr="00276542">
        <w:rPr>
          <w:rFonts w:ascii="Arial" w:hAnsi="Arial" w:cs="Arial"/>
          <w:lang w:eastAsia="x-none"/>
        </w:rPr>
        <w:tab/>
      </w:r>
      <w:r w:rsidR="00563A92" w:rsidRPr="00276542">
        <w:rPr>
          <w:rFonts w:ascii="Arial" w:hAnsi="Arial" w:cs="Arial"/>
          <w:lang w:val="id-ID" w:eastAsia="x-none"/>
        </w:rPr>
        <w:t>...</w:t>
      </w:r>
      <w:r w:rsidRPr="00276542">
        <w:rPr>
          <w:rFonts w:ascii="Arial" w:hAnsi="Arial" w:cs="Arial"/>
          <w:lang w:eastAsia="x-none"/>
        </w:rPr>
        <w:t>. --------------------------------------------------</w:t>
      </w:r>
    </w:p>
    <w:p w14:paraId="3BD47D6E" w14:textId="77777777" w:rsidR="00325249" w:rsidRPr="00276542" w:rsidRDefault="00325249" w:rsidP="00325249">
      <w:pPr>
        <w:tabs>
          <w:tab w:val="left" w:pos="1701"/>
        </w:tabs>
        <w:ind w:left="1699" w:hanging="565"/>
        <w:jc w:val="both"/>
        <w:rPr>
          <w:rFonts w:ascii="Arial" w:hAnsi="Arial" w:cs="Arial"/>
          <w:lang w:eastAsia="x-none"/>
        </w:rPr>
      </w:pPr>
    </w:p>
    <w:p w14:paraId="61DCA71F" w14:textId="77777777" w:rsidR="0028248D" w:rsidRPr="00276542" w:rsidRDefault="0028248D" w:rsidP="00325249">
      <w:pPr>
        <w:tabs>
          <w:tab w:val="left" w:pos="1701"/>
        </w:tabs>
        <w:ind w:left="1134"/>
        <w:jc w:val="both"/>
        <w:rPr>
          <w:rFonts w:ascii="Arial" w:hAnsi="Arial" w:cs="Arial"/>
          <w:lang w:eastAsia="x-none"/>
        </w:rPr>
      </w:pPr>
    </w:p>
    <w:p w14:paraId="69043902" w14:textId="77777777" w:rsidR="0028248D" w:rsidRPr="00276542" w:rsidRDefault="0028248D" w:rsidP="00325249">
      <w:pPr>
        <w:tabs>
          <w:tab w:val="left" w:pos="1701"/>
        </w:tabs>
        <w:ind w:left="1134"/>
        <w:jc w:val="both"/>
        <w:rPr>
          <w:rFonts w:ascii="Arial" w:hAnsi="Arial" w:cs="Arial"/>
          <w:lang w:eastAsia="x-none"/>
        </w:rPr>
      </w:pPr>
    </w:p>
    <w:p w14:paraId="620BFF61" w14:textId="77777777" w:rsidR="0028248D" w:rsidRPr="00276542" w:rsidRDefault="0028248D" w:rsidP="0028248D">
      <w:pPr>
        <w:tabs>
          <w:tab w:val="left" w:pos="1701"/>
        </w:tabs>
        <w:ind w:left="1134"/>
        <w:jc w:val="right"/>
        <w:rPr>
          <w:rFonts w:ascii="Arial" w:hAnsi="Arial" w:cs="Arial"/>
          <w:lang w:eastAsia="x-none"/>
        </w:rPr>
      </w:pPr>
      <w:proofErr w:type="spellStart"/>
      <w:r w:rsidRPr="00276542">
        <w:rPr>
          <w:rFonts w:ascii="Arial" w:hAnsi="Arial" w:cs="Arial"/>
          <w:lang w:eastAsia="x-none"/>
        </w:rPr>
        <w:t>Setelah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gramStart"/>
      <w:r w:rsidRPr="00276542">
        <w:rPr>
          <w:rFonts w:ascii="Arial" w:hAnsi="Arial" w:cs="Arial"/>
          <w:lang w:eastAsia="x-none"/>
        </w:rPr>
        <w:t>…..</w:t>
      </w:r>
      <w:proofErr w:type="gramEnd"/>
    </w:p>
    <w:p w14:paraId="01511D89" w14:textId="77777777" w:rsidR="0028248D" w:rsidRPr="00276542" w:rsidRDefault="0028248D" w:rsidP="00325249">
      <w:pPr>
        <w:tabs>
          <w:tab w:val="left" w:pos="1701"/>
        </w:tabs>
        <w:ind w:left="1134"/>
        <w:jc w:val="both"/>
        <w:rPr>
          <w:rFonts w:ascii="Arial" w:hAnsi="Arial" w:cs="Arial"/>
          <w:lang w:eastAsia="x-none"/>
        </w:rPr>
      </w:pPr>
    </w:p>
    <w:p w14:paraId="1FE6B676" w14:textId="77777777" w:rsidR="00222A69" w:rsidRPr="00276542" w:rsidRDefault="00563A92" w:rsidP="00325249">
      <w:pPr>
        <w:tabs>
          <w:tab w:val="left" w:pos="1701"/>
        </w:tabs>
        <w:ind w:left="1134"/>
        <w:jc w:val="both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val="id-ID" w:eastAsia="x-none"/>
        </w:rPr>
        <w:t>...</w:t>
      </w:r>
      <w:r w:rsidR="00325249" w:rsidRPr="00276542">
        <w:rPr>
          <w:rFonts w:ascii="Arial" w:hAnsi="Arial" w:cs="Arial"/>
          <w:lang w:eastAsia="x-none"/>
        </w:rPr>
        <w:t>.-----------------------------------------------------------------------------------------------</w:t>
      </w:r>
    </w:p>
    <w:p w14:paraId="70F28E5A" w14:textId="77777777" w:rsidR="00C664E7" w:rsidRPr="00276542" w:rsidRDefault="00C664E7" w:rsidP="0040630B">
      <w:pPr>
        <w:pStyle w:val="BodyTextIndent"/>
        <w:ind w:left="567" w:hanging="567"/>
        <w:rPr>
          <w:rFonts w:ascii="Arial" w:hAnsi="Arial" w:cs="Arial"/>
          <w:lang w:eastAsia="x-none"/>
        </w:rPr>
      </w:pPr>
    </w:p>
    <w:p w14:paraId="244C14F6" w14:textId="77777777" w:rsidR="00B17EEE" w:rsidRPr="00276542" w:rsidRDefault="00B17EEE" w:rsidP="00B17EEE">
      <w:pPr>
        <w:jc w:val="both"/>
        <w:rPr>
          <w:rFonts w:ascii="Arial" w:hAnsi="Arial" w:cs="Arial"/>
          <w:lang w:eastAsia="x-none"/>
        </w:rPr>
      </w:pPr>
    </w:p>
    <w:p w14:paraId="15CCDFC9" w14:textId="77777777" w:rsidR="00B17EEE" w:rsidRPr="00276542" w:rsidRDefault="00780525" w:rsidP="00663DCF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Arial" w:hAnsi="Arial" w:cs="Arial"/>
          <w:lang w:eastAsia="x-none"/>
        </w:rPr>
      </w:pPr>
      <w:proofErr w:type="spellStart"/>
      <w:r w:rsidRPr="00276542">
        <w:rPr>
          <w:rFonts w:ascii="Arial" w:hAnsi="Arial" w:cs="Arial"/>
          <w:lang w:eastAsia="x-none"/>
        </w:rPr>
        <w:t>Apakah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saudara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mengetahui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sebagai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anggota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Polri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tindakan</w:t>
      </w:r>
      <w:proofErr w:type="spellEnd"/>
      <w:r w:rsidRPr="00276542">
        <w:rPr>
          <w:rFonts w:ascii="Arial" w:hAnsi="Arial" w:cs="Arial"/>
          <w:lang w:eastAsia="x-none"/>
        </w:rPr>
        <w:t xml:space="preserve"> yang </w:t>
      </w:r>
      <w:proofErr w:type="spellStart"/>
      <w:r w:rsidRPr="00276542">
        <w:rPr>
          <w:rFonts w:ascii="Arial" w:hAnsi="Arial" w:cs="Arial"/>
          <w:lang w:eastAsia="x-none"/>
        </w:rPr>
        <w:t>saudara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lakukan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adalah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merupakan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perbuatan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pelanggaran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pidana</w:t>
      </w:r>
      <w:proofErr w:type="spellEnd"/>
      <w:r w:rsidRPr="00276542">
        <w:rPr>
          <w:rFonts w:ascii="Arial" w:hAnsi="Arial" w:cs="Arial"/>
          <w:lang w:eastAsia="x-none"/>
        </w:rPr>
        <w:t xml:space="preserve"> dan Kode </w:t>
      </w:r>
      <w:proofErr w:type="spellStart"/>
      <w:r w:rsidRPr="00276542">
        <w:rPr>
          <w:rFonts w:ascii="Arial" w:hAnsi="Arial" w:cs="Arial"/>
          <w:lang w:eastAsia="x-none"/>
        </w:rPr>
        <w:t>Etik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Profesi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Polri</w:t>
      </w:r>
      <w:proofErr w:type="spellEnd"/>
      <w:r w:rsidRPr="00276542">
        <w:rPr>
          <w:rFonts w:ascii="Arial" w:hAnsi="Arial" w:cs="Arial"/>
          <w:lang w:eastAsia="x-none"/>
        </w:rPr>
        <w:t xml:space="preserve">? Jika tau, </w:t>
      </w:r>
      <w:proofErr w:type="spellStart"/>
      <w:r w:rsidRPr="00276542">
        <w:rPr>
          <w:rFonts w:ascii="Arial" w:hAnsi="Arial" w:cs="Arial"/>
          <w:lang w:eastAsia="x-none"/>
        </w:rPr>
        <w:t>mengapa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saudara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="00640731" w:rsidRPr="00276542">
        <w:rPr>
          <w:rFonts w:ascii="Arial" w:hAnsi="Arial" w:cs="Arial"/>
          <w:lang w:eastAsia="x-none"/>
        </w:rPr>
        <w:t>tetap</w:t>
      </w:r>
      <w:proofErr w:type="spellEnd"/>
      <w:r w:rsidR="00640731" w:rsidRPr="00276542">
        <w:rPr>
          <w:rFonts w:ascii="Arial" w:hAnsi="Arial" w:cs="Arial"/>
          <w:lang w:eastAsia="x-none"/>
        </w:rPr>
        <w:t xml:space="preserve"> </w:t>
      </w:r>
      <w:proofErr w:type="spellStart"/>
      <w:proofErr w:type="gramStart"/>
      <w:r w:rsidRPr="00276542">
        <w:rPr>
          <w:rFonts w:ascii="Arial" w:hAnsi="Arial" w:cs="Arial"/>
          <w:lang w:eastAsia="x-none"/>
        </w:rPr>
        <w:t>lakukan</w:t>
      </w:r>
      <w:proofErr w:type="spellEnd"/>
      <w:r w:rsidRPr="00276542">
        <w:rPr>
          <w:rFonts w:ascii="Arial" w:hAnsi="Arial" w:cs="Arial"/>
          <w:lang w:eastAsia="x-none"/>
        </w:rPr>
        <w:t xml:space="preserve"> ?</w:t>
      </w:r>
      <w:proofErr w:type="gram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proofErr w:type="gramStart"/>
      <w:r w:rsidRPr="00276542">
        <w:rPr>
          <w:rFonts w:ascii="Arial" w:hAnsi="Arial" w:cs="Arial"/>
          <w:lang w:eastAsia="x-none"/>
        </w:rPr>
        <w:t>Jelaskan</w:t>
      </w:r>
      <w:proofErr w:type="spellEnd"/>
      <w:r w:rsidRPr="00276542">
        <w:rPr>
          <w:rFonts w:ascii="Arial" w:hAnsi="Arial" w:cs="Arial"/>
          <w:lang w:eastAsia="x-none"/>
        </w:rPr>
        <w:t xml:space="preserve"> !</w:t>
      </w:r>
      <w:proofErr w:type="gramEnd"/>
      <w:r w:rsidRPr="00276542">
        <w:rPr>
          <w:rFonts w:ascii="Arial" w:hAnsi="Arial" w:cs="Arial"/>
          <w:lang w:eastAsia="x-none"/>
        </w:rPr>
        <w:t xml:space="preserve"> -------------------------------------------------------------------</w:t>
      </w:r>
    </w:p>
    <w:p w14:paraId="6FB1E142" w14:textId="77777777" w:rsidR="00780525" w:rsidRPr="00276542" w:rsidRDefault="00780525" w:rsidP="00780525">
      <w:pPr>
        <w:ind w:left="567" w:hanging="567"/>
        <w:jc w:val="both"/>
        <w:rPr>
          <w:rFonts w:ascii="Arial" w:hAnsi="Arial" w:cs="Arial"/>
          <w:lang w:eastAsia="x-none"/>
        </w:rPr>
      </w:pPr>
    </w:p>
    <w:p w14:paraId="161B8682" w14:textId="77777777" w:rsidR="007A2A88" w:rsidRPr="00276542" w:rsidRDefault="007A2A88" w:rsidP="00780525">
      <w:pPr>
        <w:ind w:left="567" w:hanging="567"/>
        <w:jc w:val="both"/>
        <w:rPr>
          <w:rFonts w:ascii="Arial" w:hAnsi="Arial" w:cs="Arial"/>
          <w:lang w:eastAsia="x-none"/>
        </w:rPr>
      </w:pPr>
    </w:p>
    <w:p w14:paraId="3903E180" w14:textId="77777777" w:rsidR="00780525" w:rsidRPr="00276542" w:rsidRDefault="00640731" w:rsidP="009D0620">
      <w:pPr>
        <w:numPr>
          <w:ilvl w:val="0"/>
          <w:numId w:val="30"/>
        </w:numPr>
        <w:ind w:left="1134" w:hanging="567"/>
        <w:jc w:val="both"/>
        <w:rPr>
          <w:rFonts w:ascii="Arial" w:hAnsi="Arial" w:cs="Arial"/>
          <w:lang w:eastAsia="x-none"/>
        </w:rPr>
      </w:pPr>
      <w:proofErr w:type="spellStart"/>
      <w:r w:rsidRPr="00276542">
        <w:rPr>
          <w:rFonts w:ascii="Arial" w:hAnsi="Arial" w:cs="Arial"/>
          <w:lang w:eastAsia="x-none"/>
        </w:rPr>
        <w:t>Bahwa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saya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mengetahui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tindakan</w:t>
      </w:r>
      <w:proofErr w:type="spellEnd"/>
      <w:r w:rsidRPr="00276542">
        <w:rPr>
          <w:rFonts w:ascii="Arial" w:hAnsi="Arial" w:cs="Arial"/>
          <w:lang w:eastAsia="x-none"/>
        </w:rPr>
        <w:t xml:space="preserve"> yang </w:t>
      </w:r>
      <w:proofErr w:type="spellStart"/>
      <w:r w:rsidRPr="00276542">
        <w:rPr>
          <w:rFonts w:ascii="Arial" w:hAnsi="Arial" w:cs="Arial"/>
          <w:lang w:eastAsia="x-none"/>
        </w:rPr>
        <w:t>saya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lakukan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merupakan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perbuatan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pelanggaran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tindak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pidana</w:t>
      </w:r>
      <w:proofErr w:type="spellEnd"/>
      <w:r w:rsidRPr="00276542">
        <w:rPr>
          <w:rFonts w:ascii="Arial" w:hAnsi="Arial" w:cs="Arial"/>
          <w:lang w:eastAsia="x-none"/>
        </w:rPr>
        <w:t xml:space="preserve"> dan Kode </w:t>
      </w:r>
      <w:proofErr w:type="spellStart"/>
      <w:r w:rsidRPr="00276542">
        <w:rPr>
          <w:rFonts w:ascii="Arial" w:hAnsi="Arial" w:cs="Arial"/>
          <w:lang w:eastAsia="x-none"/>
        </w:rPr>
        <w:t>Etik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Profesi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Polri</w:t>
      </w:r>
      <w:proofErr w:type="spellEnd"/>
      <w:r w:rsidRPr="00276542">
        <w:rPr>
          <w:rFonts w:ascii="Arial" w:hAnsi="Arial" w:cs="Arial"/>
          <w:lang w:eastAsia="x-none"/>
        </w:rPr>
        <w:t xml:space="preserve">. Adapun </w:t>
      </w:r>
      <w:proofErr w:type="spellStart"/>
      <w:r w:rsidRPr="00276542">
        <w:rPr>
          <w:rFonts w:ascii="Arial" w:hAnsi="Arial" w:cs="Arial"/>
          <w:lang w:eastAsia="x-none"/>
        </w:rPr>
        <w:t>alasan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saya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tetap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melakukan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hal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tersebut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dikarenakan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saya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tidak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menyangka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jika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perbuatan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saya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berujung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seperti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ini</w:t>
      </w:r>
      <w:proofErr w:type="spellEnd"/>
      <w:r w:rsidRPr="00276542">
        <w:rPr>
          <w:rFonts w:ascii="Arial" w:hAnsi="Arial" w:cs="Arial"/>
          <w:lang w:eastAsia="x-none"/>
        </w:rPr>
        <w:t xml:space="preserve">, </w:t>
      </w:r>
      <w:proofErr w:type="spellStart"/>
      <w:r w:rsidRPr="00276542">
        <w:rPr>
          <w:rFonts w:ascii="Arial" w:hAnsi="Arial" w:cs="Arial"/>
          <w:lang w:eastAsia="x-none"/>
        </w:rPr>
        <w:t>saya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pikir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bahwa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saya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akan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bisa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mengatasinya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dalam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jangka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waktu</w:t>
      </w:r>
      <w:proofErr w:type="spellEnd"/>
      <w:r w:rsidRPr="00276542">
        <w:rPr>
          <w:rFonts w:ascii="Arial" w:hAnsi="Arial" w:cs="Arial"/>
          <w:lang w:eastAsia="x-none"/>
        </w:rPr>
        <w:t xml:space="preserve"> yang </w:t>
      </w:r>
      <w:proofErr w:type="spellStart"/>
      <w:r w:rsidRPr="00276542">
        <w:rPr>
          <w:rFonts w:ascii="Arial" w:hAnsi="Arial" w:cs="Arial"/>
          <w:lang w:eastAsia="x-none"/>
        </w:rPr>
        <w:t>saya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tuangkan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dalam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surat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proofErr w:type="gramStart"/>
      <w:r w:rsidRPr="00276542">
        <w:rPr>
          <w:rFonts w:ascii="Arial" w:hAnsi="Arial" w:cs="Arial"/>
          <w:lang w:eastAsia="x-none"/>
        </w:rPr>
        <w:t>pernyataan</w:t>
      </w:r>
      <w:proofErr w:type="spellEnd"/>
      <w:r w:rsidR="00042577" w:rsidRPr="00276542">
        <w:rPr>
          <w:rFonts w:ascii="Arial" w:hAnsi="Arial" w:cs="Arial"/>
          <w:lang w:eastAsia="x-none"/>
        </w:rPr>
        <w:t>.-----------------------------------------</w:t>
      </w:r>
      <w:proofErr w:type="gramEnd"/>
    </w:p>
    <w:p w14:paraId="64EEAEC9" w14:textId="77777777" w:rsidR="0040630B" w:rsidRPr="00276542" w:rsidRDefault="0040630B" w:rsidP="0040630B">
      <w:pPr>
        <w:pStyle w:val="BodyTextIndent"/>
        <w:ind w:hanging="153"/>
        <w:rPr>
          <w:rFonts w:ascii="Arial" w:hAnsi="Arial" w:cs="Arial"/>
          <w:lang w:eastAsia="x-none"/>
        </w:rPr>
      </w:pPr>
    </w:p>
    <w:p w14:paraId="33B43335" w14:textId="77777777" w:rsidR="00235A0D" w:rsidRPr="00276542" w:rsidRDefault="007B4020" w:rsidP="00FD761C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Arial" w:hAnsi="Arial" w:cs="Arial"/>
          <w:lang w:val="id-ID" w:eastAsia="x-none"/>
        </w:rPr>
      </w:pPr>
      <w:r w:rsidRPr="00276542">
        <w:rPr>
          <w:rFonts w:ascii="Arial" w:hAnsi="Arial" w:cs="Arial"/>
          <w:lang w:val="id-ID" w:eastAsia="x-none"/>
        </w:rPr>
        <w:t xml:space="preserve">Apakah </w:t>
      </w:r>
      <w:r w:rsidR="00D3014A" w:rsidRPr="00276542">
        <w:rPr>
          <w:rFonts w:ascii="Arial" w:hAnsi="Arial" w:cs="Arial"/>
          <w:lang w:val="id-ID" w:eastAsia="x-none"/>
        </w:rPr>
        <w:t xml:space="preserve">semua jawaban keterangan yang </w:t>
      </w:r>
      <w:r w:rsidR="000060C8" w:rsidRPr="00276542">
        <w:rPr>
          <w:rFonts w:ascii="Arial" w:hAnsi="Arial" w:cs="Arial"/>
          <w:lang w:val="id-ID" w:eastAsia="x-none"/>
        </w:rPr>
        <w:t>S</w:t>
      </w:r>
      <w:r w:rsidR="009670F2" w:rsidRPr="00276542">
        <w:rPr>
          <w:rFonts w:ascii="Arial" w:hAnsi="Arial" w:cs="Arial"/>
          <w:lang w:val="id-ID" w:eastAsia="x-none"/>
        </w:rPr>
        <w:t>audara</w:t>
      </w:r>
      <w:r w:rsidR="00DD67BC" w:rsidRPr="00276542">
        <w:rPr>
          <w:rFonts w:ascii="Arial" w:hAnsi="Arial" w:cs="Arial"/>
          <w:lang w:val="id-ID" w:eastAsia="x-none"/>
        </w:rPr>
        <w:t xml:space="preserve"> </w:t>
      </w:r>
      <w:r w:rsidR="00D3014A" w:rsidRPr="00276542">
        <w:rPr>
          <w:rFonts w:ascii="Arial" w:hAnsi="Arial" w:cs="Arial"/>
          <w:lang w:val="id-ID" w:eastAsia="x-none"/>
        </w:rPr>
        <w:t>berikan tersebut di atas dapat dipertanggung jawabkan kebenarannya</w:t>
      </w:r>
      <w:r w:rsidR="000A466C" w:rsidRPr="00276542">
        <w:rPr>
          <w:rFonts w:ascii="Arial" w:hAnsi="Arial" w:cs="Arial"/>
          <w:lang w:val="id-ID" w:eastAsia="x-none"/>
        </w:rPr>
        <w:t xml:space="preserve"> dan bersedia untuk di pertemukan dengan saksi-saksi lain untuk dilakukan konfrontir </w:t>
      </w:r>
      <w:r w:rsidR="00D3014A" w:rsidRPr="00276542">
        <w:rPr>
          <w:rFonts w:ascii="Arial" w:hAnsi="Arial" w:cs="Arial"/>
          <w:lang w:val="id-ID" w:eastAsia="x-none"/>
        </w:rPr>
        <w:t>?</w:t>
      </w:r>
      <w:r w:rsidR="003537FB" w:rsidRPr="00276542">
        <w:rPr>
          <w:rFonts w:ascii="Arial" w:hAnsi="Arial" w:cs="Arial"/>
          <w:lang w:val="id-ID" w:eastAsia="x-none"/>
        </w:rPr>
        <w:t xml:space="preserve"> Jelaskan</w:t>
      </w:r>
      <w:r w:rsidR="00AF6A08" w:rsidRPr="00276542">
        <w:rPr>
          <w:rFonts w:ascii="Arial" w:hAnsi="Arial" w:cs="Arial"/>
          <w:lang w:val="id-ID" w:eastAsia="x-none"/>
        </w:rPr>
        <w:t>.</w:t>
      </w:r>
      <w:r w:rsidR="00D3014A" w:rsidRPr="00276542">
        <w:rPr>
          <w:rFonts w:ascii="Arial" w:hAnsi="Arial" w:cs="Arial"/>
          <w:lang w:val="id-ID" w:eastAsia="x-none"/>
        </w:rPr>
        <w:t xml:space="preserve"> -</w:t>
      </w:r>
      <w:r w:rsidR="000A466C" w:rsidRPr="00276542">
        <w:rPr>
          <w:rFonts w:ascii="Arial" w:hAnsi="Arial" w:cs="Arial"/>
          <w:lang w:val="id-ID" w:eastAsia="x-none"/>
        </w:rPr>
        <w:t>--</w:t>
      </w:r>
      <w:r w:rsidR="00D3014A" w:rsidRPr="00276542">
        <w:rPr>
          <w:rFonts w:ascii="Arial" w:hAnsi="Arial" w:cs="Arial"/>
          <w:lang w:val="id-ID" w:eastAsia="x-none"/>
        </w:rPr>
        <w:t>-----------------</w:t>
      </w:r>
      <w:r w:rsidR="00A37FE9" w:rsidRPr="00276542">
        <w:rPr>
          <w:rFonts w:ascii="Arial" w:hAnsi="Arial" w:cs="Arial"/>
          <w:lang w:val="id-ID" w:eastAsia="x-none"/>
        </w:rPr>
        <w:t>--</w:t>
      </w:r>
      <w:r w:rsidR="00D3014A" w:rsidRPr="00276542">
        <w:rPr>
          <w:rFonts w:ascii="Arial" w:hAnsi="Arial" w:cs="Arial"/>
          <w:lang w:val="id-ID" w:eastAsia="x-none"/>
        </w:rPr>
        <w:t>--------------</w:t>
      </w:r>
      <w:r w:rsidR="003537FB" w:rsidRPr="00276542">
        <w:rPr>
          <w:rFonts w:ascii="Arial" w:hAnsi="Arial" w:cs="Arial"/>
          <w:lang w:val="id-ID" w:eastAsia="x-none"/>
        </w:rPr>
        <w:t>--</w:t>
      </w:r>
    </w:p>
    <w:p w14:paraId="231D3818" w14:textId="77777777" w:rsidR="00DD67BC" w:rsidRPr="00276542" w:rsidRDefault="00DD67BC" w:rsidP="0004762D">
      <w:pPr>
        <w:pStyle w:val="BodyTextIndent"/>
        <w:ind w:left="1134" w:firstLine="0"/>
        <w:rPr>
          <w:rFonts w:ascii="Arial" w:hAnsi="Arial" w:cs="Arial"/>
          <w:lang w:val="id-ID" w:eastAsia="x-none"/>
        </w:rPr>
      </w:pPr>
    </w:p>
    <w:p w14:paraId="32FDC145" w14:textId="77777777" w:rsidR="00830FF2" w:rsidRPr="00276542" w:rsidRDefault="00830FF2" w:rsidP="009D0620">
      <w:pPr>
        <w:numPr>
          <w:ilvl w:val="0"/>
          <w:numId w:val="30"/>
        </w:numPr>
        <w:ind w:left="1134" w:hanging="567"/>
        <w:jc w:val="both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val="id-ID" w:eastAsia="x-none"/>
        </w:rPr>
        <w:t>Ya, semua jawaban keterangan yang saya berikan tersebut dapat dipertanggung jawabkan kebenarannya</w:t>
      </w:r>
      <w:r w:rsidR="000A466C" w:rsidRPr="00276542">
        <w:rPr>
          <w:rFonts w:ascii="Arial" w:hAnsi="Arial" w:cs="Arial"/>
          <w:lang w:val="id-ID" w:eastAsia="x-none"/>
        </w:rPr>
        <w:t xml:space="preserve"> dan saya bersedia untuk dipertemu</w:t>
      </w:r>
      <w:r w:rsidR="00C04394" w:rsidRPr="00276542">
        <w:rPr>
          <w:rFonts w:ascii="Arial" w:hAnsi="Arial" w:cs="Arial"/>
          <w:lang w:val="id-ID" w:eastAsia="x-none"/>
        </w:rPr>
        <w:t>k</w:t>
      </w:r>
      <w:r w:rsidR="000A466C" w:rsidRPr="00276542">
        <w:rPr>
          <w:rFonts w:ascii="Arial" w:hAnsi="Arial" w:cs="Arial"/>
          <w:lang w:val="id-ID" w:eastAsia="x-none"/>
        </w:rPr>
        <w:t>an dengan siapapun untuk dikonfrontir terkait dengan keterangan yang saya sampaikan</w:t>
      </w:r>
      <w:r w:rsidRPr="00276542">
        <w:rPr>
          <w:rFonts w:ascii="Arial" w:hAnsi="Arial" w:cs="Arial"/>
          <w:lang w:val="id-ID" w:eastAsia="x-none"/>
        </w:rPr>
        <w:t>.-----------------</w:t>
      </w:r>
      <w:r w:rsidR="00A37FE9" w:rsidRPr="00276542">
        <w:rPr>
          <w:rFonts w:ascii="Arial" w:hAnsi="Arial" w:cs="Arial"/>
          <w:lang w:val="id-ID" w:eastAsia="x-none"/>
        </w:rPr>
        <w:t>----</w:t>
      </w:r>
    </w:p>
    <w:p w14:paraId="4BEC31A8" w14:textId="77777777" w:rsidR="00D55A0A" w:rsidRPr="00276542" w:rsidRDefault="00D55A0A" w:rsidP="0004762D">
      <w:pPr>
        <w:pStyle w:val="BodyTextIndent"/>
        <w:ind w:left="1134" w:hanging="747"/>
        <w:rPr>
          <w:rFonts w:ascii="Arial" w:hAnsi="Arial" w:cs="Arial"/>
          <w:b/>
          <w:lang w:val="id-ID" w:eastAsia="x-none"/>
        </w:rPr>
      </w:pPr>
    </w:p>
    <w:p w14:paraId="3F39DFB6" w14:textId="77777777" w:rsidR="00D55A0A" w:rsidRPr="00276542" w:rsidRDefault="00D55A0A" w:rsidP="00FD761C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Arial" w:hAnsi="Arial" w:cs="Arial"/>
          <w:lang w:val="id-ID" w:eastAsia="x-none"/>
        </w:rPr>
      </w:pPr>
      <w:r w:rsidRPr="00276542">
        <w:rPr>
          <w:rFonts w:ascii="Arial" w:hAnsi="Arial" w:cs="Arial"/>
          <w:lang w:val="id-ID" w:eastAsia="x-none"/>
        </w:rPr>
        <w:t xml:space="preserve">Apakah masih ada keterangan lain yang ingin </w:t>
      </w:r>
      <w:r w:rsidR="00201A25" w:rsidRPr="00276542">
        <w:rPr>
          <w:rFonts w:ascii="Arial" w:hAnsi="Arial" w:cs="Arial"/>
          <w:lang w:val="id-ID" w:eastAsia="x-none"/>
        </w:rPr>
        <w:t>Saudar</w:t>
      </w:r>
      <w:r w:rsidR="009670F2" w:rsidRPr="00276542">
        <w:rPr>
          <w:rFonts w:ascii="Arial" w:hAnsi="Arial" w:cs="Arial"/>
          <w:lang w:val="id-ID" w:eastAsia="x-none"/>
        </w:rPr>
        <w:t>a</w:t>
      </w:r>
      <w:r w:rsidRPr="00276542">
        <w:rPr>
          <w:rFonts w:ascii="Arial" w:hAnsi="Arial" w:cs="Arial"/>
          <w:lang w:val="id-ID" w:eastAsia="x-none"/>
        </w:rPr>
        <w:t xml:space="preserve"> berikan dan tambahkan sehubungan dengan keterangan tersebut di atas</w:t>
      </w:r>
      <w:r w:rsidR="00A37FE9" w:rsidRPr="00276542">
        <w:rPr>
          <w:rFonts w:ascii="Arial" w:hAnsi="Arial" w:cs="Arial"/>
          <w:lang w:val="id-ID" w:eastAsia="x-none"/>
        </w:rPr>
        <w:t xml:space="preserve"> </w:t>
      </w:r>
      <w:r w:rsidRPr="00276542">
        <w:rPr>
          <w:rFonts w:ascii="Arial" w:hAnsi="Arial" w:cs="Arial"/>
          <w:lang w:val="id-ID" w:eastAsia="x-none"/>
        </w:rPr>
        <w:t>?</w:t>
      </w:r>
      <w:r w:rsidR="00A37FE9" w:rsidRPr="00276542">
        <w:rPr>
          <w:rFonts w:ascii="Arial" w:hAnsi="Arial" w:cs="Arial"/>
          <w:lang w:val="id-ID" w:eastAsia="x-none"/>
        </w:rPr>
        <w:t xml:space="preserve"> Jelaskan</w:t>
      </w:r>
      <w:r w:rsidR="00AF6A08" w:rsidRPr="00276542">
        <w:rPr>
          <w:rFonts w:ascii="Arial" w:hAnsi="Arial" w:cs="Arial"/>
          <w:lang w:val="id-ID" w:eastAsia="x-none"/>
        </w:rPr>
        <w:t>.</w:t>
      </w:r>
      <w:r w:rsidR="00A37FE9" w:rsidRPr="00276542">
        <w:rPr>
          <w:rFonts w:ascii="Arial" w:hAnsi="Arial" w:cs="Arial"/>
          <w:lang w:val="id-ID" w:eastAsia="x-none"/>
        </w:rPr>
        <w:t xml:space="preserve"> </w:t>
      </w:r>
      <w:r w:rsidRPr="00276542">
        <w:rPr>
          <w:rFonts w:ascii="Arial" w:hAnsi="Arial" w:cs="Arial"/>
          <w:lang w:val="id-ID" w:eastAsia="x-none"/>
        </w:rPr>
        <w:t>------------------------------</w:t>
      </w:r>
    </w:p>
    <w:p w14:paraId="2A480F40" w14:textId="77777777" w:rsidR="00D55A0A" w:rsidRPr="00276542" w:rsidRDefault="0011685F" w:rsidP="0004762D">
      <w:pPr>
        <w:pStyle w:val="BodyTextIndent"/>
        <w:ind w:left="1134" w:firstLine="0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eastAsia="x-none"/>
        </w:rPr>
        <w:t xml:space="preserve">  </w:t>
      </w:r>
    </w:p>
    <w:p w14:paraId="297DE4B1" w14:textId="77777777" w:rsidR="00BC771C" w:rsidRPr="00276542" w:rsidRDefault="00042577" w:rsidP="009D0620">
      <w:pPr>
        <w:numPr>
          <w:ilvl w:val="0"/>
          <w:numId w:val="30"/>
        </w:numPr>
        <w:ind w:left="1134" w:hanging="567"/>
        <w:jc w:val="both"/>
        <w:rPr>
          <w:rFonts w:ascii="Arial" w:hAnsi="Arial" w:cs="Arial"/>
          <w:lang w:val="id-ID" w:eastAsia="x-none"/>
        </w:rPr>
      </w:pPr>
      <w:proofErr w:type="spellStart"/>
      <w:r w:rsidRPr="00276542">
        <w:rPr>
          <w:rFonts w:ascii="Arial" w:hAnsi="Arial" w:cs="Arial"/>
          <w:lang w:eastAsia="x-none"/>
        </w:rPr>
        <w:t>Tidak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ada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keterangan</w:t>
      </w:r>
      <w:proofErr w:type="spellEnd"/>
      <w:r w:rsidRPr="00276542">
        <w:rPr>
          <w:rFonts w:ascii="Arial" w:hAnsi="Arial" w:cs="Arial"/>
          <w:lang w:eastAsia="x-none"/>
        </w:rPr>
        <w:t xml:space="preserve"> lain yang </w:t>
      </w:r>
      <w:proofErr w:type="spellStart"/>
      <w:r w:rsidRPr="00276542">
        <w:rPr>
          <w:rFonts w:ascii="Arial" w:hAnsi="Arial" w:cs="Arial"/>
          <w:lang w:eastAsia="x-none"/>
        </w:rPr>
        <w:t>saya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ingin</w:t>
      </w:r>
      <w:proofErr w:type="spellEnd"/>
      <w:r w:rsidRPr="00276542">
        <w:rPr>
          <w:rFonts w:ascii="Arial" w:hAnsi="Arial" w:cs="Arial"/>
          <w:lang w:eastAsia="x-none"/>
        </w:rPr>
        <w:t xml:space="preserve"> </w:t>
      </w:r>
      <w:proofErr w:type="spellStart"/>
      <w:r w:rsidRPr="00276542">
        <w:rPr>
          <w:rFonts w:ascii="Arial" w:hAnsi="Arial" w:cs="Arial"/>
          <w:lang w:eastAsia="x-none"/>
        </w:rPr>
        <w:t>tambahkan</w:t>
      </w:r>
      <w:proofErr w:type="spellEnd"/>
      <w:r w:rsidRPr="00276542">
        <w:rPr>
          <w:rFonts w:ascii="Arial" w:hAnsi="Arial" w:cs="Arial"/>
          <w:lang w:eastAsia="x-none"/>
        </w:rPr>
        <w:t>. ------------------------------------</w:t>
      </w:r>
      <w:r w:rsidR="006A4D1E" w:rsidRPr="00276542">
        <w:rPr>
          <w:rFonts w:ascii="Arial" w:hAnsi="Arial" w:cs="Arial"/>
          <w:lang w:eastAsia="x-none"/>
        </w:rPr>
        <w:tab/>
      </w:r>
      <w:r w:rsidR="00D55A0A" w:rsidRPr="00276542">
        <w:rPr>
          <w:rFonts w:ascii="Arial" w:hAnsi="Arial" w:cs="Arial"/>
          <w:lang w:val="id-ID" w:eastAsia="x-none"/>
        </w:rPr>
        <w:tab/>
      </w:r>
    </w:p>
    <w:p w14:paraId="5DBB16FE" w14:textId="77777777" w:rsidR="00D3014A" w:rsidRPr="00276542" w:rsidRDefault="00D3014A" w:rsidP="00FD761C">
      <w:pPr>
        <w:numPr>
          <w:ilvl w:val="0"/>
          <w:numId w:val="1"/>
        </w:numPr>
        <w:tabs>
          <w:tab w:val="clear" w:pos="720"/>
        </w:tabs>
        <w:ind w:left="567" w:hanging="567"/>
        <w:jc w:val="both"/>
        <w:rPr>
          <w:rFonts w:ascii="Arial" w:hAnsi="Arial" w:cs="Arial"/>
          <w:lang w:val="id-ID" w:eastAsia="x-none"/>
        </w:rPr>
      </w:pPr>
      <w:r w:rsidRPr="00276542">
        <w:rPr>
          <w:rFonts w:ascii="Arial" w:hAnsi="Arial" w:cs="Arial"/>
          <w:lang w:val="id-ID"/>
        </w:rPr>
        <w:t xml:space="preserve">Apakah dalam </w:t>
      </w:r>
      <w:r w:rsidR="0055590C" w:rsidRPr="00276542">
        <w:rPr>
          <w:rFonts w:ascii="Arial" w:hAnsi="Arial" w:cs="Arial"/>
          <w:lang w:val="id-ID"/>
        </w:rPr>
        <w:t>W</w:t>
      </w:r>
      <w:r w:rsidR="00F13CC0" w:rsidRPr="00276542">
        <w:rPr>
          <w:rFonts w:ascii="Arial" w:hAnsi="Arial" w:cs="Arial"/>
          <w:lang w:val="id-ID"/>
        </w:rPr>
        <w:t>awancara</w:t>
      </w:r>
      <w:r w:rsidRPr="00276542">
        <w:rPr>
          <w:rFonts w:ascii="Arial" w:hAnsi="Arial" w:cs="Arial"/>
          <w:lang w:val="id-ID"/>
        </w:rPr>
        <w:t xml:space="preserve"> ini </w:t>
      </w:r>
      <w:r w:rsidR="000060C8" w:rsidRPr="00276542">
        <w:rPr>
          <w:rFonts w:ascii="Arial" w:hAnsi="Arial" w:cs="Arial"/>
          <w:lang w:val="id-ID" w:eastAsia="x-none"/>
        </w:rPr>
        <w:t>S</w:t>
      </w:r>
      <w:r w:rsidR="009670F2" w:rsidRPr="00276542">
        <w:rPr>
          <w:rFonts w:ascii="Arial" w:hAnsi="Arial" w:cs="Arial"/>
          <w:lang w:val="id-ID" w:eastAsia="x-none"/>
        </w:rPr>
        <w:t>audara</w:t>
      </w:r>
      <w:r w:rsidR="00D14205" w:rsidRPr="00276542">
        <w:rPr>
          <w:rFonts w:ascii="Arial" w:hAnsi="Arial" w:cs="Arial"/>
          <w:lang w:val="id-ID"/>
        </w:rPr>
        <w:t xml:space="preserve"> </w:t>
      </w:r>
      <w:r w:rsidRPr="00276542">
        <w:rPr>
          <w:rFonts w:ascii="Arial" w:hAnsi="Arial" w:cs="Arial"/>
          <w:lang w:val="id-ID"/>
        </w:rPr>
        <w:t xml:space="preserve">merasa </w:t>
      </w:r>
      <w:proofErr w:type="spellStart"/>
      <w:r w:rsidR="0004762D" w:rsidRPr="00276542">
        <w:rPr>
          <w:rFonts w:ascii="Arial" w:hAnsi="Arial" w:cs="Arial"/>
        </w:rPr>
        <w:t>tertekan</w:t>
      </w:r>
      <w:proofErr w:type="spellEnd"/>
      <w:r w:rsidR="0004762D" w:rsidRPr="00276542">
        <w:rPr>
          <w:rFonts w:ascii="Arial" w:hAnsi="Arial" w:cs="Arial"/>
        </w:rPr>
        <w:t xml:space="preserve">, </w:t>
      </w:r>
      <w:r w:rsidRPr="00276542">
        <w:rPr>
          <w:rFonts w:ascii="Arial" w:hAnsi="Arial" w:cs="Arial"/>
          <w:lang w:val="id-ID"/>
        </w:rPr>
        <w:t xml:space="preserve">dipaksa dan </w:t>
      </w:r>
      <w:proofErr w:type="spellStart"/>
      <w:r w:rsidR="0004762D" w:rsidRPr="00276542">
        <w:rPr>
          <w:rFonts w:ascii="Arial" w:hAnsi="Arial" w:cs="Arial"/>
        </w:rPr>
        <w:t>diintimidasi</w:t>
      </w:r>
      <w:proofErr w:type="spellEnd"/>
      <w:r w:rsidR="00D14205" w:rsidRPr="00276542">
        <w:rPr>
          <w:rFonts w:ascii="Arial" w:hAnsi="Arial" w:cs="Arial"/>
          <w:lang w:val="id-ID"/>
        </w:rPr>
        <w:t xml:space="preserve"> </w:t>
      </w:r>
      <w:proofErr w:type="spellStart"/>
      <w:r w:rsidR="0004762D" w:rsidRPr="00276542">
        <w:rPr>
          <w:rFonts w:ascii="Arial" w:hAnsi="Arial" w:cs="Arial"/>
        </w:rPr>
        <w:t>dalam</w:t>
      </w:r>
      <w:proofErr w:type="spellEnd"/>
      <w:r w:rsidR="0004762D" w:rsidRPr="00276542">
        <w:rPr>
          <w:rFonts w:ascii="Arial" w:hAnsi="Arial" w:cs="Arial"/>
        </w:rPr>
        <w:t xml:space="preserve"> </w:t>
      </w:r>
      <w:proofErr w:type="spellStart"/>
      <w:r w:rsidR="0004762D" w:rsidRPr="00276542">
        <w:rPr>
          <w:rFonts w:ascii="Arial" w:hAnsi="Arial" w:cs="Arial"/>
        </w:rPr>
        <w:t>memberikan</w:t>
      </w:r>
      <w:proofErr w:type="spellEnd"/>
      <w:r w:rsidR="0004762D" w:rsidRPr="00276542">
        <w:rPr>
          <w:rFonts w:ascii="Arial" w:hAnsi="Arial" w:cs="Arial"/>
        </w:rPr>
        <w:t xml:space="preserve"> </w:t>
      </w:r>
      <w:proofErr w:type="spellStart"/>
      <w:r w:rsidR="0004762D" w:rsidRPr="00276542">
        <w:rPr>
          <w:rFonts w:ascii="Arial" w:hAnsi="Arial" w:cs="Arial"/>
        </w:rPr>
        <w:t>keterangan</w:t>
      </w:r>
      <w:proofErr w:type="spellEnd"/>
      <w:r w:rsidR="00A37FE9" w:rsidRPr="00276542">
        <w:rPr>
          <w:rFonts w:ascii="Arial" w:hAnsi="Arial" w:cs="Arial"/>
          <w:lang w:val="id-ID"/>
        </w:rPr>
        <w:t xml:space="preserve"> </w:t>
      </w:r>
      <w:r w:rsidR="00D14205" w:rsidRPr="00276542">
        <w:rPr>
          <w:rFonts w:ascii="Arial" w:hAnsi="Arial" w:cs="Arial"/>
          <w:lang w:val="id-ID"/>
        </w:rPr>
        <w:t>?</w:t>
      </w:r>
      <w:r w:rsidR="00A37FE9" w:rsidRPr="00276542">
        <w:rPr>
          <w:rFonts w:ascii="Arial" w:hAnsi="Arial" w:cs="Arial"/>
          <w:lang w:val="id-ID"/>
        </w:rPr>
        <w:t xml:space="preserve"> Jelaskan</w:t>
      </w:r>
      <w:r w:rsidR="00AF6A08" w:rsidRPr="00276542">
        <w:rPr>
          <w:rFonts w:ascii="Arial" w:hAnsi="Arial" w:cs="Arial"/>
          <w:lang w:val="id-ID"/>
        </w:rPr>
        <w:t>.</w:t>
      </w:r>
      <w:r w:rsidR="00A37FE9" w:rsidRPr="00276542">
        <w:rPr>
          <w:rFonts w:ascii="Arial" w:hAnsi="Arial" w:cs="Arial"/>
          <w:lang w:val="id-ID"/>
        </w:rPr>
        <w:t xml:space="preserve"> -------------------------------------------------</w:t>
      </w:r>
      <w:r w:rsidR="00F531FE" w:rsidRPr="00276542">
        <w:rPr>
          <w:rFonts w:ascii="Arial" w:hAnsi="Arial" w:cs="Arial"/>
        </w:rPr>
        <w:t>------------</w:t>
      </w:r>
      <w:r w:rsidR="00A37FE9" w:rsidRPr="00276542">
        <w:rPr>
          <w:rFonts w:ascii="Arial" w:hAnsi="Arial" w:cs="Arial"/>
          <w:lang w:val="id-ID"/>
        </w:rPr>
        <w:t>--</w:t>
      </w:r>
    </w:p>
    <w:p w14:paraId="6D6DED0E" w14:textId="77777777" w:rsidR="00DD67BC" w:rsidRPr="00276542" w:rsidRDefault="00DD67BC" w:rsidP="0004762D">
      <w:pPr>
        <w:pStyle w:val="BodyTextIndent"/>
        <w:ind w:left="1134" w:firstLine="0"/>
        <w:rPr>
          <w:rFonts w:ascii="Arial" w:hAnsi="Arial" w:cs="Arial"/>
          <w:lang w:val="id-ID" w:eastAsia="x-none"/>
        </w:rPr>
      </w:pPr>
    </w:p>
    <w:p w14:paraId="2D2C29AC" w14:textId="77777777" w:rsidR="00830FF2" w:rsidRPr="00276542" w:rsidRDefault="00830FF2" w:rsidP="009D0620">
      <w:pPr>
        <w:numPr>
          <w:ilvl w:val="0"/>
          <w:numId w:val="30"/>
        </w:numPr>
        <w:ind w:left="1134" w:hanging="567"/>
        <w:jc w:val="both"/>
        <w:rPr>
          <w:rFonts w:ascii="Arial" w:hAnsi="Arial" w:cs="Arial"/>
          <w:lang w:eastAsia="x-none"/>
        </w:rPr>
      </w:pPr>
      <w:r w:rsidRPr="00276542">
        <w:rPr>
          <w:rFonts w:ascii="Arial" w:hAnsi="Arial" w:cs="Arial"/>
          <w:lang w:val="id-ID" w:eastAsia="x-none"/>
        </w:rPr>
        <w:t xml:space="preserve">Saya tidak merasa </w:t>
      </w:r>
      <w:r w:rsidRPr="00276542">
        <w:rPr>
          <w:rFonts w:ascii="Arial" w:hAnsi="Arial" w:cs="Arial"/>
          <w:lang w:val="id-ID"/>
        </w:rPr>
        <w:t>dipaksa dan dipengaruhi oleh pihak lain</w:t>
      </w:r>
      <w:r w:rsidR="000D2E17" w:rsidRPr="00276542">
        <w:rPr>
          <w:rFonts w:ascii="Arial" w:hAnsi="Arial" w:cs="Arial"/>
          <w:lang w:val="id-ID"/>
        </w:rPr>
        <w:t xml:space="preserve"> dan dengan keinginan saya sendiri memberikan keterangan dalam Wawancara ini</w:t>
      </w:r>
      <w:r w:rsidRPr="00276542">
        <w:rPr>
          <w:rFonts w:ascii="Arial" w:hAnsi="Arial" w:cs="Arial"/>
          <w:lang w:val="id-ID" w:eastAsia="x-none"/>
        </w:rPr>
        <w:t>.</w:t>
      </w:r>
      <w:r w:rsidR="00A37FE9" w:rsidRPr="00276542">
        <w:rPr>
          <w:rFonts w:ascii="Arial" w:hAnsi="Arial" w:cs="Arial"/>
          <w:lang w:val="id-ID" w:eastAsia="x-none"/>
        </w:rPr>
        <w:t xml:space="preserve"> </w:t>
      </w:r>
      <w:r w:rsidRPr="00276542">
        <w:rPr>
          <w:rFonts w:ascii="Arial" w:hAnsi="Arial" w:cs="Arial"/>
          <w:lang w:val="id-ID" w:eastAsia="x-none"/>
        </w:rPr>
        <w:t>-----------</w:t>
      </w:r>
      <w:r w:rsidR="00F531FE" w:rsidRPr="00276542">
        <w:rPr>
          <w:rFonts w:ascii="Arial" w:hAnsi="Arial" w:cs="Arial"/>
          <w:lang w:eastAsia="x-none"/>
        </w:rPr>
        <w:t>-----------------</w:t>
      </w:r>
    </w:p>
    <w:p w14:paraId="1247816E" w14:textId="77777777" w:rsidR="00592571" w:rsidRPr="00276542" w:rsidRDefault="00592571" w:rsidP="00645708">
      <w:pPr>
        <w:jc w:val="both"/>
        <w:rPr>
          <w:rFonts w:ascii="Arial" w:hAnsi="Arial" w:cs="Arial"/>
          <w:lang w:val="id-ID"/>
        </w:rPr>
      </w:pPr>
    </w:p>
    <w:p w14:paraId="5C3D198C" w14:textId="77777777" w:rsidR="003922F9" w:rsidRPr="00276542" w:rsidRDefault="003922F9" w:rsidP="003922F9">
      <w:pPr>
        <w:rPr>
          <w:rFonts w:ascii="Arial" w:hAnsi="Arial" w:cs="Arial"/>
          <w:bCs/>
          <w:lang w:val="id-ID"/>
        </w:rPr>
      </w:pPr>
      <w:r w:rsidRPr="00276542">
        <w:rPr>
          <w:rFonts w:ascii="Arial" w:hAnsi="Arial" w:cs="Arial"/>
          <w:bCs/>
          <w:lang w:val="fi-FI"/>
        </w:rPr>
        <w:t>Demikian nota wawancara ini dibuat dengan sebenar-benarnya.</w:t>
      </w:r>
      <w:r w:rsidR="000F2027" w:rsidRPr="00276542">
        <w:rPr>
          <w:rFonts w:ascii="Arial" w:hAnsi="Arial" w:cs="Arial"/>
          <w:bCs/>
          <w:lang w:val="fi-FI"/>
        </w:rPr>
        <w:t>---------------------------------------</w:t>
      </w:r>
    </w:p>
    <w:p w14:paraId="2F09FFBB" w14:textId="77777777" w:rsidR="003922F9" w:rsidRPr="00276542" w:rsidRDefault="003922F9" w:rsidP="003922F9">
      <w:pPr>
        <w:rPr>
          <w:rFonts w:ascii="Arial" w:hAnsi="Arial" w:cs="Arial"/>
          <w:b/>
          <w:bCs/>
          <w:lang w:val="id-ID"/>
        </w:rPr>
      </w:pPr>
    </w:p>
    <w:p w14:paraId="709B1D6A" w14:textId="77777777" w:rsidR="009A130E" w:rsidRPr="00276542" w:rsidRDefault="009A130E" w:rsidP="003922F9">
      <w:pPr>
        <w:rPr>
          <w:rFonts w:ascii="Arial" w:hAnsi="Arial" w:cs="Arial"/>
          <w:b/>
          <w:bCs/>
          <w:lang w:val="id-ID"/>
        </w:rPr>
      </w:pPr>
    </w:p>
    <w:p w14:paraId="4B31E73B" w14:textId="77777777" w:rsidR="009A130E" w:rsidRDefault="009A130E" w:rsidP="003922F9">
      <w:pPr>
        <w:rPr>
          <w:rFonts w:ascii="Arial" w:hAnsi="Arial" w:cs="Arial"/>
          <w:b/>
          <w:bCs/>
          <w:lang w:val="id-ID"/>
        </w:rPr>
      </w:pPr>
    </w:p>
    <w:p w14:paraId="2512D40A" w14:textId="77777777" w:rsidR="00276542" w:rsidRDefault="00276542" w:rsidP="003922F9">
      <w:pPr>
        <w:rPr>
          <w:rFonts w:ascii="Arial" w:hAnsi="Arial" w:cs="Arial"/>
          <w:b/>
          <w:bCs/>
          <w:lang w:val="id-ID"/>
        </w:rPr>
      </w:pPr>
    </w:p>
    <w:p w14:paraId="39431CE8" w14:textId="77777777" w:rsidR="00276542" w:rsidRDefault="00276542" w:rsidP="003922F9">
      <w:pPr>
        <w:rPr>
          <w:rFonts w:ascii="Arial" w:hAnsi="Arial" w:cs="Arial"/>
          <w:b/>
          <w:bCs/>
          <w:lang w:val="id-ID"/>
        </w:rPr>
      </w:pPr>
    </w:p>
    <w:p w14:paraId="6E99E230" w14:textId="77777777" w:rsidR="00276542" w:rsidRDefault="00276542" w:rsidP="003922F9">
      <w:pPr>
        <w:rPr>
          <w:rFonts w:ascii="Arial" w:hAnsi="Arial" w:cs="Arial"/>
          <w:b/>
          <w:bCs/>
          <w:lang w:val="id-ID"/>
        </w:rPr>
      </w:pPr>
    </w:p>
    <w:p w14:paraId="7D2675AB" w14:textId="77777777" w:rsidR="00276542" w:rsidRDefault="00276542" w:rsidP="003922F9">
      <w:pPr>
        <w:rPr>
          <w:rFonts w:ascii="Arial" w:hAnsi="Arial" w:cs="Arial"/>
          <w:b/>
          <w:bCs/>
          <w:lang w:val="id-ID"/>
        </w:rPr>
      </w:pPr>
    </w:p>
    <w:p w14:paraId="280F4C7B" w14:textId="77777777" w:rsidR="00276542" w:rsidRDefault="00276542" w:rsidP="003922F9">
      <w:pPr>
        <w:rPr>
          <w:rFonts w:ascii="Arial" w:hAnsi="Arial" w:cs="Arial"/>
          <w:b/>
          <w:bCs/>
          <w:lang w:val="id-ID"/>
        </w:rPr>
      </w:pPr>
    </w:p>
    <w:p w14:paraId="0D3E5B00" w14:textId="77777777" w:rsidR="00276542" w:rsidRDefault="00276542" w:rsidP="003922F9">
      <w:pPr>
        <w:rPr>
          <w:rFonts w:ascii="Arial" w:hAnsi="Arial" w:cs="Arial"/>
          <w:b/>
          <w:bCs/>
          <w:lang w:val="id-ID"/>
        </w:rPr>
      </w:pPr>
    </w:p>
    <w:p w14:paraId="287AB113" w14:textId="77777777" w:rsidR="00276542" w:rsidRDefault="00276542" w:rsidP="003922F9">
      <w:pPr>
        <w:rPr>
          <w:rFonts w:ascii="Arial" w:hAnsi="Arial" w:cs="Arial"/>
          <w:b/>
          <w:bCs/>
          <w:lang w:val="id-ID"/>
        </w:rPr>
      </w:pPr>
    </w:p>
    <w:p w14:paraId="3033EEBB" w14:textId="77777777" w:rsidR="00276542" w:rsidRDefault="00276542" w:rsidP="003922F9">
      <w:pPr>
        <w:rPr>
          <w:rFonts w:ascii="Arial" w:hAnsi="Arial" w:cs="Arial"/>
          <w:b/>
          <w:bCs/>
          <w:lang w:val="id-ID"/>
        </w:rPr>
      </w:pPr>
    </w:p>
    <w:p w14:paraId="4AB928B0" w14:textId="77777777" w:rsidR="00276542" w:rsidRDefault="00276542" w:rsidP="003922F9">
      <w:pPr>
        <w:rPr>
          <w:rFonts w:ascii="Arial" w:hAnsi="Arial" w:cs="Arial"/>
          <w:b/>
          <w:bCs/>
          <w:lang w:val="id-ID"/>
        </w:rPr>
      </w:pPr>
    </w:p>
    <w:p w14:paraId="02E528A8" w14:textId="77777777" w:rsidR="00276542" w:rsidRDefault="00276542" w:rsidP="003922F9">
      <w:pPr>
        <w:rPr>
          <w:rFonts w:ascii="Arial" w:hAnsi="Arial" w:cs="Arial"/>
          <w:b/>
          <w:bCs/>
          <w:lang w:val="id-ID"/>
        </w:rPr>
      </w:pPr>
    </w:p>
    <w:p w14:paraId="6266629C" w14:textId="77777777" w:rsidR="00276542" w:rsidRPr="00276542" w:rsidRDefault="00276542" w:rsidP="003922F9">
      <w:pPr>
        <w:rPr>
          <w:rFonts w:ascii="Arial" w:hAnsi="Arial" w:cs="Arial"/>
          <w:b/>
          <w:bCs/>
          <w:lang w:val="id-ID"/>
        </w:rPr>
      </w:pPr>
    </w:p>
    <w:p w14:paraId="543C6CDB" w14:textId="77777777" w:rsidR="009A130E" w:rsidRPr="00276542" w:rsidRDefault="009A130E" w:rsidP="003922F9">
      <w:pPr>
        <w:rPr>
          <w:rFonts w:ascii="Arial" w:hAnsi="Arial" w:cs="Arial"/>
          <w:b/>
          <w:bCs/>
          <w:lang w:val="id-ID"/>
        </w:rPr>
      </w:pPr>
    </w:p>
    <w:p w14:paraId="2DA463AE" w14:textId="77777777" w:rsidR="003922F9" w:rsidRPr="00276542" w:rsidRDefault="0041020B" w:rsidP="003922F9">
      <w:pPr>
        <w:rPr>
          <w:rFonts w:ascii="Arial" w:hAnsi="Arial" w:cs="Arial"/>
          <w:lang w:val="id-ID"/>
        </w:rPr>
      </w:pPr>
      <w:r w:rsidRPr="0027654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F72102C" wp14:editId="1E46BED2">
                <wp:simplePos x="0" y="0"/>
                <wp:positionH relativeFrom="column">
                  <wp:posOffset>3312795</wp:posOffset>
                </wp:positionH>
                <wp:positionV relativeFrom="paragraph">
                  <wp:posOffset>101600</wp:posOffset>
                </wp:positionV>
                <wp:extent cx="3200400" cy="4448175"/>
                <wp:effectExtent l="0" t="0" r="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444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F10A6D" w14:textId="77777777" w:rsidR="006268B1" w:rsidRPr="007A2A88" w:rsidRDefault="006268B1" w:rsidP="003922F9">
                            <w:pPr>
                              <w:jc w:val="center"/>
                              <w:rPr>
                                <w:rFonts w:ascii="Tahoma" w:hAnsi="Tahoma" w:cs="Tahoma"/>
                                <w:bCs/>
                                <w:lang w:val="fi-FI"/>
                              </w:rPr>
                            </w:pPr>
                            <w:r w:rsidRPr="007A2A88">
                              <w:rPr>
                                <w:rFonts w:ascii="Tahoma" w:hAnsi="Tahoma" w:cs="Tahoma"/>
                                <w:bCs/>
                                <w:lang w:val="fi-FI"/>
                              </w:rPr>
                              <w:t>Yang melakukan wawancara</w:t>
                            </w:r>
                          </w:p>
                          <w:p w14:paraId="2A29BB42" w14:textId="77777777" w:rsidR="006268B1" w:rsidRPr="007A2A88" w:rsidRDefault="006268B1" w:rsidP="003922F9">
                            <w:pPr>
                              <w:jc w:val="center"/>
                              <w:rPr>
                                <w:rFonts w:ascii="Tahoma" w:hAnsi="Tahoma" w:cs="Tahoma"/>
                                <w:bCs/>
                                <w:lang w:val="fi-FI"/>
                              </w:rPr>
                            </w:pPr>
                          </w:p>
                          <w:p w14:paraId="1E01ADA4" w14:textId="77777777" w:rsidR="006268B1" w:rsidRPr="007A2A88" w:rsidRDefault="006268B1" w:rsidP="003922F9">
                            <w:pPr>
                              <w:rPr>
                                <w:rFonts w:ascii="Tahoma" w:hAnsi="Tahoma" w:cs="Tahoma"/>
                                <w:bCs/>
                                <w:lang w:val="id-ID"/>
                              </w:rPr>
                            </w:pPr>
                          </w:p>
                          <w:p w14:paraId="416F3E2D" w14:textId="77777777" w:rsidR="006268B1" w:rsidRPr="007A2A88" w:rsidRDefault="006268B1" w:rsidP="003922F9">
                            <w:pPr>
                              <w:rPr>
                                <w:rFonts w:ascii="Tahoma" w:hAnsi="Tahoma" w:cs="Tahoma"/>
                                <w:bCs/>
                                <w:lang w:val="id-ID"/>
                              </w:rPr>
                            </w:pPr>
                          </w:p>
                          <w:p w14:paraId="6CFBE61D" w14:textId="1CFC441D" w:rsidR="00713653" w:rsidRDefault="00713653" w:rsidP="003922F9">
                            <w:pPr>
                              <w:jc w:val="center"/>
                              <w:rPr>
                                <w:rFonts w:ascii="Tahoma" w:hAnsi="Tahoma" w:cs="Tahoma"/>
                                <w:color w:val="FF0000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>${ketua}</w:t>
                            </w:r>
                            <w:r w:rsidRPr="009D0620">
                              <w:rPr>
                                <w:rFonts w:ascii="Tahoma" w:hAnsi="Tahoma" w:cs="Tahoma"/>
                                <w:color w:val="FF0000"/>
                                <w:lang w:val="id-ID"/>
                              </w:rPr>
                              <w:t xml:space="preserve"> </w:t>
                            </w:r>
                          </w:p>
                          <w:p w14:paraId="1BC355EA" w14:textId="09B1763C" w:rsidR="006268B1" w:rsidRPr="00563A92" w:rsidRDefault="00713653" w:rsidP="003922F9">
                            <w:pPr>
                              <w:jc w:val="center"/>
                              <w:rPr>
                                <w:rFonts w:ascii="Tahoma" w:hAnsi="Tahoma" w:cs="Tahoma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 xml:space="preserve">${pangkat_ketua} </w:t>
                            </w:r>
                            <w:r w:rsidR="006268B1" w:rsidRPr="007A2A88">
                              <w:rPr>
                                <w:rFonts w:ascii="Tahoma" w:hAnsi="Tahoma" w:cs="Tahoma"/>
                                <w:lang w:val="id-ID"/>
                              </w:rPr>
                              <w:t xml:space="preserve">NRP </w:t>
                            </w:r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>${nrp_ketua}</w:t>
                            </w:r>
                          </w:p>
                          <w:p w14:paraId="2FC3BD63" w14:textId="77777777" w:rsidR="006268B1" w:rsidRPr="007A2A88" w:rsidRDefault="006268B1" w:rsidP="003922F9">
                            <w:pPr>
                              <w:jc w:val="center"/>
                              <w:rPr>
                                <w:rFonts w:ascii="Tahoma" w:hAnsi="Tahoma" w:cs="Tahoma"/>
                                <w:lang w:val="fi-FI"/>
                              </w:rPr>
                            </w:pPr>
                          </w:p>
                          <w:p w14:paraId="03454E78" w14:textId="77777777" w:rsidR="006268B1" w:rsidRPr="007A2A88" w:rsidRDefault="006268B1" w:rsidP="003922F9">
                            <w:pPr>
                              <w:jc w:val="center"/>
                              <w:rPr>
                                <w:rFonts w:ascii="Tahoma" w:hAnsi="Tahoma" w:cs="Tahoma"/>
                                <w:lang w:val="fi-FI"/>
                              </w:rPr>
                            </w:pPr>
                          </w:p>
                          <w:p w14:paraId="14DFFA5C" w14:textId="77777777" w:rsidR="006268B1" w:rsidRPr="007A2A88" w:rsidRDefault="006268B1" w:rsidP="003922F9">
                            <w:pPr>
                              <w:jc w:val="center"/>
                              <w:rPr>
                                <w:rFonts w:ascii="Tahoma" w:hAnsi="Tahoma" w:cs="Tahoma"/>
                                <w:lang w:val="fi-FI"/>
                              </w:rPr>
                            </w:pPr>
                          </w:p>
                          <w:p w14:paraId="26AB7593" w14:textId="722669A3" w:rsidR="00713653" w:rsidRDefault="00713653" w:rsidP="00592571">
                            <w:pPr>
                              <w:jc w:val="center"/>
                              <w:rPr>
                                <w:rFonts w:ascii="Tahoma" w:hAnsi="Tahoma" w:cs="Tahoma"/>
                                <w:bCs/>
                                <w:color w:val="FF0000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>${anggota_1}</w:t>
                            </w:r>
                            <w:r w:rsidRPr="009D0620">
                              <w:rPr>
                                <w:rFonts w:ascii="Tahoma" w:hAnsi="Tahoma" w:cs="Tahoma"/>
                                <w:bCs/>
                                <w:color w:val="FF0000"/>
                                <w:lang w:val="id-ID"/>
                              </w:rPr>
                              <w:t xml:space="preserve"> </w:t>
                            </w:r>
                          </w:p>
                          <w:p w14:paraId="268FC2A6" w14:textId="42318ED6" w:rsidR="006268B1" w:rsidRPr="00563A92" w:rsidRDefault="00713653" w:rsidP="00592571">
                            <w:pPr>
                              <w:jc w:val="center"/>
                              <w:rPr>
                                <w:rFonts w:ascii="Tahoma" w:hAnsi="Tahoma" w:cs="Tahoma"/>
                                <w:bCs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 xml:space="preserve">${pangkat_1} </w:t>
                            </w:r>
                            <w:r w:rsidR="006268B1" w:rsidRPr="007A2A88">
                              <w:rPr>
                                <w:rFonts w:ascii="Tahoma" w:hAnsi="Tahoma" w:cs="Tahoma"/>
                                <w:bCs/>
                                <w:lang w:val="en-AU"/>
                              </w:rPr>
                              <w:t xml:space="preserve">NRP </w:t>
                            </w:r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>${nrp_1}</w:t>
                            </w:r>
                          </w:p>
                          <w:p w14:paraId="742B1053" w14:textId="77777777" w:rsidR="006268B1" w:rsidRDefault="006268B1" w:rsidP="00592571">
                            <w:pPr>
                              <w:jc w:val="center"/>
                              <w:rPr>
                                <w:rFonts w:ascii="Tahoma" w:hAnsi="Tahoma" w:cs="Tahoma"/>
                                <w:bCs/>
                                <w:lang w:val="id-ID"/>
                              </w:rPr>
                            </w:pPr>
                          </w:p>
                          <w:p w14:paraId="3D58FEBD" w14:textId="4D567D23" w:rsidR="009A130E" w:rsidRDefault="009A130E" w:rsidP="009A130E">
                            <w:pPr>
                              <w:jc w:val="center"/>
                              <w:rPr>
                                <w:rFonts w:ascii="Tahoma" w:hAnsi="Tahoma" w:cs="Tahoma"/>
                                <w:bCs/>
                                <w:color w:val="FF0000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>${anggota_2}</w:t>
                            </w:r>
                            <w:r w:rsidRPr="009D0620">
                              <w:rPr>
                                <w:rFonts w:ascii="Tahoma" w:hAnsi="Tahoma" w:cs="Tahoma"/>
                                <w:bCs/>
                                <w:color w:val="FF0000"/>
                                <w:lang w:val="id-ID"/>
                              </w:rPr>
                              <w:t xml:space="preserve"> </w:t>
                            </w:r>
                          </w:p>
                          <w:p w14:paraId="1A3172E0" w14:textId="19EF259B" w:rsidR="009A130E" w:rsidRPr="00563A92" w:rsidRDefault="009A130E" w:rsidP="009A130E">
                            <w:pPr>
                              <w:jc w:val="center"/>
                              <w:rPr>
                                <w:rFonts w:ascii="Tahoma" w:hAnsi="Tahoma" w:cs="Tahoma"/>
                                <w:bCs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 xml:space="preserve">${pangkat_2} </w:t>
                            </w:r>
                            <w:r w:rsidRPr="007A2A88">
                              <w:rPr>
                                <w:rFonts w:ascii="Tahoma" w:hAnsi="Tahoma" w:cs="Tahoma"/>
                                <w:bCs/>
                                <w:lang w:val="en-AU"/>
                              </w:rPr>
                              <w:t xml:space="preserve">NRP </w:t>
                            </w:r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>${nrp_2}</w:t>
                            </w:r>
                          </w:p>
                          <w:p w14:paraId="378D288A" w14:textId="77777777" w:rsidR="009A130E" w:rsidRDefault="009A130E" w:rsidP="00592571">
                            <w:pPr>
                              <w:jc w:val="center"/>
                              <w:rPr>
                                <w:rFonts w:ascii="Tahoma" w:hAnsi="Tahoma" w:cs="Tahoma"/>
                                <w:bCs/>
                                <w:lang w:val="id-ID"/>
                              </w:rPr>
                            </w:pPr>
                          </w:p>
                          <w:p w14:paraId="6A960943" w14:textId="56100D6F" w:rsidR="009A130E" w:rsidRDefault="009A130E" w:rsidP="009A130E">
                            <w:pPr>
                              <w:jc w:val="center"/>
                              <w:rPr>
                                <w:rFonts w:ascii="Tahoma" w:hAnsi="Tahoma" w:cs="Tahoma"/>
                                <w:bCs/>
                                <w:color w:val="FF0000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>${anggota_3}</w:t>
                            </w:r>
                            <w:r w:rsidRPr="009D0620">
                              <w:rPr>
                                <w:rFonts w:ascii="Tahoma" w:hAnsi="Tahoma" w:cs="Tahoma"/>
                                <w:bCs/>
                                <w:color w:val="FF0000"/>
                                <w:lang w:val="id-ID"/>
                              </w:rPr>
                              <w:t xml:space="preserve"> </w:t>
                            </w:r>
                          </w:p>
                          <w:p w14:paraId="18EE3DDD" w14:textId="4EB4B064" w:rsidR="009A130E" w:rsidRPr="00563A92" w:rsidRDefault="009A130E" w:rsidP="009A130E">
                            <w:pPr>
                              <w:jc w:val="center"/>
                              <w:rPr>
                                <w:rFonts w:ascii="Tahoma" w:hAnsi="Tahoma" w:cs="Tahoma"/>
                                <w:bCs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 xml:space="preserve">${pangkat_3} </w:t>
                            </w:r>
                            <w:r w:rsidRPr="007A2A88">
                              <w:rPr>
                                <w:rFonts w:ascii="Tahoma" w:hAnsi="Tahoma" w:cs="Tahoma"/>
                                <w:bCs/>
                                <w:lang w:val="en-AU"/>
                              </w:rPr>
                              <w:t xml:space="preserve">NRP </w:t>
                            </w:r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>${nrp_3}</w:t>
                            </w:r>
                          </w:p>
                          <w:p w14:paraId="7D1004D3" w14:textId="77777777" w:rsidR="009A130E" w:rsidRDefault="009A130E" w:rsidP="00592571">
                            <w:pPr>
                              <w:jc w:val="center"/>
                              <w:rPr>
                                <w:rFonts w:ascii="Tahoma" w:hAnsi="Tahoma" w:cs="Tahoma"/>
                                <w:bCs/>
                                <w:lang w:val="id-ID"/>
                              </w:rPr>
                            </w:pPr>
                          </w:p>
                          <w:p w14:paraId="0A307177" w14:textId="18774926" w:rsidR="009A130E" w:rsidRDefault="009A130E" w:rsidP="009A130E">
                            <w:pPr>
                              <w:jc w:val="center"/>
                              <w:rPr>
                                <w:rFonts w:ascii="Tahoma" w:hAnsi="Tahoma" w:cs="Tahoma"/>
                                <w:bCs/>
                                <w:color w:val="FF0000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>${anggota_4}</w:t>
                            </w:r>
                            <w:r w:rsidRPr="009D0620">
                              <w:rPr>
                                <w:rFonts w:ascii="Tahoma" w:hAnsi="Tahoma" w:cs="Tahoma"/>
                                <w:bCs/>
                                <w:color w:val="FF0000"/>
                                <w:lang w:val="id-ID"/>
                              </w:rPr>
                              <w:t xml:space="preserve"> </w:t>
                            </w:r>
                          </w:p>
                          <w:p w14:paraId="7F7DA117" w14:textId="237275EC" w:rsidR="009A130E" w:rsidRPr="00563A92" w:rsidRDefault="009A130E" w:rsidP="009A130E">
                            <w:pPr>
                              <w:jc w:val="center"/>
                              <w:rPr>
                                <w:rFonts w:ascii="Tahoma" w:hAnsi="Tahoma" w:cs="Tahoma"/>
                                <w:bCs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 xml:space="preserve">${pangkat_4} </w:t>
                            </w:r>
                            <w:r w:rsidRPr="007A2A88">
                              <w:rPr>
                                <w:rFonts w:ascii="Tahoma" w:hAnsi="Tahoma" w:cs="Tahoma"/>
                                <w:bCs/>
                                <w:lang w:val="en-AU"/>
                              </w:rPr>
                              <w:t xml:space="preserve">NRP </w:t>
                            </w:r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>${nrp_4}</w:t>
                            </w:r>
                          </w:p>
                          <w:p w14:paraId="407601D0" w14:textId="77777777" w:rsidR="009A130E" w:rsidRDefault="009A130E" w:rsidP="00592571">
                            <w:pPr>
                              <w:jc w:val="center"/>
                              <w:rPr>
                                <w:rFonts w:ascii="Tahoma" w:hAnsi="Tahoma" w:cs="Tahoma"/>
                                <w:bCs/>
                                <w:lang w:val="id-ID"/>
                              </w:rPr>
                            </w:pPr>
                          </w:p>
                          <w:p w14:paraId="461AEEB2" w14:textId="3FCE4217" w:rsidR="009A130E" w:rsidRDefault="009A130E" w:rsidP="009A130E">
                            <w:pPr>
                              <w:jc w:val="center"/>
                              <w:rPr>
                                <w:rFonts w:ascii="Tahoma" w:hAnsi="Tahoma" w:cs="Tahoma"/>
                                <w:bCs/>
                                <w:color w:val="FF0000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>${anggota_5}</w:t>
                            </w:r>
                            <w:r w:rsidRPr="009D0620">
                              <w:rPr>
                                <w:rFonts w:ascii="Tahoma" w:hAnsi="Tahoma" w:cs="Tahoma"/>
                                <w:bCs/>
                                <w:color w:val="FF0000"/>
                                <w:lang w:val="id-ID"/>
                              </w:rPr>
                              <w:t xml:space="preserve"> </w:t>
                            </w:r>
                          </w:p>
                          <w:p w14:paraId="12440E57" w14:textId="1CDE0BD5" w:rsidR="009A130E" w:rsidRPr="00563A92" w:rsidRDefault="009A130E" w:rsidP="009A130E">
                            <w:pPr>
                              <w:jc w:val="center"/>
                              <w:rPr>
                                <w:rFonts w:ascii="Tahoma" w:hAnsi="Tahoma" w:cs="Tahoma"/>
                                <w:bCs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 xml:space="preserve">${pangkat_5} </w:t>
                            </w:r>
                            <w:r w:rsidRPr="007A2A88">
                              <w:rPr>
                                <w:rFonts w:ascii="Tahoma" w:hAnsi="Tahoma" w:cs="Tahoma"/>
                                <w:bCs/>
                                <w:lang w:val="en-AU"/>
                              </w:rPr>
                              <w:t xml:space="preserve">NRP </w:t>
                            </w:r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>${nrp_5}</w:t>
                            </w:r>
                          </w:p>
                          <w:p w14:paraId="5BCF9884" w14:textId="77777777" w:rsidR="009A130E" w:rsidRPr="007A2A88" w:rsidRDefault="009A130E" w:rsidP="00592571">
                            <w:pPr>
                              <w:jc w:val="center"/>
                              <w:rPr>
                                <w:rFonts w:ascii="Tahoma" w:hAnsi="Tahoma" w:cs="Tahoma"/>
                                <w:bCs/>
                                <w:lang w:val="id-ID"/>
                              </w:rPr>
                            </w:pPr>
                          </w:p>
                          <w:p w14:paraId="331E3EEF" w14:textId="77777777" w:rsidR="006268B1" w:rsidRPr="007A2A88" w:rsidRDefault="006268B1" w:rsidP="00592571">
                            <w:pPr>
                              <w:jc w:val="center"/>
                              <w:rPr>
                                <w:rFonts w:ascii="Tahoma" w:hAnsi="Tahoma" w:cs="Tahoma"/>
                                <w:bCs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7210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0.85pt;margin-top:8pt;width:252pt;height:350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xTc8wEAAMsDAAAOAAAAZHJzL2Uyb0RvYy54bWysU9uO0zAQfUfiHyy/07Qlyy5R09XSVRHS&#10;cpEWPsBxnMTC8Zix26R8PWMn2y3whsiD5fHYZ+acOdncjr1hR4Vegy35arHkTFkJtbZtyb993b+6&#10;4cwHYWthwKqSn5Tnt9uXLzaDK9QaOjC1QkYg1heDK3kXgiuyzMtO9cIvwClLyQawF4FCbLMaxUDo&#10;vcnWy+WbbACsHYJU3tPp/ZTk24TfNEqGz03jVWCm5NRbSCumtYprtt2IokXhOi3nNsQ/dNELbano&#10;GepeBMEOqP+C6rVE8NCEhYQ+g6bRUiUOxGa1/IPNYyecSlxIHO/OMvn/Bys/HR/dF2RhfAcjDTCR&#10;8O4B5HfPLOw6YVt1hwhDp0RNhVdRsmxwvpifRql94SNINXyEmoYsDgES0NhgH1UhnozQaQCns+hq&#10;DEzS4WsaY76klKRcnuc3q+urVEMUT88d+vBeQc/ipuRIU03w4vjgQ2xHFE9XYjUPRtd7bUwKsK12&#10;BtlRkAP26ZvRf7tmbLxsIT6bEONJ4hmpTSTDWI2UjHwrqE/EGGFyFP0BtOkAf3I2kJtK7n8cBCrO&#10;zAdLqr1d5Xm0Xwryq+s1BXiZqS4zwkqCKnngbNruwmTZg0PddlRpmpOFO1K60UmD567mvskxSZrZ&#10;3dGSl3G69fwPbn8BAAD//wMAUEsDBBQABgAIAAAAIQBkEjqa3gAAAAsBAAAPAAAAZHJzL2Rvd25y&#10;ZXYueG1sTI/NboMwEITvlfoO1lbqpWoMqEBDMFFbqVWv+XkAgzeAitcIO4G8fTen9rgzn2Znyu1i&#10;B3HByfeOFMSrCARS40xPrYLj4fP5FYQPmoweHKGCK3rYVvd3pS6Mm2mHl31oBYeQL7SCLoSxkNI3&#10;HVrtV25EYu/kJqsDn1MrzaRnDreDTKIok1b3xB86PeJHh83P/mwVnL7np3Q911/hmO9esnfd57W7&#10;KvX4sLxtQARcwh8Mt/pcHSruVLszGS8GBWkS54yykfGmGxAlKSu1gjzOUpBVKf9vqH4BAAD//wMA&#10;UEsBAi0AFAAGAAgAAAAhALaDOJL+AAAA4QEAABMAAAAAAAAAAAAAAAAAAAAAAFtDb250ZW50X1R5&#10;cGVzXS54bWxQSwECLQAUAAYACAAAACEAOP0h/9YAAACUAQAACwAAAAAAAAAAAAAAAAAvAQAAX3Jl&#10;bHMvLnJlbHNQSwECLQAUAAYACAAAACEAXvsU3PMBAADLAwAADgAAAAAAAAAAAAAAAAAuAgAAZHJz&#10;L2Uyb0RvYy54bWxQSwECLQAUAAYACAAAACEAZBI6mt4AAAALAQAADwAAAAAAAAAAAAAAAABNBAAA&#10;ZHJzL2Rvd25yZXYueG1sUEsFBgAAAAAEAAQA8wAAAFgFAAAAAA==&#10;" stroked="f">
                <v:textbox>
                  <w:txbxContent>
                    <w:p w14:paraId="30F10A6D" w14:textId="77777777" w:rsidR="006268B1" w:rsidRPr="007A2A88" w:rsidRDefault="006268B1" w:rsidP="003922F9">
                      <w:pPr>
                        <w:jc w:val="center"/>
                        <w:rPr>
                          <w:rFonts w:ascii="Tahoma" w:hAnsi="Tahoma" w:cs="Tahoma"/>
                          <w:bCs/>
                          <w:lang w:val="fi-FI"/>
                        </w:rPr>
                      </w:pPr>
                      <w:r w:rsidRPr="007A2A88">
                        <w:rPr>
                          <w:rFonts w:ascii="Tahoma" w:hAnsi="Tahoma" w:cs="Tahoma"/>
                          <w:bCs/>
                          <w:lang w:val="fi-FI"/>
                        </w:rPr>
                        <w:t>Yang melakukan wawancara</w:t>
                      </w:r>
                    </w:p>
                    <w:p w14:paraId="2A29BB42" w14:textId="77777777" w:rsidR="006268B1" w:rsidRPr="007A2A88" w:rsidRDefault="006268B1" w:rsidP="003922F9">
                      <w:pPr>
                        <w:jc w:val="center"/>
                        <w:rPr>
                          <w:rFonts w:ascii="Tahoma" w:hAnsi="Tahoma" w:cs="Tahoma"/>
                          <w:bCs/>
                          <w:lang w:val="fi-FI"/>
                        </w:rPr>
                      </w:pPr>
                    </w:p>
                    <w:p w14:paraId="1E01ADA4" w14:textId="77777777" w:rsidR="006268B1" w:rsidRPr="007A2A88" w:rsidRDefault="006268B1" w:rsidP="003922F9">
                      <w:pPr>
                        <w:rPr>
                          <w:rFonts w:ascii="Tahoma" w:hAnsi="Tahoma" w:cs="Tahoma"/>
                          <w:bCs/>
                          <w:lang w:val="id-ID"/>
                        </w:rPr>
                      </w:pPr>
                    </w:p>
                    <w:p w14:paraId="416F3E2D" w14:textId="77777777" w:rsidR="006268B1" w:rsidRPr="007A2A88" w:rsidRDefault="006268B1" w:rsidP="003922F9">
                      <w:pPr>
                        <w:rPr>
                          <w:rFonts w:ascii="Tahoma" w:hAnsi="Tahoma" w:cs="Tahoma"/>
                          <w:bCs/>
                          <w:lang w:val="id-ID"/>
                        </w:rPr>
                      </w:pPr>
                    </w:p>
                    <w:p w14:paraId="6CFBE61D" w14:textId="1CFC441D" w:rsidR="00713653" w:rsidRDefault="00713653" w:rsidP="003922F9">
                      <w:pPr>
                        <w:jc w:val="center"/>
                        <w:rPr>
                          <w:rFonts w:ascii="Tahoma" w:hAnsi="Tahoma" w:cs="Tahoma"/>
                          <w:color w:val="FF0000"/>
                          <w:lang w:val="id-ID"/>
                        </w:rPr>
                      </w:pPr>
                      <w:r>
                        <w:rPr>
                          <w:rFonts w:ascii="Arial Narrow" w:hAnsi="Arial Narrow" w:cs="Tahoma"/>
                          <w:spacing w:val="-2"/>
                        </w:rPr>
                        <w:t>${</w:t>
                      </w:r>
                      <w:proofErr w:type="spellStart"/>
                      <w:r>
                        <w:rPr>
                          <w:rFonts w:ascii="Arial Narrow" w:hAnsi="Arial Narrow" w:cs="Tahoma"/>
                          <w:spacing w:val="-2"/>
                        </w:rPr>
                        <w:t>ketua</w:t>
                      </w:r>
                      <w:proofErr w:type="spellEnd"/>
                      <w:r>
                        <w:rPr>
                          <w:rFonts w:ascii="Arial Narrow" w:hAnsi="Arial Narrow" w:cs="Tahoma"/>
                          <w:spacing w:val="-2"/>
                        </w:rPr>
                        <w:t>}</w:t>
                      </w:r>
                      <w:r w:rsidRPr="009D0620">
                        <w:rPr>
                          <w:rFonts w:ascii="Tahoma" w:hAnsi="Tahoma" w:cs="Tahoma"/>
                          <w:color w:val="FF0000"/>
                          <w:lang w:val="id-ID"/>
                        </w:rPr>
                        <w:t xml:space="preserve"> </w:t>
                      </w:r>
                    </w:p>
                    <w:p w14:paraId="1BC355EA" w14:textId="09B1763C" w:rsidR="006268B1" w:rsidRPr="00563A92" w:rsidRDefault="00713653" w:rsidP="003922F9">
                      <w:pPr>
                        <w:jc w:val="center"/>
                        <w:rPr>
                          <w:rFonts w:ascii="Tahoma" w:hAnsi="Tahoma" w:cs="Tahoma"/>
                          <w:lang w:val="id-ID"/>
                        </w:rPr>
                      </w:pPr>
                      <w:r>
                        <w:rPr>
                          <w:rFonts w:ascii="Arial Narrow" w:hAnsi="Arial Narrow" w:cs="Tahoma"/>
                          <w:spacing w:val="-2"/>
                        </w:rPr>
                        <w:t>${</w:t>
                      </w:r>
                      <w:proofErr w:type="spellStart"/>
                      <w:r>
                        <w:rPr>
                          <w:rFonts w:ascii="Arial Narrow" w:hAnsi="Arial Narrow" w:cs="Tahoma"/>
                          <w:spacing w:val="-2"/>
                        </w:rPr>
                        <w:t>pangkat_ketua</w:t>
                      </w:r>
                      <w:proofErr w:type="spellEnd"/>
                      <w:r>
                        <w:rPr>
                          <w:rFonts w:ascii="Arial Narrow" w:hAnsi="Arial Narrow" w:cs="Tahoma"/>
                          <w:spacing w:val="-2"/>
                        </w:rPr>
                        <w:t xml:space="preserve">} </w:t>
                      </w:r>
                      <w:r w:rsidR="006268B1" w:rsidRPr="007A2A88">
                        <w:rPr>
                          <w:rFonts w:ascii="Tahoma" w:hAnsi="Tahoma" w:cs="Tahoma"/>
                          <w:lang w:val="id-ID"/>
                        </w:rPr>
                        <w:t xml:space="preserve">NRP 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>${</w:t>
                      </w:r>
                      <w:proofErr w:type="spellStart"/>
                      <w:r>
                        <w:rPr>
                          <w:rFonts w:ascii="Arial Narrow" w:hAnsi="Arial Narrow" w:cs="Tahoma"/>
                          <w:spacing w:val="-2"/>
                        </w:rPr>
                        <w:t>nrp_ketua</w:t>
                      </w:r>
                      <w:proofErr w:type="spellEnd"/>
                      <w:r>
                        <w:rPr>
                          <w:rFonts w:ascii="Arial Narrow" w:hAnsi="Arial Narrow" w:cs="Tahoma"/>
                          <w:spacing w:val="-2"/>
                        </w:rPr>
                        <w:t>}</w:t>
                      </w:r>
                    </w:p>
                    <w:p w14:paraId="2FC3BD63" w14:textId="77777777" w:rsidR="006268B1" w:rsidRPr="007A2A88" w:rsidRDefault="006268B1" w:rsidP="003922F9">
                      <w:pPr>
                        <w:jc w:val="center"/>
                        <w:rPr>
                          <w:rFonts w:ascii="Tahoma" w:hAnsi="Tahoma" w:cs="Tahoma"/>
                          <w:lang w:val="fi-FI"/>
                        </w:rPr>
                      </w:pPr>
                    </w:p>
                    <w:p w14:paraId="03454E78" w14:textId="77777777" w:rsidR="006268B1" w:rsidRPr="007A2A88" w:rsidRDefault="006268B1" w:rsidP="003922F9">
                      <w:pPr>
                        <w:jc w:val="center"/>
                        <w:rPr>
                          <w:rFonts w:ascii="Tahoma" w:hAnsi="Tahoma" w:cs="Tahoma"/>
                          <w:lang w:val="fi-FI"/>
                        </w:rPr>
                      </w:pPr>
                    </w:p>
                    <w:p w14:paraId="14DFFA5C" w14:textId="77777777" w:rsidR="006268B1" w:rsidRPr="007A2A88" w:rsidRDefault="006268B1" w:rsidP="003922F9">
                      <w:pPr>
                        <w:jc w:val="center"/>
                        <w:rPr>
                          <w:rFonts w:ascii="Tahoma" w:hAnsi="Tahoma" w:cs="Tahoma"/>
                          <w:lang w:val="fi-FI"/>
                        </w:rPr>
                      </w:pPr>
                    </w:p>
                    <w:p w14:paraId="26AB7593" w14:textId="722669A3" w:rsidR="00713653" w:rsidRDefault="00713653" w:rsidP="00592571">
                      <w:pPr>
                        <w:jc w:val="center"/>
                        <w:rPr>
                          <w:rFonts w:ascii="Tahoma" w:hAnsi="Tahoma" w:cs="Tahoma"/>
                          <w:bCs/>
                          <w:color w:val="FF0000"/>
                          <w:lang w:val="id-ID"/>
                        </w:rPr>
                      </w:pPr>
                      <w:r>
                        <w:rPr>
                          <w:rFonts w:ascii="Arial Narrow" w:hAnsi="Arial Narrow" w:cs="Tahoma"/>
                          <w:spacing w:val="-2"/>
                        </w:rPr>
                        <w:t>${anggota_1}</w:t>
                      </w:r>
                      <w:r w:rsidRPr="009D0620">
                        <w:rPr>
                          <w:rFonts w:ascii="Tahoma" w:hAnsi="Tahoma" w:cs="Tahoma"/>
                          <w:bCs/>
                          <w:color w:val="FF0000"/>
                          <w:lang w:val="id-ID"/>
                        </w:rPr>
                        <w:t xml:space="preserve"> </w:t>
                      </w:r>
                    </w:p>
                    <w:p w14:paraId="268FC2A6" w14:textId="42318ED6" w:rsidR="006268B1" w:rsidRPr="00563A92" w:rsidRDefault="00713653" w:rsidP="00592571">
                      <w:pPr>
                        <w:jc w:val="center"/>
                        <w:rPr>
                          <w:rFonts w:ascii="Tahoma" w:hAnsi="Tahoma" w:cs="Tahoma"/>
                          <w:bCs/>
                          <w:lang w:val="id-ID"/>
                        </w:rPr>
                      </w:pPr>
                      <w:r>
                        <w:rPr>
                          <w:rFonts w:ascii="Arial Narrow" w:hAnsi="Arial Narrow" w:cs="Tahoma"/>
                          <w:spacing w:val="-2"/>
                        </w:rPr>
                        <w:t xml:space="preserve">${pangkat_1} </w:t>
                      </w:r>
                      <w:r w:rsidR="006268B1" w:rsidRPr="007A2A88">
                        <w:rPr>
                          <w:rFonts w:ascii="Tahoma" w:hAnsi="Tahoma" w:cs="Tahoma"/>
                          <w:bCs/>
                          <w:lang w:val="en-AU"/>
                        </w:rPr>
                        <w:t xml:space="preserve">NRP 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>${nrp_1}</w:t>
                      </w:r>
                    </w:p>
                    <w:p w14:paraId="742B1053" w14:textId="77777777" w:rsidR="006268B1" w:rsidRDefault="006268B1" w:rsidP="00592571">
                      <w:pPr>
                        <w:jc w:val="center"/>
                        <w:rPr>
                          <w:rFonts w:ascii="Tahoma" w:hAnsi="Tahoma" w:cs="Tahoma"/>
                          <w:bCs/>
                          <w:lang w:val="id-ID"/>
                        </w:rPr>
                      </w:pPr>
                    </w:p>
                    <w:p w14:paraId="3D58FEBD" w14:textId="4D567D23" w:rsidR="009A130E" w:rsidRDefault="009A130E" w:rsidP="009A130E">
                      <w:pPr>
                        <w:jc w:val="center"/>
                        <w:rPr>
                          <w:rFonts w:ascii="Tahoma" w:hAnsi="Tahoma" w:cs="Tahoma"/>
                          <w:bCs/>
                          <w:color w:val="FF0000"/>
                          <w:lang w:val="id-ID"/>
                        </w:rPr>
                      </w:pPr>
                      <w:r>
                        <w:rPr>
                          <w:rFonts w:ascii="Arial Narrow" w:hAnsi="Arial Narrow" w:cs="Tahoma"/>
                          <w:spacing w:val="-2"/>
                        </w:rPr>
                        <w:t>${anggota_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>2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>}</w:t>
                      </w:r>
                      <w:r w:rsidRPr="009D0620">
                        <w:rPr>
                          <w:rFonts w:ascii="Tahoma" w:hAnsi="Tahoma" w:cs="Tahoma"/>
                          <w:bCs/>
                          <w:color w:val="FF0000"/>
                          <w:lang w:val="id-ID"/>
                        </w:rPr>
                        <w:t xml:space="preserve"> </w:t>
                      </w:r>
                    </w:p>
                    <w:p w14:paraId="1A3172E0" w14:textId="19EF259B" w:rsidR="009A130E" w:rsidRPr="00563A92" w:rsidRDefault="009A130E" w:rsidP="009A130E">
                      <w:pPr>
                        <w:jc w:val="center"/>
                        <w:rPr>
                          <w:rFonts w:ascii="Tahoma" w:hAnsi="Tahoma" w:cs="Tahoma"/>
                          <w:bCs/>
                          <w:lang w:val="id-ID"/>
                        </w:rPr>
                      </w:pPr>
                      <w:r>
                        <w:rPr>
                          <w:rFonts w:ascii="Arial Narrow" w:hAnsi="Arial Narrow" w:cs="Tahoma"/>
                          <w:spacing w:val="-2"/>
                        </w:rPr>
                        <w:t>${pangkat_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>2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 xml:space="preserve">} </w:t>
                      </w:r>
                      <w:r w:rsidRPr="007A2A88">
                        <w:rPr>
                          <w:rFonts w:ascii="Tahoma" w:hAnsi="Tahoma" w:cs="Tahoma"/>
                          <w:bCs/>
                          <w:lang w:val="en-AU"/>
                        </w:rPr>
                        <w:t xml:space="preserve">NRP 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>${nrp_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>2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>}</w:t>
                      </w:r>
                    </w:p>
                    <w:p w14:paraId="378D288A" w14:textId="77777777" w:rsidR="009A130E" w:rsidRDefault="009A130E" w:rsidP="00592571">
                      <w:pPr>
                        <w:jc w:val="center"/>
                        <w:rPr>
                          <w:rFonts w:ascii="Tahoma" w:hAnsi="Tahoma" w:cs="Tahoma"/>
                          <w:bCs/>
                          <w:lang w:val="id-ID"/>
                        </w:rPr>
                      </w:pPr>
                    </w:p>
                    <w:p w14:paraId="6A960943" w14:textId="56100D6F" w:rsidR="009A130E" w:rsidRDefault="009A130E" w:rsidP="009A130E">
                      <w:pPr>
                        <w:jc w:val="center"/>
                        <w:rPr>
                          <w:rFonts w:ascii="Tahoma" w:hAnsi="Tahoma" w:cs="Tahoma"/>
                          <w:bCs/>
                          <w:color w:val="FF0000"/>
                          <w:lang w:val="id-ID"/>
                        </w:rPr>
                      </w:pPr>
                      <w:r>
                        <w:rPr>
                          <w:rFonts w:ascii="Arial Narrow" w:hAnsi="Arial Narrow" w:cs="Tahoma"/>
                          <w:spacing w:val="-2"/>
                        </w:rPr>
                        <w:t>${anggota_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>3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>}</w:t>
                      </w:r>
                      <w:r w:rsidRPr="009D0620">
                        <w:rPr>
                          <w:rFonts w:ascii="Tahoma" w:hAnsi="Tahoma" w:cs="Tahoma"/>
                          <w:bCs/>
                          <w:color w:val="FF0000"/>
                          <w:lang w:val="id-ID"/>
                        </w:rPr>
                        <w:t xml:space="preserve"> </w:t>
                      </w:r>
                    </w:p>
                    <w:p w14:paraId="18EE3DDD" w14:textId="4EB4B064" w:rsidR="009A130E" w:rsidRPr="00563A92" w:rsidRDefault="009A130E" w:rsidP="009A130E">
                      <w:pPr>
                        <w:jc w:val="center"/>
                        <w:rPr>
                          <w:rFonts w:ascii="Tahoma" w:hAnsi="Tahoma" w:cs="Tahoma"/>
                          <w:bCs/>
                          <w:lang w:val="id-ID"/>
                        </w:rPr>
                      </w:pPr>
                      <w:r>
                        <w:rPr>
                          <w:rFonts w:ascii="Arial Narrow" w:hAnsi="Arial Narrow" w:cs="Tahoma"/>
                          <w:spacing w:val="-2"/>
                        </w:rPr>
                        <w:t>${pangkat_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>3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 xml:space="preserve">} </w:t>
                      </w:r>
                      <w:r w:rsidRPr="007A2A88">
                        <w:rPr>
                          <w:rFonts w:ascii="Tahoma" w:hAnsi="Tahoma" w:cs="Tahoma"/>
                          <w:bCs/>
                          <w:lang w:val="en-AU"/>
                        </w:rPr>
                        <w:t xml:space="preserve">NRP 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>${nrp_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>3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>}</w:t>
                      </w:r>
                    </w:p>
                    <w:p w14:paraId="7D1004D3" w14:textId="77777777" w:rsidR="009A130E" w:rsidRDefault="009A130E" w:rsidP="00592571">
                      <w:pPr>
                        <w:jc w:val="center"/>
                        <w:rPr>
                          <w:rFonts w:ascii="Tahoma" w:hAnsi="Tahoma" w:cs="Tahoma"/>
                          <w:bCs/>
                          <w:lang w:val="id-ID"/>
                        </w:rPr>
                      </w:pPr>
                    </w:p>
                    <w:p w14:paraId="0A307177" w14:textId="18774926" w:rsidR="009A130E" w:rsidRDefault="009A130E" w:rsidP="009A130E">
                      <w:pPr>
                        <w:jc w:val="center"/>
                        <w:rPr>
                          <w:rFonts w:ascii="Tahoma" w:hAnsi="Tahoma" w:cs="Tahoma"/>
                          <w:bCs/>
                          <w:color w:val="FF0000"/>
                          <w:lang w:val="id-ID"/>
                        </w:rPr>
                      </w:pPr>
                      <w:r>
                        <w:rPr>
                          <w:rFonts w:ascii="Arial Narrow" w:hAnsi="Arial Narrow" w:cs="Tahoma"/>
                          <w:spacing w:val="-2"/>
                        </w:rPr>
                        <w:t>${anggota_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>4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>}</w:t>
                      </w:r>
                      <w:r w:rsidRPr="009D0620">
                        <w:rPr>
                          <w:rFonts w:ascii="Tahoma" w:hAnsi="Tahoma" w:cs="Tahoma"/>
                          <w:bCs/>
                          <w:color w:val="FF0000"/>
                          <w:lang w:val="id-ID"/>
                        </w:rPr>
                        <w:t xml:space="preserve"> </w:t>
                      </w:r>
                    </w:p>
                    <w:p w14:paraId="7F7DA117" w14:textId="237275EC" w:rsidR="009A130E" w:rsidRPr="00563A92" w:rsidRDefault="009A130E" w:rsidP="009A130E">
                      <w:pPr>
                        <w:jc w:val="center"/>
                        <w:rPr>
                          <w:rFonts w:ascii="Tahoma" w:hAnsi="Tahoma" w:cs="Tahoma"/>
                          <w:bCs/>
                          <w:lang w:val="id-ID"/>
                        </w:rPr>
                      </w:pPr>
                      <w:r>
                        <w:rPr>
                          <w:rFonts w:ascii="Arial Narrow" w:hAnsi="Arial Narrow" w:cs="Tahoma"/>
                          <w:spacing w:val="-2"/>
                        </w:rPr>
                        <w:t>${pangkat_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>4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 xml:space="preserve">} </w:t>
                      </w:r>
                      <w:r w:rsidRPr="007A2A88">
                        <w:rPr>
                          <w:rFonts w:ascii="Tahoma" w:hAnsi="Tahoma" w:cs="Tahoma"/>
                          <w:bCs/>
                          <w:lang w:val="en-AU"/>
                        </w:rPr>
                        <w:t xml:space="preserve">NRP 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>${nrp_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>4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>}</w:t>
                      </w:r>
                    </w:p>
                    <w:p w14:paraId="407601D0" w14:textId="77777777" w:rsidR="009A130E" w:rsidRDefault="009A130E" w:rsidP="00592571">
                      <w:pPr>
                        <w:jc w:val="center"/>
                        <w:rPr>
                          <w:rFonts w:ascii="Tahoma" w:hAnsi="Tahoma" w:cs="Tahoma"/>
                          <w:bCs/>
                          <w:lang w:val="id-ID"/>
                        </w:rPr>
                      </w:pPr>
                    </w:p>
                    <w:p w14:paraId="461AEEB2" w14:textId="3FCE4217" w:rsidR="009A130E" w:rsidRDefault="009A130E" w:rsidP="009A130E">
                      <w:pPr>
                        <w:jc w:val="center"/>
                        <w:rPr>
                          <w:rFonts w:ascii="Tahoma" w:hAnsi="Tahoma" w:cs="Tahoma"/>
                          <w:bCs/>
                          <w:color w:val="FF0000"/>
                          <w:lang w:val="id-ID"/>
                        </w:rPr>
                      </w:pPr>
                      <w:r>
                        <w:rPr>
                          <w:rFonts w:ascii="Arial Narrow" w:hAnsi="Arial Narrow" w:cs="Tahoma"/>
                          <w:spacing w:val="-2"/>
                        </w:rPr>
                        <w:t>${anggota_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>5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>}</w:t>
                      </w:r>
                      <w:r w:rsidRPr="009D0620">
                        <w:rPr>
                          <w:rFonts w:ascii="Tahoma" w:hAnsi="Tahoma" w:cs="Tahoma"/>
                          <w:bCs/>
                          <w:color w:val="FF0000"/>
                          <w:lang w:val="id-ID"/>
                        </w:rPr>
                        <w:t xml:space="preserve"> </w:t>
                      </w:r>
                    </w:p>
                    <w:p w14:paraId="12440E57" w14:textId="1CDE0BD5" w:rsidR="009A130E" w:rsidRPr="00563A92" w:rsidRDefault="009A130E" w:rsidP="009A130E">
                      <w:pPr>
                        <w:jc w:val="center"/>
                        <w:rPr>
                          <w:rFonts w:ascii="Tahoma" w:hAnsi="Tahoma" w:cs="Tahoma"/>
                          <w:bCs/>
                          <w:lang w:val="id-ID"/>
                        </w:rPr>
                      </w:pPr>
                      <w:r>
                        <w:rPr>
                          <w:rFonts w:ascii="Arial Narrow" w:hAnsi="Arial Narrow" w:cs="Tahoma"/>
                          <w:spacing w:val="-2"/>
                        </w:rPr>
                        <w:t>${pangkat_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>5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 xml:space="preserve">} </w:t>
                      </w:r>
                      <w:r w:rsidRPr="007A2A88">
                        <w:rPr>
                          <w:rFonts w:ascii="Tahoma" w:hAnsi="Tahoma" w:cs="Tahoma"/>
                          <w:bCs/>
                          <w:lang w:val="en-AU"/>
                        </w:rPr>
                        <w:t xml:space="preserve">NRP 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>${nrp_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>5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>}</w:t>
                      </w:r>
                    </w:p>
                    <w:p w14:paraId="5BCF9884" w14:textId="77777777" w:rsidR="009A130E" w:rsidRPr="007A2A88" w:rsidRDefault="009A130E" w:rsidP="00592571">
                      <w:pPr>
                        <w:jc w:val="center"/>
                        <w:rPr>
                          <w:rFonts w:ascii="Tahoma" w:hAnsi="Tahoma" w:cs="Tahoma"/>
                          <w:bCs/>
                          <w:lang w:val="id-ID"/>
                        </w:rPr>
                      </w:pPr>
                    </w:p>
                    <w:p w14:paraId="331E3EEF" w14:textId="77777777" w:rsidR="006268B1" w:rsidRPr="007A2A88" w:rsidRDefault="006268B1" w:rsidP="00592571">
                      <w:pPr>
                        <w:jc w:val="center"/>
                        <w:rPr>
                          <w:rFonts w:ascii="Tahoma" w:hAnsi="Tahoma" w:cs="Tahoma"/>
                          <w:bCs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7654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38A3A0" wp14:editId="56EA0857">
                <wp:simplePos x="0" y="0"/>
                <wp:positionH relativeFrom="column">
                  <wp:posOffset>-114300</wp:posOffset>
                </wp:positionH>
                <wp:positionV relativeFrom="paragraph">
                  <wp:posOffset>101600</wp:posOffset>
                </wp:positionV>
                <wp:extent cx="3200400" cy="1828800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36766" w14:textId="77777777" w:rsidR="006268B1" w:rsidRPr="004A3DB1" w:rsidRDefault="006268B1" w:rsidP="004A3DB1">
                            <w:pPr>
                              <w:jc w:val="center"/>
                              <w:rPr>
                                <w:rFonts w:ascii="Tahoma" w:hAnsi="Tahoma" w:cs="Tahoma"/>
                                <w:bCs/>
                                <w:lang w:val="id-ID"/>
                              </w:rPr>
                            </w:pPr>
                            <w:r w:rsidRPr="00B37489">
                              <w:rPr>
                                <w:rFonts w:ascii="Tahoma" w:hAnsi="Tahoma" w:cs="Tahoma"/>
                                <w:bCs/>
                                <w:lang w:val="fi-FI"/>
                              </w:rPr>
                              <w:t>Yang diwawancara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lang w:val="id-ID"/>
                              </w:rPr>
                              <w:t>i</w:t>
                            </w:r>
                          </w:p>
                          <w:p w14:paraId="0862A187" w14:textId="77777777" w:rsidR="006268B1" w:rsidRPr="004A3DB1" w:rsidRDefault="006268B1" w:rsidP="003922F9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lang w:val="id-ID"/>
                              </w:rPr>
                            </w:pPr>
                          </w:p>
                          <w:p w14:paraId="4ADB79FB" w14:textId="77777777" w:rsidR="004A3DB1" w:rsidRPr="004A3DB1" w:rsidRDefault="004A3DB1" w:rsidP="003922F9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lang w:val="id-ID"/>
                              </w:rPr>
                            </w:pPr>
                          </w:p>
                          <w:p w14:paraId="60E36607" w14:textId="77777777" w:rsidR="006268B1" w:rsidRPr="004A3DB1" w:rsidRDefault="006268B1" w:rsidP="003922F9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lang w:val="id-ID"/>
                              </w:rPr>
                            </w:pPr>
                          </w:p>
                          <w:p w14:paraId="0ECDFE33" w14:textId="47A7C7A5" w:rsidR="006268B1" w:rsidRPr="009D0620" w:rsidRDefault="00713653" w:rsidP="003922F9">
                            <w:pPr>
                              <w:jc w:val="center"/>
                              <w:rPr>
                                <w:rFonts w:ascii="Tahoma" w:hAnsi="Tahoma" w:cs="Tahoma"/>
                                <w:bCs/>
                                <w:color w:val="FF0000"/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>${terlapor}</w:t>
                            </w:r>
                          </w:p>
                          <w:p w14:paraId="0F9DB456" w14:textId="5AD9076A" w:rsidR="006268B1" w:rsidRPr="009D0620" w:rsidRDefault="00713653" w:rsidP="003922F9">
                            <w:pPr>
                              <w:jc w:val="center"/>
                              <w:rPr>
                                <w:rFonts w:ascii="Tahoma" w:hAnsi="Tahoma" w:cs="Tahoma"/>
                                <w:color w:val="FF0000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>${pangkat}</w:t>
                            </w:r>
                            <w:r w:rsidR="002003F1" w:rsidRPr="009D0620">
                              <w:rPr>
                                <w:rFonts w:ascii="Tahoma" w:hAnsi="Tahoma" w:cs="Tahoma"/>
                                <w:color w:val="FF0000"/>
                              </w:rPr>
                              <w:t xml:space="preserve"> </w:t>
                            </w:r>
                            <w:r w:rsidR="002003F1" w:rsidRPr="009D0620">
                              <w:rPr>
                                <w:rFonts w:ascii="Tahoma" w:hAnsi="Tahoma" w:cs="Tahoma"/>
                              </w:rPr>
                              <w:t>NRP</w:t>
                            </w:r>
                            <w:r w:rsidR="002003F1" w:rsidRPr="009D0620">
                              <w:rPr>
                                <w:rFonts w:ascii="Tahoma" w:hAnsi="Tahoma" w:cs="Tahoma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Tahoma"/>
                                <w:spacing w:val="-2"/>
                              </w:rPr>
                              <w:t>${nrp}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38A3A0" id="Text Box 3" o:spid="_x0000_s1027" type="#_x0000_t202" style="position:absolute;margin-left:-9pt;margin-top:8pt;width:252pt;height:2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xRG8wEAANIDAAAOAAAAZHJzL2Uyb0RvYy54bWysU9uO0zAQfUfiHyy/06SlQImarpauipCW&#10;i7TwAY7jJBaOx4zdJuXrGTvZboE3hB8sj2d8Zs6Z8fZm7A07KfQabMmXi5wzZSXU2rYl//b18GLD&#10;mQ/C1sKAVSU/K89vds+fbQdXqBV0YGqFjECsLwZX8i4EV2SZl53qhV+AU5acDWAvApnYZjWKgdB7&#10;k63y/HU2ANYOQSrv6fZucvJdwm8aJcPnpvEqMFNyqi2kHdNexT3bbUXRonCdlnMZ4h+q6IW2lPQC&#10;dSeCYEfUf0H1WiJ4aMJCQp9B02ipEgdis8z/YPPQCacSFxLHu4tM/v/Byk+nB/cFWRjfwUgNTCS8&#10;uwf53TML+07YVt0iwtApUVPiZZQsG5wv5qdRal/4CFINH6GmJotjgAQ0NthHVYgnI3RqwPkiuhoD&#10;k3T5ktq4zsklybfcrDYbMmIOUTw+d+jDewU9i4eSI3U1wYvTvQ9T6GNIzObB6PqgjUkGttXeIDsJ&#10;moBDWjP6b2HGxmAL8dmEGG8Sz0htIhnGamS6nkWItCuoz0QcYRos+gh06AB/cjbQUJXc/zgKVJyZ&#10;D5bEe7tcr+MUJmP96s2KDLz2VNceYSVBlTxwNh33YZrco0PddpRpapeFWxK80UmKp6rm8mlwkpjz&#10;kMfJvLZT1NNX3P0CAAD//wMAUEsDBBQABgAIAAAAIQD01wQc3gAAAAoBAAAPAAAAZHJzL2Rvd25y&#10;ZXYueG1sTI/BTsMwEETvSPyDtUhcUGsXQhpCnAqQQFxb+gFOvE0i4nUUu03692xP9LS7mtHsm2Iz&#10;u16ccAydJw2rpQKBVHvbUaNh//O5yECEaMia3hNqOGOATXl7U5jc+om2eNrFRnAIhdxoaGMccilD&#10;3aIzYekHJNYOfnQm8jk20o5m4nDXy0elUulMR/yhNQN+tFj/7o5Ow+F7enh+maqvuF9vk/TddOvK&#10;n7W+v5vfXkFEnOO/GS74jA4lM1X+SDaIXsNilXGXyELKkw1JdlkqDU8qUSDLQl5XKP8AAAD//wMA&#10;UEsBAi0AFAAGAAgAAAAhALaDOJL+AAAA4QEAABMAAAAAAAAAAAAAAAAAAAAAAFtDb250ZW50X1R5&#10;cGVzXS54bWxQSwECLQAUAAYACAAAACEAOP0h/9YAAACUAQAACwAAAAAAAAAAAAAAAAAvAQAAX3Jl&#10;bHMvLnJlbHNQSwECLQAUAAYACAAAACEAeg8URvMBAADSAwAADgAAAAAAAAAAAAAAAAAuAgAAZHJz&#10;L2Uyb0RvYy54bWxQSwECLQAUAAYACAAAACEA9NcEHN4AAAAKAQAADwAAAAAAAAAAAAAAAABNBAAA&#10;ZHJzL2Rvd25yZXYueG1sUEsFBgAAAAAEAAQA8wAAAFgFAAAAAA==&#10;" stroked="f">
                <v:textbox>
                  <w:txbxContent>
                    <w:p w14:paraId="69C36766" w14:textId="77777777" w:rsidR="006268B1" w:rsidRPr="004A3DB1" w:rsidRDefault="006268B1" w:rsidP="004A3DB1">
                      <w:pPr>
                        <w:jc w:val="center"/>
                        <w:rPr>
                          <w:rFonts w:ascii="Tahoma" w:hAnsi="Tahoma" w:cs="Tahoma"/>
                          <w:bCs/>
                          <w:lang w:val="id-ID"/>
                        </w:rPr>
                      </w:pPr>
                      <w:r w:rsidRPr="00B37489">
                        <w:rPr>
                          <w:rFonts w:ascii="Tahoma" w:hAnsi="Tahoma" w:cs="Tahoma"/>
                          <w:bCs/>
                          <w:lang w:val="fi-FI"/>
                        </w:rPr>
                        <w:t>Yang diwawancara</w:t>
                      </w:r>
                      <w:r>
                        <w:rPr>
                          <w:rFonts w:ascii="Tahoma" w:hAnsi="Tahoma" w:cs="Tahoma"/>
                          <w:bCs/>
                          <w:lang w:val="id-ID"/>
                        </w:rPr>
                        <w:t>i</w:t>
                      </w:r>
                    </w:p>
                    <w:p w14:paraId="0862A187" w14:textId="77777777" w:rsidR="006268B1" w:rsidRPr="004A3DB1" w:rsidRDefault="006268B1" w:rsidP="003922F9">
                      <w:pPr>
                        <w:jc w:val="center"/>
                        <w:rPr>
                          <w:rFonts w:ascii="Arial" w:hAnsi="Arial" w:cs="Arial"/>
                          <w:bCs/>
                          <w:lang w:val="id-ID"/>
                        </w:rPr>
                      </w:pPr>
                    </w:p>
                    <w:p w14:paraId="4ADB79FB" w14:textId="77777777" w:rsidR="004A3DB1" w:rsidRPr="004A3DB1" w:rsidRDefault="004A3DB1" w:rsidP="003922F9">
                      <w:pPr>
                        <w:jc w:val="center"/>
                        <w:rPr>
                          <w:rFonts w:ascii="Arial" w:hAnsi="Arial" w:cs="Arial"/>
                          <w:bCs/>
                          <w:lang w:val="id-ID"/>
                        </w:rPr>
                      </w:pPr>
                    </w:p>
                    <w:p w14:paraId="60E36607" w14:textId="77777777" w:rsidR="006268B1" w:rsidRPr="004A3DB1" w:rsidRDefault="006268B1" w:rsidP="003922F9">
                      <w:pPr>
                        <w:jc w:val="center"/>
                        <w:rPr>
                          <w:rFonts w:ascii="Arial" w:hAnsi="Arial" w:cs="Arial"/>
                          <w:bCs/>
                          <w:lang w:val="id-ID"/>
                        </w:rPr>
                      </w:pPr>
                    </w:p>
                    <w:p w14:paraId="0ECDFE33" w14:textId="47A7C7A5" w:rsidR="006268B1" w:rsidRPr="009D0620" w:rsidRDefault="00713653" w:rsidP="003922F9">
                      <w:pPr>
                        <w:jc w:val="center"/>
                        <w:rPr>
                          <w:rFonts w:ascii="Tahoma" w:hAnsi="Tahoma" w:cs="Tahoma"/>
                          <w:bCs/>
                          <w:color w:val="FF0000"/>
                          <w:u w:val="single"/>
                          <w:lang w:val="id-ID"/>
                        </w:rPr>
                      </w:pPr>
                      <w:r>
                        <w:rPr>
                          <w:rFonts w:ascii="Arial Narrow" w:hAnsi="Arial Narrow" w:cs="Tahoma"/>
                          <w:spacing w:val="-2"/>
                        </w:rPr>
                        <w:t>${</w:t>
                      </w:r>
                      <w:proofErr w:type="spellStart"/>
                      <w:r>
                        <w:rPr>
                          <w:rFonts w:ascii="Arial Narrow" w:hAnsi="Arial Narrow" w:cs="Tahoma"/>
                          <w:spacing w:val="-2"/>
                        </w:rPr>
                        <w:t>terlapor</w:t>
                      </w:r>
                      <w:proofErr w:type="spellEnd"/>
                      <w:r>
                        <w:rPr>
                          <w:rFonts w:ascii="Arial Narrow" w:hAnsi="Arial Narrow" w:cs="Tahoma"/>
                          <w:spacing w:val="-2"/>
                        </w:rPr>
                        <w:t>}</w:t>
                      </w:r>
                    </w:p>
                    <w:p w14:paraId="0F9DB456" w14:textId="5AD9076A" w:rsidR="006268B1" w:rsidRPr="009D0620" w:rsidRDefault="00713653" w:rsidP="003922F9">
                      <w:pPr>
                        <w:jc w:val="center"/>
                        <w:rPr>
                          <w:rFonts w:ascii="Tahoma" w:hAnsi="Tahoma" w:cs="Tahoma"/>
                          <w:color w:val="FF0000"/>
                          <w:lang w:val="id-ID"/>
                        </w:rPr>
                      </w:pPr>
                      <w:r>
                        <w:rPr>
                          <w:rFonts w:ascii="Arial Narrow" w:hAnsi="Arial Narrow" w:cs="Tahoma"/>
                          <w:spacing w:val="-2"/>
                        </w:rPr>
                        <w:t>${</w:t>
                      </w:r>
                      <w:proofErr w:type="spellStart"/>
                      <w:r>
                        <w:rPr>
                          <w:rFonts w:ascii="Arial Narrow" w:hAnsi="Arial Narrow" w:cs="Tahoma"/>
                          <w:spacing w:val="-2"/>
                        </w:rPr>
                        <w:t>pangkat</w:t>
                      </w:r>
                      <w:proofErr w:type="spellEnd"/>
                      <w:r>
                        <w:rPr>
                          <w:rFonts w:ascii="Arial Narrow" w:hAnsi="Arial Narrow" w:cs="Tahoma"/>
                          <w:spacing w:val="-2"/>
                        </w:rPr>
                        <w:t>}</w:t>
                      </w:r>
                      <w:r w:rsidR="002003F1" w:rsidRPr="009D0620">
                        <w:rPr>
                          <w:rFonts w:ascii="Tahoma" w:hAnsi="Tahoma" w:cs="Tahoma"/>
                          <w:color w:val="FF0000"/>
                        </w:rPr>
                        <w:t xml:space="preserve"> </w:t>
                      </w:r>
                      <w:r w:rsidR="002003F1" w:rsidRPr="009D0620">
                        <w:rPr>
                          <w:rFonts w:ascii="Tahoma" w:hAnsi="Tahoma" w:cs="Tahoma"/>
                        </w:rPr>
                        <w:t>NRP</w:t>
                      </w:r>
                      <w:r w:rsidR="002003F1" w:rsidRPr="009D0620">
                        <w:rPr>
                          <w:rFonts w:ascii="Tahoma" w:hAnsi="Tahoma" w:cs="Tahoma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Arial Narrow" w:hAnsi="Arial Narrow" w:cs="Tahoma"/>
                          <w:spacing w:val="-2"/>
                        </w:rPr>
                        <w:t>${</w:t>
                      </w:r>
                      <w:proofErr w:type="spellStart"/>
                      <w:r>
                        <w:rPr>
                          <w:rFonts w:ascii="Arial Narrow" w:hAnsi="Arial Narrow" w:cs="Tahoma"/>
                          <w:spacing w:val="-2"/>
                        </w:rPr>
                        <w:t>nrp</w:t>
                      </w:r>
                      <w:proofErr w:type="spellEnd"/>
                      <w:r>
                        <w:rPr>
                          <w:rFonts w:ascii="Arial Narrow" w:hAnsi="Arial Narrow" w:cs="Tahoma"/>
                          <w:spacing w:val="-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690CD46" w14:textId="77777777" w:rsidR="003922F9" w:rsidRPr="00276542" w:rsidRDefault="003922F9" w:rsidP="003922F9">
      <w:pPr>
        <w:spacing w:after="200" w:line="276" w:lineRule="auto"/>
        <w:rPr>
          <w:rFonts w:ascii="Arial" w:hAnsi="Arial" w:cs="Arial"/>
          <w:lang w:val="fi-FI"/>
        </w:rPr>
      </w:pPr>
    </w:p>
    <w:p w14:paraId="4C1FBFB6" w14:textId="77777777" w:rsidR="00F5365A" w:rsidRPr="00276542" w:rsidRDefault="0041020B" w:rsidP="00645708">
      <w:pPr>
        <w:pStyle w:val="BodyTextIndent"/>
        <w:ind w:left="567" w:hanging="567"/>
        <w:rPr>
          <w:rFonts w:ascii="Arial" w:hAnsi="Arial" w:cs="Arial"/>
          <w:lang w:val="id-ID" w:eastAsia="x-none"/>
        </w:rPr>
      </w:pPr>
      <w:r w:rsidRPr="0027654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B4EDBED" wp14:editId="4B5809A2">
                <wp:simplePos x="0" y="0"/>
                <wp:positionH relativeFrom="column">
                  <wp:posOffset>534670</wp:posOffset>
                </wp:positionH>
                <wp:positionV relativeFrom="paragraph">
                  <wp:posOffset>71120</wp:posOffset>
                </wp:positionV>
                <wp:extent cx="1737360" cy="0"/>
                <wp:effectExtent l="12700" t="8255" r="12065" b="1079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EFFD8" id="AutoShape 5" o:spid="_x0000_s1026" type="#_x0000_t32" style="position:absolute;margin-left:42.1pt;margin-top:5.6pt;width:136.8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hXZuAEAAFYDAAAOAAAAZHJzL2Uyb0RvYy54bWysU8Fu2zAMvQ/YPwi6L45TtN2MOD2k6y7d&#10;FqDdBzCSbAuTRYFU4uTvJ6lJVmy3oj4IlEg+Pj7Sy7vD6MTeEFv0raxncymMV6it71v56/nh02cp&#10;OILX4NCbVh4Ny7vVxw/LKTRmgQM6bUgkEM/NFFo5xBiaqmI1mBF4hsH45OyQRojpSn2lCaaEPrpq&#10;MZ/fVBOSDoTKMKfX+xenXBX8rjMq/uw6NlG4ViZusZxUzm0+q9USmp4gDFadaMAbWIxgfSp6gbqH&#10;CGJH9j+o0SpCxi7OFI4Vdp1VpvSQuqnn/3TzNEAwpZckDoeLTPx+sOrHfu03lKmrg38Kj6h+s/C4&#10;HsD3phB4PoY0uDpLVU2Bm0tKvnDYkNhO31GnGNhFLCocOhozZOpPHIrYx4vY5hCFSo/17dXt1U2a&#10;iTr7KmjOiYE4fjM4imy0kiOB7Ye4Ru/TSJHqUgb2jxwzLWjOCbmqxwfrXJms82Jq5ZfrxXVJYHRW&#10;Z2cOY+q3a0diD3k3yld6TJ7XYYQ7rwvYYEB/PdkRrHuxU3HnT9JkNfLqcbNFfdzQWbI0vMLytGh5&#10;O17fS/bf32H1BwAA//8DAFBLAwQUAAYACAAAACEA+BDfjtsAAAAIAQAADwAAAGRycy9kb3ducmV2&#10;LnhtbExPTU+DQBC9m/gfNmPixdgFtFqRpWlMPHi0beJ1yo6AsrOEXQr21zvGg54m7yNv3ivWs+vU&#10;kYbQejaQLhJQxJW3LdcG9rvn6xWoEJEtdp7JwBcFWJfnZwXm1k/8SsdtrJWEcMjRQBNjn2sdqoYc&#10;hoXviUV794PDKHCotR1wknDX6SxJ7rTDluVDgz09NVR9bkdngMK4TJPNg6v3L6fp6i07fUz9zpjL&#10;i3nzCCrSHP/M8FNfqkMpnQ5+ZBtUZ2B1m4lT+FSu6DfLe5ly+CV0Wej/A8pvAAAA//8DAFBLAQIt&#10;ABQABgAIAAAAIQC2gziS/gAAAOEBAAATAAAAAAAAAAAAAAAAAAAAAABbQ29udGVudF9UeXBlc10u&#10;eG1sUEsBAi0AFAAGAAgAAAAhADj9If/WAAAAlAEAAAsAAAAAAAAAAAAAAAAALwEAAF9yZWxzLy5y&#10;ZWxzUEsBAi0AFAAGAAgAAAAhAPceFdm4AQAAVgMAAA4AAAAAAAAAAAAAAAAALgIAAGRycy9lMm9E&#10;b2MueG1sUEsBAi0AFAAGAAgAAAAhAPgQ347bAAAACAEAAA8AAAAAAAAAAAAAAAAAEgQAAGRycy9k&#10;b3ducmV2LnhtbFBLBQYAAAAABAAEAPMAAAAaBQAAAAA=&#10;"/>
            </w:pict>
          </mc:Fallback>
        </mc:AlternateContent>
      </w:r>
    </w:p>
    <w:p w14:paraId="790A7551" w14:textId="77777777" w:rsidR="00436547" w:rsidRPr="00276542" w:rsidRDefault="00436547" w:rsidP="00645708">
      <w:pPr>
        <w:jc w:val="both"/>
        <w:rPr>
          <w:rFonts w:ascii="Arial" w:hAnsi="Arial" w:cs="Arial"/>
          <w:lang w:val="id-ID"/>
        </w:rPr>
      </w:pPr>
    </w:p>
    <w:p w14:paraId="21439A37" w14:textId="77777777" w:rsidR="00D121BF" w:rsidRPr="00276542" w:rsidRDefault="00D121BF" w:rsidP="009471A3">
      <w:pPr>
        <w:jc w:val="center"/>
        <w:rPr>
          <w:rFonts w:ascii="Arial" w:hAnsi="Arial" w:cs="Arial"/>
          <w:lang w:val="id-ID"/>
        </w:rPr>
      </w:pPr>
    </w:p>
    <w:p w14:paraId="397FF823" w14:textId="77777777" w:rsidR="00D121BF" w:rsidRPr="00276542" w:rsidRDefault="00D121BF" w:rsidP="00D121BF">
      <w:pPr>
        <w:rPr>
          <w:rFonts w:ascii="Arial" w:hAnsi="Arial" w:cs="Arial"/>
          <w:lang w:val="id-ID"/>
        </w:rPr>
      </w:pPr>
    </w:p>
    <w:p w14:paraId="7D5F2D7A" w14:textId="77777777" w:rsidR="00D121BF" w:rsidRPr="00276542" w:rsidRDefault="00D121BF" w:rsidP="00D121BF">
      <w:pPr>
        <w:rPr>
          <w:rFonts w:ascii="Arial" w:hAnsi="Arial" w:cs="Arial"/>
          <w:lang w:val="id-ID"/>
        </w:rPr>
      </w:pPr>
    </w:p>
    <w:p w14:paraId="4760AE8F" w14:textId="77777777" w:rsidR="00D121BF" w:rsidRPr="00276542" w:rsidRDefault="00D121BF" w:rsidP="00D121BF">
      <w:pPr>
        <w:rPr>
          <w:rFonts w:ascii="Arial" w:hAnsi="Arial" w:cs="Arial"/>
          <w:lang w:val="id-ID"/>
        </w:rPr>
      </w:pPr>
    </w:p>
    <w:p w14:paraId="63158CEC" w14:textId="77777777" w:rsidR="00D121BF" w:rsidRPr="00276542" w:rsidRDefault="00D121BF" w:rsidP="00D121BF">
      <w:pPr>
        <w:rPr>
          <w:rFonts w:ascii="Arial" w:hAnsi="Arial" w:cs="Arial"/>
          <w:lang w:val="id-ID"/>
        </w:rPr>
      </w:pPr>
    </w:p>
    <w:p w14:paraId="4CCC25EE" w14:textId="77777777" w:rsidR="00D121BF" w:rsidRPr="00276542" w:rsidRDefault="00D121BF" w:rsidP="00D121BF">
      <w:pPr>
        <w:rPr>
          <w:rFonts w:ascii="Arial" w:hAnsi="Arial" w:cs="Arial"/>
          <w:lang w:val="id-ID"/>
        </w:rPr>
      </w:pPr>
    </w:p>
    <w:p w14:paraId="4ED80064" w14:textId="77777777" w:rsidR="00D121BF" w:rsidRPr="00276542" w:rsidRDefault="00D121BF" w:rsidP="00D121BF">
      <w:pPr>
        <w:rPr>
          <w:rFonts w:ascii="Arial" w:hAnsi="Arial" w:cs="Arial"/>
          <w:lang w:val="id-ID"/>
        </w:rPr>
      </w:pPr>
    </w:p>
    <w:p w14:paraId="4F93C981" w14:textId="77777777" w:rsidR="00D121BF" w:rsidRPr="00276542" w:rsidRDefault="00D121BF" w:rsidP="00D121BF">
      <w:pPr>
        <w:rPr>
          <w:rFonts w:ascii="Arial" w:hAnsi="Arial" w:cs="Arial"/>
          <w:lang w:val="id-ID"/>
        </w:rPr>
      </w:pPr>
    </w:p>
    <w:sectPr w:rsidR="00D121BF" w:rsidRPr="00276542" w:rsidSect="00C269F2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008" w:right="1008" w:bottom="864" w:left="1008" w:header="567" w:footer="39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D4BE6" w14:textId="77777777" w:rsidR="002475FC" w:rsidRDefault="002475FC" w:rsidP="00152A5B">
      <w:r>
        <w:separator/>
      </w:r>
    </w:p>
  </w:endnote>
  <w:endnote w:type="continuationSeparator" w:id="0">
    <w:p w14:paraId="0DE18AD5" w14:textId="77777777" w:rsidR="002475FC" w:rsidRDefault="002475FC" w:rsidP="00152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UTM A&amp;S Graceland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Swis721 Cn B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88111" w14:textId="77777777" w:rsidR="006268B1" w:rsidRDefault="006268B1" w:rsidP="00C61FDE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52A91" w14:textId="77777777" w:rsidR="006268B1" w:rsidRDefault="006268B1" w:rsidP="00C61FD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BDEBF" w14:textId="77777777" w:rsidR="002475FC" w:rsidRDefault="002475FC" w:rsidP="00152A5B">
      <w:r>
        <w:separator/>
      </w:r>
    </w:p>
  </w:footnote>
  <w:footnote w:type="continuationSeparator" w:id="0">
    <w:p w14:paraId="62ACD754" w14:textId="77777777" w:rsidR="002475FC" w:rsidRDefault="002475FC" w:rsidP="00152A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C3B8A" w14:textId="77777777" w:rsidR="006268B1" w:rsidRDefault="006268B1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5A50BA6" w14:textId="77777777" w:rsidR="006268B1" w:rsidRDefault="006268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17533" w14:textId="77777777" w:rsidR="006268B1" w:rsidRDefault="006268B1" w:rsidP="00C61FDE">
    <w:pPr>
      <w:pStyle w:val="Header"/>
      <w:framePr w:wrap="around" w:vAnchor="text" w:hAnchor="margin" w:xAlign="center" w:y="1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B191C">
      <w:rPr>
        <w:rStyle w:val="PageNumber"/>
        <w:noProof/>
      </w:rPr>
      <w:t>18</w:t>
    </w:r>
    <w:r>
      <w:rPr>
        <w:rStyle w:val="PageNumber"/>
      </w:rPr>
      <w:fldChar w:fldCharType="end"/>
    </w:r>
  </w:p>
  <w:p w14:paraId="7CDA0E6C" w14:textId="77777777" w:rsidR="006268B1" w:rsidRPr="00C269F2" w:rsidRDefault="006268B1" w:rsidP="00C61FDE">
    <w:pPr>
      <w:pStyle w:val="Header"/>
      <w:framePr w:wrap="around" w:vAnchor="text" w:hAnchor="margin" w:xAlign="center" w:y="1"/>
      <w:jc w:val="center"/>
      <w:rPr>
        <w:rStyle w:val="PageNumber"/>
        <w:sz w:val="10"/>
      </w:rPr>
    </w:pPr>
  </w:p>
  <w:p w14:paraId="546850D3" w14:textId="77777777" w:rsidR="006268B1" w:rsidRDefault="006268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13F6D" w14:textId="77777777" w:rsidR="006268B1" w:rsidRPr="00C269F2" w:rsidRDefault="006268B1" w:rsidP="00C61FDE">
    <w:pPr>
      <w:pStyle w:val="Header"/>
      <w:jc w:val="center"/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0482"/>
    <w:multiLevelType w:val="hybridMultilevel"/>
    <w:tmpl w:val="FFFFFFFF"/>
    <w:lvl w:ilvl="0" w:tplc="768A00B4">
      <w:numFmt w:val="bullet"/>
      <w:lvlText w:val="-"/>
      <w:lvlJc w:val="left"/>
      <w:pPr>
        <w:ind w:left="1854" w:hanging="360"/>
      </w:pPr>
      <w:rPr>
        <w:rFonts w:ascii="Arial" w:eastAsia="Times New Roman" w:hAnsi="Arial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3533171"/>
    <w:multiLevelType w:val="hybridMultilevel"/>
    <w:tmpl w:val="FFFFFFFF"/>
    <w:lvl w:ilvl="0" w:tplc="768A00B4">
      <w:numFmt w:val="bullet"/>
      <w:lvlText w:val="-"/>
      <w:lvlJc w:val="left"/>
      <w:pPr>
        <w:ind w:left="1854" w:hanging="360"/>
      </w:pPr>
      <w:rPr>
        <w:rFonts w:ascii="Arial" w:eastAsia="Times New Roman" w:hAnsi="Arial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4392A15"/>
    <w:multiLevelType w:val="hybridMultilevel"/>
    <w:tmpl w:val="FFFFFFFF"/>
    <w:lvl w:ilvl="0" w:tplc="04ACB35E">
      <w:start w:val="1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AAA54B0"/>
    <w:multiLevelType w:val="hybridMultilevel"/>
    <w:tmpl w:val="FFFFFFFF"/>
    <w:lvl w:ilvl="0" w:tplc="793A12EA">
      <w:start w:val="35"/>
      <w:numFmt w:val="decimal"/>
      <w:lvlText w:val="%1."/>
      <w:lvlJc w:val="left"/>
      <w:pPr>
        <w:ind w:left="1287" w:hanging="360"/>
      </w:pPr>
      <w:rPr>
        <w:rFonts w:cs="Times New Roman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1BD3159"/>
    <w:multiLevelType w:val="hybridMultilevel"/>
    <w:tmpl w:val="FFFFFFFF"/>
    <w:lvl w:ilvl="0" w:tplc="6D1C2B1C">
      <w:start w:val="19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B053EB4"/>
    <w:multiLevelType w:val="hybridMultilevel"/>
    <w:tmpl w:val="FFFFFFFF"/>
    <w:lvl w:ilvl="0" w:tplc="6D76EB4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 w15:restartNumberingAfterBreak="0">
    <w:nsid w:val="1D625CAF"/>
    <w:multiLevelType w:val="hybridMultilevel"/>
    <w:tmpl w:val="FFFFFFFF"/>
    <w:lvl w:ilvl="0" w:tplc="6F2A1738">
      <w:start w:val="29"/>
      <w:numFmt w:val="decimal"/>
      <w:lvlText w:val="%1."/>
      <w:lvlJc w:val="left"/>
      <w:pPr>
        <w:ind w:left="1211" w:hanging="360"/>
      </w:pPr>
      <w:rPr>
        <w:rFonts w:cs="Times New Roman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7" w15:restartNumberingAfterBreak="0">
    <w:nsid w:val="1EAB4E4B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87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8" w15:restartNumberingAfterBreak="0">
    <w:nsid w:val="24760CCD"/>
    <w:multiLevelType w:val="hybridMultilevel"/>
    <w:tmpl w:val="FFFFFFFF"/>
    <w:lvl w:ilvl="0" w:tplc="A7E8F70E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257B06EB"/>
    <w:multiLevelType w:val="hybridMultilevel"/>
    <w:tmpl w:val="FFFFFFFF"/>
    <w:lvl w:ilvl="0" w:tplc="B3C6218E">
      <w:start w:val="1"/>
      <w:numFmt w:val="decimal"/>
      <w:lvlText w:val="%1."/>
      <w:lvlJc w:val="left"/>
      <w:pPr>
        <w:ind w:left="1287" w:hanging="360"/>
      </w:pPr>
      <w:rPr>
        <w:rFonts w:cs="Times New Roman"/>
        <w:color w:val="auto"/>
      </w:rPr>
    </w:lvl>
    <w:lvl w:ilvl="1" w:tplc="04090019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0" w15:restartNumberingAfterBreak="0">
    <w:nsid w:val="29002017"/>
    <w:multiLevelType w:val="hybridMultilevel"/>
    <w:tmpl w:val="FFFFFFFF"/>
    <w:lvl w:ilvl="0" w:tplc="9C18AB36">
      <w:start w:val="1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DE73A92"/>
    <w:multiLevelType w:val="hybridMultilevel"/>
    <w:tmpl w:val="FFFFFFFF"/>
    <w:lvl w:ilvl="0" w:tplc="49F0ECAC">
      <w:start w:val="16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E43027D"/>
    <w:multiLevelType w:val="hybridMultilevel"/>
    <w:tmpl w:val="FFFFFFFF"/>
    <w:lvl w:ilvl="0" w:tplc="768A00B4">
      <w:numFmt w:val="bullet"/>
      <w:lvlText w:val="-"/>
      <w:lvlJc w:val="left"/>
      <w:pPr>
        <w:ind w:left="1854" w:hanging="360"/>
      </w:pPr>
      <w:rPr>
        <w:rFonts w:ascii="Arial" w:eastAsia="Times New Roman" w:hAnsi="Arial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336E3069"/>
    <w:multiLevelType w:val="hybridMultilevel"/>
    <w:tmpl w:val="FFFFFFFF"/>
    <w:lvl w:ilvl="0" w:tplc="92483C6C">
      <w:start w:val="15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29F1C87"/>
    <w:multiLevelType w:val="hybridMultilevel"/>
    <w:tmpl w:val="FFFFFFFF"/>
    <w:lvl w:ilvl="0" w:tplc="09B82C6C">
      <w:start w:val="10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4A8B6D91"/>
    <w:multiLevelType w:val="hybridMultilevel"/>
    <w:tmpl w:val="FFFFFFFF"/>
    <w:lvl w:ilvl="0" w:tplc="165AE7F0">
      <w:start w:val="9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4C9D6BE0"/>
    <w:multiLevelType w:val="hybridMultilevel"/>
    <w:tmpl w:val="FFFFFFFF"/>
    <w:lvl w:ilvl="0" w:tplc="9D7077D0">
      <w:start w:val="16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D4D4AA3"/>
    <w:multiLevelType w:val="hybridMultilevel"/>
    <w:tmpl w:val="FFFFFFFF"/>
    <w:lvl w:ilvl="0" w:tplc="7854B4F6">
      <w:start w:val="9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DC2636D"/>
    <w:multiLevelType w:val="hybridMultilevel"/>
    <w:tmpl w:val="FFFFFFFF"/>
    <w:lvl w:ilvl="0" w:tplc="E8B406D0">
      <w:start w:val="11"/>
      <w:numFmt w:val="decimal"/>
      <w:lvlText w:val="%1."/>
      <w:lvlJc w:val="left"/>
      <w:pPr>
        <w:ind w:left="1287" w:hanging="360"/>
      </w:pPr>
      <w:rPr>
        <w:rFonts w:cs="Times New Roman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9A42E81"/>
    <w:multiLevelType w:val="hybridMultilevel"/>
    <w:tmpl w:val="FFFFFFFF"/>
    <w:lvl w:ilvl="0" w:tplc="0409000F">
      <w:start w:val="30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CB027F0"/>
    <w:multiLevelType w:val="hybridMultilevel"/>
    <w:tmpl w:val="FFFFFFFF"/>
    <w:lvl w:ilvl="0" w:tplc="2732189A">
      <w:start w:val="1"/>
      <w:numFmt w:val="lowerLetter"/>
      <w:lvlText w:val="%1."/>
      <w:lvlJc w:val="left"/>
      <w:pPr>
        <w:ind w:left="9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  <w:rPr>
        <w:rFonts w:cs="Times New Roman"/>
      </w:rPr>
    </w:lvl>
  </w:abstractNum>
  <w:abstractNum w:abstractNumId="21" w15:restartNumberingAfterBreak="0">
    <w:nsid w:val="5D042A2D"/>
    <w:multiLevelType w:val="hybridMultilevel"/>
    <w:tmpl w:val="FFFFFFFF"/>
    <w:lvl w:ilvl="0" w:tplc="04090011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 w15:restartNumberingAfterBreak="0">
    <w:nsid w:val="5E77563B"/>
    <w:multiLevelType w:val="hybridMultilevel"/>
    <w:tmpl w:val="FFFFFFFF"/>
    <w:lvl w:ilvl="0" w:tplc="A298170A">
      <w:start w:val="1"/>
      <w:numFmt w:val="lowerLetter"/>
      <w:lvlText w:val="%1."/>
      <w:lvlJc w:val="left"/>
      <w:pPr>
        <w:ind w:left="18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2" w:hanging="180"/>
      </w:pPr>
      <w:rPr>
        <w:rFonts w:cs="Times New Roman"/>
      </w:rPr>
    </w:lvl>
  </w:abstractNum>
  <w:abstractNum w:abstractNumId="23" w15:restartNumberingAfterBreak="0">
    <w:nsid w:val="60C0704C"/>
    <w:multiLevelType w:val="hybridMultilevel"/>
    <w:tmpl w:val="FFFFFFFF"/>
    <w:lvl w:ilvl="0" w:tplc="0409000F">
      <w:start w:val="1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66313C49"/>
    <w:multiLevelType w:val="hybridMultilevel"/>
    <w:tmpl w:val="FFFFFFFF"/>
    <w:lvl w:ilvl="0" w:tplc="4F724DAE">
      <w:start w:val="15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66E5370E"/>
    <w:multiLevelType w:val="hybridMultilevel"/>
    <w:tmpl w:val="FFFFFFFF"/>
    <w:lvl w:ilvl="0" w:tplc="492EE0BA">
      <w:start w:val="8"/>
      <w:numFmt w:val="decimal"/>
      <w:lvlText w:val="%1."/>
      <w:lvlJc w:val="left"/>
      <w:pPr>
        <w:tabs>
          <w:tab w:val="num" w:pos="2077"/>
        </w:tabs>
        <w:ind w:left="2077" w:hanging="720"/>
      </w:pPr>
      <w:rPr>
        <w:rFonts w:cs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6A161A6E"/>
    <w:multiLevelType w:val="hybridMultilevel"/>
    <w:tmpl w:val="FFFFFFFF"/>
    <w:lvl w:ilvl="0" w:tplc="742E9378">
      <w:start w:val="16"/>
      <w:numFmt w:val="decimal"/>
      <w:lvlText w:val="%1."/>
      <w:lvlJc w:val="left"/>
      <w:pPr>
        <w:ind w:left="36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6E796F96"/>
    <w:multiLevelType w:val="hybridMultilevel"/>
    <w:tmpl w:val="FFFFFFFF"/>
    <w:lvl w:ilvl="0" w:tplc="0409000F">
      <w:start w:val="7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734F61BA"/>
    <w:multiLevelType w:val="hybridMultilevel"/>
    <w:tmpl w:val="FFFFFFFF"/>
    <w:lvl w:ilvl="0" w:tplc="D6983C20">
      <w:start w:val="36"/>
      <w:numFmt w:val="decimal"/>
      <w:lvlText w:val="%1."/>
      <w:lvlJc w:val="left"/>
      <w:pPr>
        <w:ind w:left="1287" w:hanging="360"/>
      </w:pPr>
      <w:rPr>
        <w:rFonts w:cs="Times New Roman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7C4A7FC6"/>
    <w:multiLevelType w:val="hybridMultilevel"/>
    <w:tmpl w:val="FFFFFFFF"/>
    <w:lvl w:ilvl="0" w:tplc="EBBABBB0">
      <w:start w:val="16"/>
      <w:numFmt w:val="decimal"/>
      <w:lvlText w:val="%1."/>
      <w:lvlJc w:val="left"/>
      <w:pPr>
        <w:ind w:left="1287" w:hanging="360"/>
      </w:pPr>
      <w:rPr>
        <w:rFonts w:cs="Times New Roman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598761182">
    <w:abstractNumId w:val="5"/>
  </w:num>
  <w:num w:numId="2" w16cid:durableId="1109665668">
    <w:abstractNumId w:val="25"/>
  </w:num>
  <w:num w:numId="3" w16cid:durableId="955873000">
    <w:abstractNumId w:val="12"/>
  </w:num>
  <w:num w:numId="4" w16cid:durableId="1657607439">
    <w:abstractNumId w:val="0"/>
  </w:num>
  <w:num w:numId="5" w16cid:durableId="221868693">
    <w:abstractNumId w:val="1"/>
  </w:num>
  <w:num w:numId="6" w16cid:durableId="2142963014">
    <w:abstractNumId w:val="21"/>
  </w:num>
  <w:num w:numId="7" w16cid:durableId="74397127">
    <w:abstractNumId w:val="8"/>
  </w:num>
  <w:num w:numId="8" w16cid:durableId="1129586551">
    <w:abstractNumId w:val="7"/>
  </w:num>
  <w:num w:numId="9" w16cid:durableId="1365984410">
    <w:abstractNumId w:val="15"/>
  </w:num>
  <w:num w:numId="10" w16cid:durableId="307436674">
    <w:abstractNumId w:val="27"/>
  </w:num>
  <w:num w:numId="11" w16cid:durableId="1674986762">
    <w:abstractNumId w:val="14"/>
  </w:num>
  <w:num w:numId="12" w16cid:durableId="1113399916">
    <w:abstractNumId w:val="24"/>
  </w:num>
  <w:num w:numId="13" w16cid:durableId="868032271">
    <w:abstractNumId w:val="13"/>
  </w:num>
  <w:num w:numId="14" w16cid:durableId="926185128">
    <w:abstractNumId w:val="10"/>
  </w:num>
  <w:num w:numId="15" w16cid:durableId="1499074109">
    <w:abstractNumId w:val="11"/>
  </w:num>
  <w:num w:numId="16" w16cid:durableId="2020156108">
    <w:abstractNumId w:val="17"/>
  </w:num>
  <w:num w:numId="17" w16cid:durableId="745885931">
    <w:abstractNumId w:val="2"/>
  </w:num>
  <w:num w:numId="18" w16cid:durableId="43454046">
    <w:abstractNumId w:val="16"/>
  </w:num>
  <w:num w:numId="19" w16cid:durableId="1799954811">
    <w:abstractNumId w:val="4"/>
  </w:num>
  <w:num w:numId="20" w16cid:durableId="909314593">
    <w:abstractNumId w:val="20"/>
  </w:num>
  <w:num w:numId="21" w16cid:durableId="1136292217">
    <w:abstractNumId w:val="23"/>
  </w:num>
  <w:num w:numId="22" w16cid:durableId="97147144">
    <w:abstractNumId w:val="19"/>
  </w:num>
  <w:num w:numId="23" w16cid:durableId="1358199339">
    <w:abstractNumId w:val="22"/>
  </w:num>
  <w:num w:numId="24" w16cid:durableId="298077547">
    <w:abstractNumId w:val="9"/>
  </w:num>
  <w:num w:numId="25" w16cid:durableId="969171631">
    <w:abstractNumId w:val="18"/>
  </w:num>
  <w:num w:numId="26" w16cid:durableId="464353462">
    <w:abstractNumId w:val="29"/>
  </w:num>
  <w:num w:numId="27" w16cid:durableId="890924942">
    <w:abstractNumId w:val="6"/>
  </w:num>
  <w:num w:numId="28" w16cid:durableId="2006740408">
    <w:abstractNumId w:val="28"/>
  </w:num>
  <w:num w:numId="29" w16cid:durableId="2109111881">
    <w:abstractNumId w:val="3"/>
  </w:num>
  <w:num w:numId="30" w16cid:durableId="106584388">
    <w:abstractNumId w:val="2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A05"/>
    <w:rsid w:val="00000D4F"/>
    <w:rsid w:val="00004A18"/>
    <w:rsid w:val="000060C8"/>
    <w:rsid w:val="00006371"/>
    <w:rsid w:val="00006A51"/>
    <w:rsid w:val="00006F62"/>
    <w:rsid w:val="000078E5"/>
    <w:rsid w:val="0001025F"/>
    <w:rsid w:val="0001119D"/>
    <w:rsid w:val="000115D0"/>
    <w:rsid w:val="00012489"/>
    <w:rsid w:val="000126EA"/>
    <w:rsid w:val="000129A9"/>
    <w:rsid w:val="00013D16"/>
    <w:rsid w:val="0001707A"/>
    <w:rsid w:val="00017326"/>
    <w:rsid w:val="0002231F"/>
    <w:rsid w:val="00022580"/>
    <w:rsid w:val="000232FE"/>
    <w:rsid w:val="000259BD"/>
    <w:rsid w:val="00026504"/>
    <w:rsid w:val="00026CA3"/>
    <w:rsid w:val="00026EC0"/>
    <w:rsid w:val="00030D6F"/>
    <w:rsid w:val="000316BE"/>
    <w:rsid w:val="00032673"/>
    <w:rsid w:val="00033FB5"/>
    <w:rsid w:val="000350C1"/>
    <w:rsid w:val="0003544F"/>
    <w:rsid w:val="0003681C"/>
    <w:rsid w:val="00036E18"/>
    <w:rsid w:val="00037BEE"/>
    <w:rsid w:val="00037F0F"/>
    <w:rsid w:val="00041135"/>
    <w:rsid w:val="000413E3"/>
    <w:rsid w:val="000415DA"/>
    <w:rsid w:val="000417CF"/>
    <w:rsid w:val="00042577"/>
    <w:rsid w:val="00045CE7"/>
    <w:rsid w:val="0004762D"/>
    <w:rsid w:val="0005212A"/>
    <w:rsid w:val="000526D6"/>
    <w:rsid w:val="00052C7A"/>
    <w:rsid w:val="000533A6"/>
    <w:rsid w:val="000536D5"/>
    <w:rsid w:val="0005382D"/>
    <w:rsid w:val="00054266"/>
    <w:rsid w:val="000542D7"/>
    <w:rsid w:val="0005586A"/>
    <w:rsid w:val="000560BA"/>
    <w:rsid w:val="000602B0"/>
    <w:rsid w:val="00060761"/>
    <w:rsid w:val="00060892"/>
    <w:rsid w:val="00060C99"/>
    <w:rsid w:val="00060D3D"/>
    <w:rsid w:val="00061B0E"/>
    <w:rsid w:val="00061D6E"/>
    <w:rsid w:val="00064C4F"/>
    <w:rsid w:val="000650E7"/>
    <w:rsid w:val="00065909"/>
    <w:rsid w:val="00070044"/>
    <w:rsid w:val="000703EF"/>
    <w:rsid w:val="000719E9"/>
    <w:rsid w:val="00072ED3"/>
    <w:rsid w:val="0007309A"/>
    <w:rsid w:val="00074A1A"/>
    <w:rsid w:val="00075EA3"/>
    <w:rsid w:val="00075FC9"/>
    <w:rsid w:val="00076F2A"/>
    <w:rsid w:val="00077486"/>
    <w:rsid w:val="0008057D"/>
    <w:rsid w:val="00080A4D"/>
    <w:rsid w:val="00080B66"/>
    <w:rsid w:val="00080D69"/>
    <w:rsid w:val="00081C2E"/>
    <w:rsid w:val="00083C57"/>
    <w:rsid w:val="000843C7"/>
    <w:rsid w:val="00085B36"/>
    <w:rsid w:val="000872C5"/>
    <w:rsid w:val="00090319"/>
    <w:rsid w:val="0009033F"/>
    <w:rsid w:val="00091844"/>
    <w:rsid w:val="00091E12"/>
    <w:rsid w:val="00091EC6"/>
    <w:rsid w:val="000922EA"/>
    <w:rsid w:val="00092C78"/>
    <w:rsid w:val="0009470F"/>
    <w:rsid w:val="00094B48"/>
    <w:rsid w:val="00097404"/>
    <w:rsid w:val="00097F1B"/>
    <w:rsid w:val="000A0D73"/>
    <w:rsid w:val="000A12F8"/>
    <w:rsid w:val="000A1697"/>
    <w:rsid w:val="000A2143"/>
    <w:rsid w:val="000A3D8F"/>
    <w:rsid w:val="000A466C"/>
    <w:rsid w:val="000A4A73"/>
    <w:rsid w:val="000A551F"/>
    <w:rsid w:val="000A5541"/>
    <w:rsid w:val="000A62F8"/>
    <w:rsid w:val="000A7B5E"/>
    <w:rsid w:val="000A7E67"/>
    <w:rsid w:val="000B05FE"/>
    <w:rsid w:val="000B2148"/>
    <w:rsid w:val="000B2F9A"/>
    <w:rsid w:val="000B315A"/>
    <w:rsid w:val="000B379B"/>
    <w:rsid w:val="000B4471"/>
    <w:rsid w:val="000B4EC0"/>
    <w:rsid w:val="000B5C73"/>
    <w:rsid w:val="000B6D05"/>
    <w:rsid w:val="000B7093"/>
    <w:rsid w:val="000B715C"/>
    <w:rsid w:val="000B73B9"/>
    <w:rsid w:val="000B74F6"/>
    <w:rsid w:val="000B7655"/>
    <w:rsid w:val="000C054F"/>
    <w:rsid w:val="000C1461"/>
    <w:rsid w:val="000C1D74"/>
    <w:rsid w:val="000C34B0"/>
    <w:rsid w:val="000C369C"/>
    <w:rsid w:val="000C3C0A"/>
    <w:rsid w:val="000C42CF"/>
    <w:rsid w:val="000C627B"/>
    <w:rsid w:val="000C6EA3"/>
    <w:rsid w:val="000D0341"/>
    <w:rsid w:val="000D0437"/>
    <w:rsid w:val="000D0DE0"/>
    <w:rsid w:val="000D2E17"/>
    <w:rsid w:val="000D40DB"/>
    <w:rsid w:val="000D5FD2"/>
    <w:rsid w:val="000D680B"/>
    <w:rsid w:val="000D77DE"/>
    <w:rsid w:val="000E0597"/>
    <w:rsid w:val="000E0BD6"/>
    <w:rsid w:val="000E2ECC"/>
    <w:rsid w:val="000E3D09"/>
    <w:rsid w:val="000E40EF"/>
    <w:rsid w:val="000E423F"/>
    <w:rsid w:val="000E50FC"/>
    <w:rsid w:val="000E51B9"/>
    <w:rsid w:val="000F0193"/>
    <w:rsid w:val="000F0EFF"/>
    <w:rsid w:val="000F2027"/>
    <w:rsid w:val="000F2ABD"/>
    <w:rsid w:val="000F2C90"/>
    <w:rsid w:val="000F4431"/>
    <w:rsid w:val="000F47CF"/>
    <w:rsid w:val="000F4A18"/>
    <w:rsid w:val="000F541A"/>
    <w:rsid w:val="000F648A"/>
    <w:rsid w:val="000F7536"/>
    <w:rsid w:val="000F7B41"/>
    <w:rsid w:val="00101482"/>
    <w:rsid w:val="001023D3"/>
    <w:rsid w:val="00102AA5"/>
    <w:rsid w:val="001032E9"/>
    <w:rsid w:val="001036A8"/>
    <w:rsid w:val="001063D6"/>
    <w:rsid w:val="00106DB5"/>
    <w:rsid w:val="00107C92"/>
    <w:rsid w:val="0011075A"/>
    <w:rsid w:val="001117B0"/>
    <w:rsid w:val="00111D28"/>
    <w:rsid w:val="00112421"/>
    <w:rsid w:val="0011580E"/>
    <w:rsid w:val="00115E01"/>
    <w:rsid w:val="00115E51"/>
    <w:rsid w:val="0011685F"/>
    <w:rsid w:val="0011726E"/>
    <w:rsid w:val="00117912"/>
    <w:rsid w:val="001205E0"/>
    <w:rsid w:val="00122653"/>
    <w:rsid w:val="0012390A"/>
    <w:rsid w:val="00124169"/>
    <w:rsid w:val="0012464D"/>
    <w:rsid w:val="001246BC"/>
    <w:rsid w:val="001253B7"/>
    <w:rsid w:val="00125553"/>
    <w:rsid w:val="001258DB"/>
    <w:rsid w:val="00125BCD"/>
    <w:rsid w:val="00126080"/>
    <w:rsid w:val="00127E55"/>
    <w:rsid w:val="001306B5"/>
    <w:rsid w:val="00130D7E"/>
    <w:rsid w:val="00131623"/>
    <w:rsid w:val="00131722"/>
    <w:rsid w:val="001325C5"/>
    <w:rsid w:val="00133287"/>
    <w:rsid w:val="00133817"/>
    <w:rsid w:val="00133F5F"/>
    <w:rsid w:val="00134055"/>
    <w:rsid w:val="001346F3"/>
    <w:rsid w:val="00134CA7"/>
    <w:rsid w:val="00136609"/>
    <w:rsid w:val="00136BF4"/>
    <w:rsid w:val="0014216B"/>
    <w:rsid w:val="00142207"/>
    <w:rsid w:val="0014350C"/>
    <w:rsid w:val="00145FA7"/>
    <w:rsid w:val="00146B8D"/>
    <w:rsid w:val="00147465"/>
    <w:rsid w:val="00151DA5"/>
    <w:rsid w:val="00151FC2"/>
    <w:rsid w:val="00152A5B"/>
    <w:rsid w:val="001532D3"/>
    <w:rsid w:val="00154DD6"/>
    <w:rsid w:val="00156068"/>
    <w:rsid w:val="00161DFB"/>
    <w:rsid w:val="00162C92"/>
    <w:rsid w:val="001636BD"/>
    <w:rsid w:val="00164F59"/>
    <w:rsid w:val="00165E8A"/>
    <w:rsid w:val="00165F6C"/>
    <w:rsid w:val="001700BB"/>
    <w:rsid w:val="00173F39"/>
    <w:rsid w:val="0017420D"/>
    <w:rsid w:val="00174A27"/>
    <w:rsid w:val="00174B95"/>
    <w:rsid w:val="00177852"/>
    <w:rsid w:val="00177C4C"/>
    <w:rsid w:val="00181101"/>
    <w:rsid w:val="0018258D"/>
    <w:rsid w:val="00182C18"/>
    <w:rsid w:val="00182E1B"/>
    <w:rsid w:val="001830CB"/>
    <w:rsid w:val="001839C2"/>
    <w:rsid w:val="00184A28"/>
    <w:rsid w:val="00184BDB"/>
    <w:rsid w:val="0019007D"/>
    <w:rsid w:val="00192BCA"/>
    <w:rsid w:val="00193E0F"/>
    <w:rsid w:val="00195379"/>
    <w:rsid w:val="00196AAF"/>
    <w:rsid w:val="00196F95"/>
    <w:rsid w:val="001973A0"/>
    <w:rsid w:val="00197592"/>
    <w:rsid w:val="001A0B7D"/>
    <w:rsid w:val="001A24A3"/>
    <w:rsid w:val="001A26D8"/>
    <w:rsid w:val="001A29CC"/>
    <w:rsid w:val="001A30F9"/>
    <w:rsid w:val="001A39A6"/>
    <w:rsid w:val="001A43DF"/>
    <w:rsid w:val="001A4E05"/>
    <w:rsid w:val="001A6001"/>
    <w:rsid w:val="001A75D1"/>
    <w:rsid w:val="001A7C41"/>
    <w:rsid w:val="001B04CF"/>
    <w:rsid w:val="001B0B12"/>
    <w:rsid w:val="001B2DF1"/>
    <w:rsid w:val="001B2FFC"/>
    <w:rsid w:val="001B37AE"/>
    <w:rsid w:val="001B4EAE"/>
    <w:rsid w:val="001B583E"/>
    <w:rsid w:val="001B5D76"/>
    <w:rsid w:val="001B6C62"/>
    <w:rsid w:val="001B71D2"/>
    <w:rsid w:val="001B7EF0"/>
    <w:rsid w:val="001C0407"/>
    <w:rsid w:val="001C1212"/>
    <w:rsid w:val="001C1237"/>
    <w:rsid w:val="001C1487"/>
    <w:rsid w:val="001C3F15"/>
    <w:rsid w:val="001C522F"/>
    <w:rsid w:val="001C5B6A"/>
    <w:rsid w:val="001C6B95"/>
    <w:rsid w:val="001D00CA"/>
    <w:rsid w:val="001D0353"/>
    <w:rsid w:val="001D05B6"/>
    <w:rsid w:val="001D0B9D"/>
    <w:rsid w:val="001D13F0"/>
    <w:rsid w:val="001D145F"/>
    <w:rsid w:val="001D1E75"/>
    <w:rsid w:val="001D2443"/>
    <w:rsid w:val="001D39AA"/>
    <w:rsid w:val="001D3D95"/>
    <w:rsid w:val="001D4B6D"/>
    <w:rsid w:val="001D59D4"/>
    <w:rsid w:val="001D6BD5"/>
    <w:rsid w:val="001D73D6"/>
    <w:rsid w:val="001E11F3"/>
    <w:rsid w:val="001E1D5A"/>
    <w:rsid w:val="001E27AF"/>
    <w:rsid w:val="001E29F6"/>
    <w:rsid w:val="001E2BCA"/>
    <w:rsid w:val="001E3D52"/>
    <w:rsid w:val="001E3F13"/>
    <w:rsid w:val="001E422B"/>
    <w:rsid w:val="001E74D3"/>
    <w:rsid w:val="001E7C4C"/>
    <w:rsid w:val="001E7D21"/>
    <w:rsid w:val="001F116E"/>
    <w:rsid w:val="001F354D"/>
    <w:rsid w:val="001F3E70"/>
    <w:rsid w:val="001F5CC1"/>
    <w:rsid w:val="001F6295"/>
    <w:rsid w:val="001F65D1"/>
    <w:rsid w:val="001F7D01"/>
    <w:rsid w:val="002003F1"/>
    <w:rsid w:val="00201501"/>
    <w:rsid w:val="00201A25"/>
    <w:rsid w:val="00202993"/>
    <w:rsid w:val="0020378A"/>
    <w:rsid w:val="0020530F"/>
    <w:rsid w:val="00205A74"/>
    <w:rsid w:val="00205CB5"/>
    <w:rsid w:val="00210503"/>
    <w:rsid w:val="00213DC5"/>
    <w:rsid w:val="00214A58"/>
    <w:rsid w:val="002171EF"/>
    <w:rsid w:val="00220B47"/>
    <w:rsid w:val="00221A66"/>
    <w:rsid w:val="00221F20"/>
    <w:rsid w:val="00222A69"/>
    <w:rsid w:val="00224F1D"/>
    <w:rsid w:val="002256D5"/>
    <w:rsid w:val="00230679"/>
    <w:rsid w:val="00232AB4"/>
    <w:rsid w:val="00232E66"/>
    <w:rsid w:val="00233046"/>
    <w:rsid w:val="002354C1"/>
    <w:rsid w:val="002359E5"/>
    <w:rsid w:val="00235A0D"/>
    <w:rsid w:val="002406A7"/>
    <w:rsid w:val="00241DFF"/>
    <w:rsid w:val="00244078"/>
    <w:rsid w:val="00245ACC"/>
    <w:rsid w:val="002475FC"/>
    <w:rsid w:val="00247CD5"/>
    <w:rsid w:val="00247FEF"/>
    <w:rsid w:val="00250620"/>
    <w:rsid w:val="00250E7E"/>
    <w:rsid w:val="00251283"/>
    <w:rsid w:val="00251833"/>
    <w:rsid w:val="0025320D"/>
    <w:rsid w:val="00256656"/>
    <w:rsid w:val="00260E04"/>
    <w:rsid w:val="00260F92"/>
    <w:rsid w:val="0026561D"/>
    <w:rsid w:val="0026691E"/>
    <w:rsid w:val="002673FA"/>
    <w:rsid w:val="00270AA3"/>
    <w:rsid w:val="0027150E"/>
    <w:rsid w:val="00271B9B"/>
    <w:rsid w:val="00271BF6"/>
    <w:rsid w:val="00273F2A"/>
    <w:rsid w:val="00274299"/>
    <w:rsid w:val="00274EB2"/>
    <w:rsid w:val="00276542"/>
    <w:rsid w:val="00277BBB"/>
    <w:rsid w:val="00280EED"/>
    <w:rsid w:val="002819D1"/>
    <w:rsid w:val="00281EEA"/>
    <w:rsid w:val="00281FB5"/>
    <w:rsid w:val="00281FF2"/>
    <w:rsid w:val="0028248D"/>
    <w:rsid w:val="00282710"/>
    <w:rsid w:val="0028302A"/>
    <w:rsid w:val="00286219"/>
    <w:rsid w:val="00287C44"/>
    <w:rsid w:val="0029182D"/>
    <w:rsid w:val="00291F1B"/>
    <w:rsid w:val="00295EEF"/>
    <w:rsid w:val="002A027C"/>
    <w:rsid w:val="002A102D"/>
    <w:rsid w:val="002A148B"/>
    <w:rsid w:val="002A1B0D"/>
    <w:rsid w:val="002A20CF"/>
    <w:rsid w:val="002A6714"/>
    <w:rsid w:val="002A6FC8"/>
    <w:rsid w:val="002B0192"/>
    <w:rsid w:val="002B02A5"/>
    <w:rsid w:val="002B0566"/>
    <w:rsid w:val="002B154C"/>
    <w:rsid w:val="002B15F5"/>
    <w:rsid w:val="002B1787"/>
    <w:rsid w:val="002B251B"/>
    <w:rsid w:val="002B2CBF"/>
    <w:rsid w:val="002B47AE"/>
    <w:rsid w:val="002B541A"/>
    <w:rsid w:val="002B649B"/>
    <w:rsid w:val="002B72F5"/>
    <w:rsid w:val="002B78DC"/>
    <w:rsid w:val="002C179E"/>
    <w:rsid w:val="002C1848"/>
    <w:rsid w:val="002C211C"/>
    <w:rsid w:val="002C2A99"/>
    <w:rsid w:val="002C2BB2"/>
    <w:rsid w:val="002C3B1F"/>
    <w:rsid w:val="002C50B6"/>
    <w:rsid w:val="002C58B7"/>
    <w:rsid w:val="002C766B"/>
    <w:rsid w:val="002C7BDC"/>
    <w:rsid w:val="002D0B4A"/>
    <w:rsid w:val="002D5135"/>
    <w:rsid w:val="002D51FE"/>
    <w:rsid w:val="002D72AA"/>
    <w:rsid w:val="002E01FA"/>
    <w:rsid w:val="002E0838"/>
    <w:rsid w:val="002E0C74"/>
    <w:rsid w:val="002E40ED"/>
    <w:rsid w:val="002E49CD"/>
    <w:rsid w:val="002E60AF"/>
    <w:rsid w:val="002E6312"/>
    <w:rsid w:val="002E6843"/>
    <w:rsid w:val="002E6EB8"/>
    <w:rsid w:val="002F1DA8"/>
    <w:rsid w:val="002F311B"/>
    <w:rsid w:val="002F5338"/>
    <w:rsid w:val="002F5CA3"/>
    <w:rsid w:val="00300570"/>
    <w:rsid w:val="0030385F"/>
    <w:rsid w:val="003040B5"/>
    <w:rsid w:val="003047CE"/>
    <w:rsid w:val="0030506D"/>
    <w:rsid w:val="00306B79"/>
    <w:rsid w:val="003115A3"/>
    <w:rsid w:val="00311919"/>
    <w:rsid w:val="00311EAB"/>
    <w:rsid w:val="0031259C"/>
    <w:rsid w:val="003129EB"/>
    <w:rsid w:val="003138B8"/>
    <w:rsid w:val="003146D4"/>
    <w:rsid w:val="00314F3A"/>
    <w:rsid w:val="0032136E"/>
    <w:rsid w:val="00321B4A"/>
    <w:rsid w:val="00322519"/>
    <w:rsid w:val="003237BC"/>
    <w:rsid w:val="00324F92"/>
    <w:rsid w:val="00325249"/>
    <w:rsid w:val="0032645B"/>
    <w:rsid w:val="00326590"/>
    <w:rsid w:val="00326AB7"/>
    <w:rsid w:val="00327A22"/>
    <w:rsid w:val="00332002"/>
    <w:rsid w:val="003332F3"/>
    <w:rsid w:val="003335D7"/>
    <w:rsid w:val="00333FF8"/>
    <w:rsid w:val="0033481D"/>
    <w:rsid w:val="00334BA8"/>
    <w:rsid w:val="00337255"/>
    <w:rsid w:val="0033771F"/>
    <w:rsid w:val="00340305"/>
    <w:rsid w:val="00340ED4"/>
    <w:rsid w:val="003436D8"/>
    <w:rsid w:val="003437EE"/>
    <w:rsid w:val="00343D3A"/>
    <w:rsid w:val="00344094"/>
    <w:rsid w:val="003456D8"/>
    <w:rsid w:val="00345FAD"/>
    <w:rsid w:val="00346833"/>
    <w:rsid w:val="003468F7"/>
    <w:rsid w:val="00346F2D"/>
    <w:rsid w:val="00347733"/>
    <w:rsid w:val="00351356"/>
    <w:rsid w:val="00352B56"/>
    <w:rsid w:val="00352E48"/>
    <w:rsid w:val="00353577"/>
    <w:rsid w:val="003537FB"/>
    <w:rsid w:val="00353B57"/>
    <w:rsid w:val="00354786"/>
    <w:rsid w:val="00355746"/>
    <w:rsid w:val="00356C04"/>
    <w:rsid w:val="00356C68"/>
    <w:rsid w:val="003572D1"/>
    <w:rsid w:val="00357649"/>
    <w:rsid w:val="0035790E"/>
    <w:rsid w:val="00357C83"/>
    <w:rsid w:val="00360308"/>
    <w:rsid w:val="00360416"/>
    <w:rsid w:val="00360E66"/>
    <w:rsid w:val="003624AD"/>
    <w:rsid w:val="00363CC6"/>
    <w:rsid w:val="00365632"/>
    <w:rsid w:val="003670FC"/>
    <w:rsid w:val="00367482"/>
    <w:rsid w:val="00367D75"/>
    <w:rsid w:val="00370A3D"/>
    <w:rsid w:val="003728DD"/>
    <w:rsid w:val="00380123"/>
    <w:rsid w:val="00381594"/>
    <w:rsid w:val="003832D8"/>
    <w:rsid w:val="00385478"/>
    <w:rsid w:val="00386EAB"/>
    <w:rsid w:val="00387697"/>
    <w:rsid w:val="00390135"/>
    <w:rsid w:val="003909FC"/>
    <w:rsid w:val="00391161"/>
    <w:rsid w:val="00391578"/>
    <w:rsid w:val="003922F9"/>
    <w:rsid w:val="0039320F"/>
    <w:rsid w:val="00394E8F"/>
    <w:rsid w:val="00395220"/>
    <w:rsid w:val="00396351"/>
    <w:rsid w:val="003974BA"/>
    <w:rsid w:val="003A17AC"/>
    <w:rsid w:val="003A1F35"/>
    <w:rsid w:val="003A2F83"/>
    <w:rsid w:val="003A32F3"/>
    <w:rsid w:val="003A3AE5"/>
    <w:rsid w:val="003A44EC"/>
    <w:rsid w:val="003A7344"/>
    <w:rsid w:val="003A75E7"/>
    <w:rsid w:val="003A7E66"/>
    <w:rsid w:val="003B064E"/>
    <w:rsid w:val="003B19FA"/>
    <w:rsid w:val="003B2C77"/>
    <w:rsid w:val="003C284F"/>
    <w:rsid w:val="003C2EE2"/>
    <w:rsid w:val="003C330B"/>
    <w:rsid w:val="003C3BB7"/>
    <w:rsid w:val="003C3DA9"/>
    <w:rsid w:val="003C7E55"/>
    <w:rsid w:val="003D01BB"/>
    <w:rsid w:val="003D0388"/>
    <w:rsid w:val="003D1CD5"/>
    <w:rsid w:val="003D1DA5"/>
    <w:rsid w:val="003D208F"/>
    <w:rsid w:val="003D48AD"/>
    <w:rsid w:val="003D6ADF"/>
    <w:rsid w:val="003D6E6C"/>
    <w:rsid w:val="003E16DC"/>
    <w:rsid w:val="003E4837"/>
    <w:rsid w:val="003E59EA"/>
    <w:rsid w:val="003E7D4F"/>
    <w:rsid w:val="003F0B17"/>
    <w:rsid w:val="003F17CE"/>
    <w:rsid w:val="003F2938"/>
    <w:rsid w:val="003F2CF5"/>
    <w:rsid w:val="003F2F25"/>
    <w:rsid w:val="003F372C"/>
    <w:rsid w:val="003F3CD4"/>
    <w:rsid w:val="003F432B"/>
    <w:rsid w:val="003F4EC1"/>
    <w:rsid w:val="003F5D6A"/>
    <w:rsid w:val="003F6878"/>
    <w:rsid w:val="00402949"/>
    <w:rsid w:val="00402F48"/>
    <w:rsid w:val="0040630B"/>
    <w:rsid w:val="0041020B"/>
    <w:rsid w:val="0041112C"/>
    <w:rsid w:val="00411AEB"/>
    <w:rsid w:val="00411F77"/>
    <w:rsid w:val="004135CB"/>
    <w:rsid w:val="00413DDA"/>
    <w:rsid w:val="00420077"/>
    <w:rsid w:val="004211AB"/>
    <w:rsid w:val="004218F4"/>
    <w:rsid w:val="00423971"/>
    <w:rsid w:val="00423C6B"/>
    <w:rsid w:val="00424B22"/>
    <w:rsid w:val="00424F8D"/>
    <w:rsid w:val="004264F9"/>
    <w:rsid w:val="004271D3"/>
    <w:rsid w:val="00431BD7"/>
    <w:rsid w:val="00436365"/>
    <w:rsid w:val="00436547"/>
    <w:rsid w:val="004366D1"/>
    <w:rsid w:val="00440BD1"/>
    <w:rsid w:val="00440F1D"/>
    <w:rsid w:val="00442FC9"/>
    <w:rsid w:val="0044592B"/>
    <w:rsid w:val="00446ACC"/>
    <w:rsid w:val="00446B33"/>
    <w:rsid w:val="0044711C"/>
    <w:rsid w:val="0045017E"/>
    <w:rsid w:val="00450ADD"/>
    <w:rsid w:val="0045236A"/>
    <w:rsid w:val="00452B1A"/>
    <w:rsid w:val="00454289"/>
    <w:rsid w:val="004542B2"/>
    <w:rsid w:val="00454992"/>
    <w:rsid w:val="00460CCD"/>
    <w:rsid w:val="00460D96"/>
    <w:rsid w:val="00467611"/>
    <w:rsid w:val="004676B5"/>
    <w:rsid w:val="00470A86"/>
    <w:rsid w:val="00470D55"/>
    <w:rsid w:val="00470F37"/>
    <w:rsid w:val="00471C5D"/>
    <w:rsid w:val="00471D5E"/>
    <w:rsid w:val="00471F01"/>
    <w:rsid w:val="00472778"/>
    <w:rsid w:val="00472FDB"/>
    <w:rsid w:val="0047389F"/>
    <w:rsid w:val="004738C2"/>
    <w:rsid w:val="00473F69"/>
    <w:rsid w:val="0047695A"/>
    <w:rsid w:val="00480110"/>
    <w:rsid w:val="00480C16"/>
    <w:rsid w:val="00481909"/>
    <w:rsid w:val="00482DD4"/>
    <w:rsid w:val="00484342"/>
    <w:rsid w:val="004846B0"/>
    <w:rsid w:val="00484812"/>
    <w:rsid w:val="0048623F"/>
    <w:rsid w:val="0048674D"/>
    <w:rsid w:val="00491B8F"/>
    <w:rsid w:val="00491EF9"/>
    <w:rsid w:val="00492EC6"/>
    <w:rsid w:val="004945FB"/>
    <w:rsid w:val="00494679"/>
    <w:rsid w:val="00496FC5"/>
    <w:rsid w:val="004A003C"/>
    <w:rsid w:val="004A270B"/>
    <w:rsid w:val="004A3A12"/>
    <w:rsid w:val="004A3DB1"/>
    <w:rsid w:val="004A44A9"/>
    <w:rsid w:val="004A4B0D"/>
    <w:rsid w:val="004A50EE"/>
    <w:rsid w:val="004A54B8"/>
    <w:rsid w:val="004A56CB"/>
    <w:rsid w:val="004A636C"/>
    <w:rsid w:val="004A73DA"/>
    <w:rsid w:val="004A7B4E"/>
    <w:rsid w:val="004A7DED"/>
    <w:rsid w:val="004B1DF7"/>
    <w:rsid w:val="004B322D"/>
    <w:rsid w:val="004B3366"/>
    <w:rsid w:val="004B5DC2"/>
    <w:rsid w:val="004B6E25"/>
    <w:rsid w:val="004B70C4"/>
    <w:rsid w:val="004B7C0A"/>
    <w:rsid w:val="004C00E5"/>
    <w:rsid w:val="004C07B7"/>
    <w:rsid w:val="004C08FF"/>
    <w:rsid w:val="004C1F95"/>
    <w:rsid w:val="004C239C"/>
    <w:rsid w:val="004C49C5"/>
    <w:rsid w:val="004C4DA4"/>
    <w:rsid w:val="004C5482"/>
    <w:rsid w:val="004C609E"/>
    <w:rsid w:val="004C6532"/>
    <w:rsid w:val="004D0117"/>
    <w:rsid w:val="004D034A"/>
    <w:rsid w:val="004D165C"/>
    <w:rsid w:val="004D2728"/>
    <w:rsid w:val="004D28EC"/>
    <w:rsid w:val="004D3131"/>
    <w:rsid w:val="004D4D8F"/>
    <w:rsid w:val="004D58EC"/>
    <w:rsid w:val="004D7261"/>
    <w:rsid w:val="004D72B8"/>
    <w:rsid w:val="004D776F"/>
    <w:rsid w:val="004D7BFF"/>
    <w:rsid w:val="004E207A"/>
    <w:rsid w:val="004E2F59"/>
    <w:rsid w:val="004E40FC"/>
    <w:rsid w:val="004E675E"/>
    <w:rsid w:val="004E70C7"/>
    <w:rsid w:val="004F102B"/>
    <w:rsid w:val="004F26DB"/>
    <w:rsid w:val="004F5CF9"/>
    <w:rsid w:val="004F70BA"/>
    <w:rsid w:val="005001C3"/>
    <w:rsid w:val="005005AE"/>
    <w:rsid w:val="00501055"/>
    <w:rsid w:val="00501949"/>
    <w:rsid w:val="00501D4D"/>
    <w:rsid w:val="00502EA8"/>
    <w:rsid w:val="005030AB"/>
    <w:rsid w:val="005033C6"/>
    <w:rsid w:val="00503C2B"/>
    <w:rsid w:val="00504B76"/>
    <w:rsid w:val="005053D9"/>
    <w:rsid w:val="00505A45"/>
    <w:rsid w:val="00507F86"/>
    <w:rsid w:val="005108B9"/>
    <w:rsid w:val="00514CD6"/>
    <w:rsid w:val="00515AAB"/>
    <w:rsid w:val="0051616A"/>
    <w:rsid w:val="00520AA7"/>
    <w:rsid w:val="00521FCB"/>
    <w:rsid w:val="00527627"/>
    <w:rsid w:val="005279C7"/>
    <w:rsid w:val="005306AE"/>
    <w:rsid w:val="0053119C"/>
    <w:rsid w:val="00532BBF"/>
    <w:rsid w:val="00533536"/>
    <w:rsid w:val="00534543"/>
    <w:rsid w:val="00536C10"/>
    <w:rsid w:val="005418A7"/>
    <w:rsid w:val="00542A29"/>
    <w:rsid w:val="00546DB5"/>
    <w:rsid w:val="00547171"/>
    <w:rsid w:val="0054747B"/>
    <w:rsid w:val="00550B81"/>
    <w:rsid w:val="005519A3"/>
    <w:rsid w:val="00551AA8"/>
    <w:rsid w:val="005521CD"/>
    <w:rsid w:val="00552C61"/>
    <w:rsid w:val="00553B45"/>
    <w:rsid w:val="00554435"/>
    <w:rsid w:val="005547A8"/>
    <w:rsid w:val="005558B7"/>
    <w:rsid w:val="0055590C"/>
    <w:rsid w:val="0055724E"/>
    <w:rsid w:val="00560306"/>
    <w:rsid w:val="00563A92"/>
    <w:rsid w:val="005640C5"/>
    <w:rsid w:val="00564297"/>
    <w:rsid w:val="00572759"/>
    <w:rsid w:val="00573CE5"/>
    <w:rsid w:val="00574294"/>
    <w:rsid w:val="0057429C"/>
    <w:rsid w:val="0057693D"/>
    <w:rsid w:val="005772F6"/>
    <w:rsid w:val="005837DB"/>
    <w:rsid w:val="00584EFE"/>
    <w:rsid w:val="00585D67"/>
    <w:rsid w:val="00586678"/>
    <w:rsid w:val="00586BAA"/>
    <w:rsid w:val="00587843"/>
    <w:rsid w:val="0059093F"/>
    <w:rsid w:val="005911D8"/>
    <w:rsid w:val="00591E36"/>
    <w:rsid w:val="00592571"/>
    <w:rsid w:val="005957E5"/>
    <w:rsid w:val="00595AF8"/>
    <w:rsid w:val="0059705A"/>
    <w:rsid w:val="005972E4"/>
    <w:rsid w:val="005A013A"/>
    <w:rsid w:val="005A765D"/>
    <w:rsid w:val="005B05DB"/>
    <w:rsid w:val="005B195F"/>
    <w:rsid w:val="005B2F99"/>
    <w:rsid w:val="005B3AC8"/>
    <w:rsid w:val="005B4F3C"/>
    <w:rsid w:val="005B723C"/>
    <w:rsid w:val="005C0434"/>
    <w:rsid w:val="005C2F2B"/>
    <w:rsid w:val="005C30D8"/>
    <w:rsid w:val="005C423C"/>
    <w:rsid w:val="005C4A92"/>
    <w:rsid w:val="005C4F1C"/>
    <w:rsid w:val="005C5055"/>
    <w:rsid w:val="005C5DF1"/>
    <w:rsid w:val="005D0CF1"/>
    <w:rsid w:val="005D2A3F"/>
    <w:rsid w:val="005D3655"/>
    <w:rsid w:val="005D7AA4"/>
    <w:rsid w:val="005E1F7F"/>
    <w:rsid w:val="005E2741"/>
    <w:rsid w:val="005E276D"/>
    <w:rsid w:val="005E2A9F"/>
    <w:rsid w:val="005E3557"/>
    <w:rsid w:val="005E3C0E"/>
    <w:rsid w:val="005E53F0"/>
    <w:rsid w:val="005E5786"/>
    <w:rsid w:val="005E5CA5"/>
    <w:rsid w:val="005E72E2"/>
    <w:rsid w:val="005F1876"/>
    <w:rsid w:val="005F2B53"/>
    <w:rsid w:val="005F2F8A"/>
    <w:rsid w:val="005F3147"/>
    <w:rsid w:val="005F4EAA"/>
    <w:rsid w:val="005F5230"/>
    <w:rsid w:val="005F5E6A"/>
    <w:rsid w:val="005F7A3E"/>
    <w:rsid w:val="005F7F4B"/>
    <w:rsid w:val="00600E0C"/>
    <w:rsid w:val="00602EB3"/>
    <w:rsid w:val="00604046"/>
    <w:rsid w:val="00604709"/>
    <w:rsid w:val="006051A9"/>
    <w:rsid w:val="006051FB"/>
    <w:rsid w:val="006052B9"/>
    <w:rsid w:val="00605B03"/>
    <w:rsid w:val="0060673D"/>
    <w:rsid w:val="00607B33"/>
    <w:rsid w:val="00607ECD"/>
    <w:rsid w:val="006111B4"/>
    <w:rsid w:val="00611D55"/>
    <w:rsid w:val="00612EA4"/>
    <w:rsid w:val="00614CAD"/>
    <w:rsid w:val="006151F4"/>
    <w:rsid w:val="0061529F"/>
    <w:rsid w:val="00616199"/>
    <w:rsid w:val="00622038"/>
    <w:rsid w:val="00625D82"/>
    <w:rsid w:val="006268B1"/>
    <w:rsid w:val="00631759"/>
    <w:rsid w:val="006338BB"/>
    <w:rsid w:val="00634C9F"/>
    <w:rsid w:val="00635A69"/>
    <w:rsid w:val="006362B4"/>
    <w:rsid w:val="006366DE"/>
    <w:rsid w:val="00636A7B"/>
    <w:rsid w:val="00640731"/>
    <w:rsid w:val="00640F36"/>
    <w:rsid w:val="00642AC5"/>
    <w:rsid w:val="0064306D"/>
    <w:rsid w:val="00643D8A"/>
    <w:rsid w:val="00643E99"/>
    <w:rsid w:val="00645708"/>
    <w:rsid w:val="00645714"/>
    <w:rsid w:val="0064698E"/>
    <w:rsid w:val="00646D75"/>
    <w:rsid w:val="00647B8B"/>
    <w:rsid w:val="00651559"/>
    <w:rsid w:val="00654026"/>
    <w:rsid w:val="006547A2"/>
    <w:rsid w:val="00655287"/>
    <w:rsid w:val="006565E0"/>
    <w:rsid w:val="00657A92"/>
    <w:rsid w:val="006600E1"/>
    <w:rsid w:val="00662212"/>
    <w:rsid w:val="00663C18"/>
    <w:rsid w:val="00663DCF"/>
    <w:rsid w:val="00664424"/>
    <w:rsid w:val="00664671"/>
    <w:rsid w:val="006677F5"/>
    <w:rsid w:val="006679C1"/>
    <w:rsid w:val="00670206"/>
    <w:rsid w:val="006702D2"/>
    <w:rsid w:val="00670C47"/>
    <w:rsid w:val="0067340B"/>
    <w:rsid w:val="00673A0B"/>
    <w:rsid w:val="00674BC9"/>
    <w:rsid w:val="00675430"/>
    <w:rsid w:val="00675A95"/>
    <w:rsid w:val="0067636C"/>
    <w:rsid w:val="006774D4"/>
    <w:rsid w:val="00680172"/>
    <w:rsid w:val="00681F22"/>
    <w:rsid w:val="00683004"/>
    <w:rsid w:val="00685685"/>
    <w:rsid w:val="006856E4"/>
    <w:rsid w:val="00685D11"/>
    <w:rsid w:val="0068609E"/>
    <w:rsid w:val="0068788A"/>
    <w:rsid w:val="00690F34"/>
    <w:rsid w:val="00691FD8"/>
    <w:rsid w:val="00692346"/>
    <w:rsid w:val="00692E8A"/>
    <w:rsid w:val="00694076"/>
    <w:rsid w:val="00694846"/>
    <w:rsid w:val="00696999"/>
    <w:rsid w:val="006979FF"/>
    <w:rsid w:val="00697AE1"/>
    <w:rsid w:val="006A02A8"/>
    <w:rsid w:val="006A2658"/>
    <w:rsid w:val="006A2D98"/>
    <w:rsid w:val="006A2DA9"/>
    <w:rsid w:val="006A30F7"/>
    <w:rsid w:val="006A380B"/>
    <w:rsid w:val="006A428F"/>
    <w:rsid w:val="006A4D1E"/>
    <w:rsid w:val="006A5EF9"/>
    <w:rsid w:val="006A6555"/>
    <w:rsid w:val="006B15C8"/>
    <w:rsid w:val="006B2619"/>
    <w:rsid w:val="006B2732"/>
    <w:rsid w:val="006B41A9"/>
    <w:rsid w:val="006B576E"/>
    <w:rsid w:val="006B6011"/>
    <w:rsid w:val="006C1828"/>
    <w:rsid w:val="006C1C69"/>
    <w:rsid w:val="006C2AC4"/>
    <w:rsid w:val="006C491E"/>
    <w:rsid w:val="006C70E1"/>
    <w:rsid w:val="006C7756"/>
    <w:rsid w:val="006C7D68"/>
    <w:rsid w:val="006D1769"/>
    <w:rsid w:val="006D1E27"/>
    <w:rsid w:val="006D20F8"/>
    <w:rsid w:val="006D223D"/>
    <w:rsid w:val="006D2D77"/>
    <w:rsid w:val="006D2DEB"/>
    <w:rsid w:val="006D4D0B"/>
    <w:rsid w:val="006D73CB"/>
    <w:rsid w:val="006D76CA"/>
    <w:rsid w:val="006D77E6"/>
    <w:rsid w:val="006E0189"/>
    <w:rsid w:val="006E055D"/>
    <w:rsid w:val="006E2954"/>
    <w:rsid w:val="006E444E"/>
    <w:rsid w:val="006E45C3"/>
    <w:rsid w:val="006E4D85"/>
    <w:rsid w:val="006E56C5"/>
    <w:rsid w:val="006E59DE"/>
    <w:rsid w:val="006E5BF4"/>
    <w:rsid w:val="006F2911"/>
    <w:rsid w:val="006F33E2"/>
    <w:rsid w:val="006F56F8"/>
    <w:rsid w:val="0070216F"/>
    <w:rsid w:val="007042AD"/>
    <w:rsid w:val="00704514"/>
    <w:rsid w:val="00704551"/>
    <w:rsid w:val="00704C62"/>
    <w:rsid w:val="007053D2"/>
    <w:rsid w:val="00706A30"/>
    <w:rsid w:val="007074D4"/>
    <w:rsid w:val="0071237E"/>
    <w:rsid w:val="007131E6"/>
    <w:rsid w:val="00713653"/>
    <w:rsid w:val="00713AA6"/>
    <w:rsid w:val="007146D1"/>
    <w:rsid w:val="00714D6F"/>
    <w:rsid w:val="00715127"/>
    <w:rsid w:val="00715F3A"/>
    <w:rsid w:val="0071609F"/>
    <w:rsid w:val="007164E4"/>
    <w:rsid w:val="00716971"/>
    <w:rsid w:val="007169D0"/>
    <w:rsid w:val="00717108"/>
    <w:rsid w:val="00717EBE"/>
    <w:rsid w:val="0072088A"/>
    <w:rsid w:val="007237A7"/>
    <w:rsid w:val="00723EBC"/>
    <w:rsid w:val="00726409"/>
    <w:rsid w:val="00726B43"/>
    <w:rsid w:val="00727980"/>
    <w:rsid w:val="00730B21"/>
    <w:rsid w:val="00731CFB"/>
    <w:rsid w:val="00732208"/>
    <w:rsid w:val="00732527"/>
    <w:rsid w:val="00733E40"/>
    <w:rsid w:val="00734060"/>
    <w:rsid w:val="00735C62"/>
    <w:rsid w:val="00735E54"/>
    <w:rsid w:val="0073644C"/>
    <w:rsid w:val="00744540"/>
    <w:rsid w:val="007461A0"/>
    <w:rsid w:val="00746A5E"/>
    <w:rsid w:val="00746D1E"/>
    <w:rsid w:val="007475D0"/>
    <w:rsid w:val="00747F07"/>
    <w:rsid w:val="00750EE0"/>
    <w:rsid w:val="007534BC"/>
    <w:rsid w:val="007540A5"/>
    <w:rsid w:val="00754127"/>
    <w:rsid w:val="00755058"/>
    <w:rsid w:val="00756035"/>
    <w:rsid w:val="00756134"/>
    <w:rsid w:val="007574A8"/>
    <w:rsid w:val="007578BE"/>
    <w:rsid w:val="00757900"/>
    <w:rsid w:val="00760253"/>
    <w:rsid w:val="00760BB1"/>
    <w:rsid w:val="0076137E"/>
    <w:rsid w:val="0076181B"/>
    <w:rsid w:val="00761ACE"/>
    <w:rsid w:val="00761E25"/>
    <w:rsid w:val="00762295"/>
    <w:rsid w:val="00763ED5"/>
    <w:rsid w:val="00763F1B"/>
    <w:rsid w:val="007643BC"/>
    <w:rsid w:val="00764D88"/>
    <w:rsid w:val="00766491"/>
    <w:rsid w:val="007665D4"/>
    <w:rsid w:val="00771526"/>
    <w:rsid w:val="00771D0F"/>
    <w:rsid w:val="0077203B"/>
    <w:rsid w:val="00772E55"/>
    <w:rsid w:val="00773863"/>
    <w:rsid w:val="00773FE7"/>
    <w:rsid w:val="00775AE6"/>
    <w:rsid w:val="00775B70"/>
    <w:rsid w:val="007773A2"/>
    <w:rsid w:val="00780525"/>
    <w:rsid w:val="00780F12"/>
    <w:rsid w:val="00781CC4"/>
    <w:rsid w:val="00783201"/>
    <w:rsid w:val="00783E54"/>
    <w:rsid w:val="00784B23"/>
    <w:rsid w:val="00785C2C"/>
    <w:rsid w:val="00785C32"/>
    <w:rsid w:val="00785EB9"/>
    <w:rsid w:val="007905AF"/>
    <w:rsid w:val="007939F1"/>
    <w:rsid w:val="00794226"/>
    <w:rsid w:val="0079731F"/>
    <w:rsid w:val="007A13EA"/>
    <w:rsid w:val="007A22AB"/>
    <w:rsid w:val="007A2A88"/>
    <w:rsid w:val="007A3280"/>
    <w:rsid w:val="007A43CA"/>
    <w:rsid w:val="007A48AC"/>
    <w:rsid w:val="007A4DA8"/>
    <w:rsid w:val="007A6485"/>
    <w:rsid w:val="007A7DD6"/>
    <w:rsid w:val="007A7DDF"/>
    <w:rsid w:val="007B05F1"/>
    <w:rsid w:val="007B197E"/>
    <w:rsid w:val="007B4020"/>
    <w:rsid w:val="007C337F"/>
    <w:rsid w:val="007C4DB8"/>
    <w:rsid w:val="007C680A"/>
    <w:rsid w:val="007C71B0"/>
    <w:rsid w:val="007D2E3A"/>
    <w:rsid w:val="007D3339"/>
    <w:rsid w:val="007D3383"/>
    <w:rsid w:val="007D661A"/>
    <w:rsid w:val="007D69E4"/>
    <w:rsid w:val="007E0002"/>
    <w:rsid w:val="007E1B18"/>
    <w:rsid w:val="007E25A5"/>
    <w:rsid w:val="007E25E0"/>
    <w:rsid w:val="007E3312"/>
    <w:rsid w:val="007E641B"/>
    <w:rsid w:val="007F13BC"/>
    <w:rsid w:val="007F1515"/>
    <w:rsid w:val="007F185F"/>
    <w:rsid w:val="007F6D29"/>
    <w:rsid w:val="007F7431"/>
    <w:rsid w:val="00801ECC"/>
    <w:rsid w:val="00803CA4"/>
    <w:rsid w:val="00803DF9"/>
    <w:rsid w:val="008103B5"/>
    <w:rsid w:val="00810986"/>
    <w:rsid w:val="00812350"/>
    <w:rsid w:val="00813B8D"/>
    <w:rsid w:val="00814494"/>
    <w:rsid w:val="00815F83"/>
    <w:rsid w:val="008168AA"/>
    <w:rsid w:val="00817CD7"/>
    <w:rsid w:val="00817FCD"/>
    <w:rsid w:val="00820BA4"/>
    <w:rsid w:val="00823892"/>
    <w:rsid w:val="008248A6"/>
    <w:rsid w:val="008253B1"/>
    <w:rsid w:val="00825B6C"/>
    <w:rsid w:val="00825D10"/>
    <w:rsid w:val="008265C7"/>
    <w:rsid w:val="008278D3"/>
    <w:rsid w:val="00827E66"/>
    <w:rsid w:val="00830B48"/>
    <w:rsid w:val="00830FF2"/>
    <w:rsid w:val="0083199B"/>
    <w:rsid w:val="00831F37"/>
    <w:rsid w:val="0083303E"/>
    <w:rsid w:val="00834AFB"/>
    <w:rsid w:val="00835734"/>
    <w:rsid w:val="00835EBC"/>
    <w:rsid w:val="00837056"/>
    <w:rsid w:val="008409B3"/>
    <w:rsid w:val="00841598"/>
    <w:rsid w:val="00841EDD"/>
    <w:rsid w:val="00843720"/>
    <w:rsid w:val="0084565C"/>
    <w:rsid w:val="00845A9C"/>
    <w:rsid w:val="00845D74"/>
    <w:rsid w:val="00847EF7"/>
    <w:rsid w:val="00851AE5"/>
    <w:rsid w:val="00853623"/>
    <w:rsid w:val="00853E17"/>
    <w:rsid w:val="008564BA"/>
    <w:rsid w:val="00857672"/>
    <w:rsid w:val="00857E7E"/>
    <w:rsid w:val="0086001D"/>
    <w:rsid w:val="00860129"/>
    <w:rsid w:val="008605C5"/>
    <w:rsid w:val="00860FC8"/>
    <w:rsid w:val="008616AB"/>
    <w:rsid w:val="00861912"/>
    <w:rsid w:val="008627FB"/>
    <w:rsid w:val="00866A9F"/>
    <w:rsid w:val="00871D5E"/>
    <w:rsid w:val="008739B2"/>
    <w:rsid w:val="00875249"/>
    <w:rsid w:val="0088131D"/>
    <w:rsid w:val="00885EA5"/>
    <w:rsid w:val="0088714E"/>
    <w:rsid w:val="00887F27"/>
    <w:rsid w:val="008921FD"/>
    <w:rsid w:val="0089420C"/>
    <w:rsid w:val="00894D0D"/>
    <w:rsid w:val="00895A60"/>
    <w:rsid w:val="00896643"/>
    <w:rsid w:val="00896CB9"/>
    <w:rsid w:val="008A0197"/>
    <w:rsid w:val="008A09E3"/>
    <w:rsid w:val="008A17B0"/>
    <w:rsid w:val="008A229F"/>
    <w:rsid w:val="008A241A"/>
    <w:rsid w:val="008A28D5"/>
    <w:rsid w:val="008A56A4"/>
    <w:rsid w:val="008A5F0B"/>
    <w:rsid w:val="008A7E8F"/>
    <w:rsid w:val="008B02B8"/>
    <w:rsid w:val="008B03CF"/>
    <w:rsid w:val="008B07B4"/>
    <w:rsid w:val="008B1669"/>
    <w:rsid w:val="008B19C9"/>
    <w:rsid w:val="008B1E65"/>
    <w:rsid w:val="008B2479"/>
    <w:rsid w:val="008B2624"/>
    <w:rsid w:val="008B3133"/>
    <w:rsid w:val="008B3459"/>
    <w:rsid w:val="008B39C4"/>
    <w:rsid w:val="008B42CC"/>
    <w:rsid w:val="008B507F"/>
    <w:rsid w:val="008B5267"/>
    <w:rsid w:val="008B6C15"/>
    <w:rsid w:val="008B6D84"/>
    <w:rsid w:val="008B7AC6"/>
    <w:rsid w:val="008C08C8"/>
    <w:rsid w:val="008C0920"/>
    <w:rsid w:val="008C1A96"/>
    <w:rsid w:val="008C3728"/>
    <w:rsid w:val="008C407B"/>
    <w:rsid w:val="008C45D4"/>
    <w:rsid w:val="008C564D"/>
    <w:rsid w:val="008C56C7"/>
    <w:rsid w:val="008C70DC"/>
    <w:rsid w:val="008C73B0"/>
    <w:rsid w:val="008C7A41"/>
    <w:rsid w:val="008D000D"/>
    <w:rsid w:val="008D0371"/>
    <w:rsid w:val="008D1FAB"/>
    <w:rsid w:val="008D2ED9"/>
    <w:rsid w:val="008D44A7"/>
    <w:rsid w:val="008D4893"/>
    <w:rsid w:val="008D4A65"/>
    <w:rsid w:val="008D5509"/>
    <w:rsid w:val="008D6194"/>
    <w:rsid w:val="008D6C92"/>
    <w:rsid w:val="008D7774"/>
    <w:rsid w:val="008E1685"/>
    <w:rsid w:val="008E3627"/>
    <w:rsid w:val="008E3E58"/>
    <w:rsid w:val="008E42B2"/>
    <w:rsid w:val="008E51CB"/>
    <w:rsid w:val="008E58A9"/>
    <w:rsid w:val="008E5DCC"/>
    <w:rsid w:val="008E6BE2"/>
    <w:rsid w:val="008E7B5A"/>
    <w:rsid w:val="008F1132"/>
    <w:rsid w:val="008F180E"/>
    <w:rsid w:val="008F2F79"/>
    <w:rsid w:val="008F3D9F"/>
    <w:rsid w:val="008F51C5"/>
    <w:rsid w:val="008F5E99"/>
    <w:rsid w:val="008F6233"/>
    <w:rsid w:val="00902369"/>
    <w:rsid w:val="00902D66"/>
    <w:rsid w:val="0090382D"/>
    <w:rsid w:val="00903E1F"/>
    <w:rsid w:val="00904D89"/>
    <w:rsid w:val="00906BF9"/>
    <w:rsid w:val="00907F4B"/>
    <w:rsid w:val="009103CC"/>
    <w:rsid w:val="0091253E"/>
    <w:rsid w:val="00912870"/>
    <w:rsid w:val="009128B0"/>
    <w:rsid w:val="0091401F"/>
    <w:rsid w:val="009149A0"/>
    <w:rsid w:val="0091540D"/>
    <w:rsid w:val="0092094C"/>
    <w:rsid w:val="00921431"/>
    <w:rsid w:val="00925B63"/>
    <w:rsid w:val="00927A5D"/>
    <w:rsid w:val="0093280E"/>
    <w:rsid w:val="009353EB"/>
    <w:rsid w:val="0093563B"/>
    <w:rsid w:val="009360E5"/>
    <w:rsid w:val="0093640B"/>
    <w:rsid w:val="00936507"/>
    <w:rsid w:val="009410B4"/>
    <w:rsid w:val="00941B46"/>
    <w:rsid w:val="00941D69"/>
    <w:rsid w:val="00941EE4"/>
    <w:rsid w:val="0094531C"/>
    <w:rsid w:val="009461BC"/>
    <w:rsid w:val="009471A3"/>
    <w:rsid w:val="00950BF6"/>
    <w:rsid w:val="00952C17"/>
    <w:rsid w:val="00952FA7"/>
    <w:rsid w:val="00953964"/>
    <w:rsid w:val="00956089"/>
    <w:rsid w:val="00960C09"/>
    <w:rsid w:val="0096150B"/>
    <w:rsid w:val="00961B4E"/>
    <w:rsid w:val="00962AEB"/>
    <w:rsid w:val="00963109"/>
    <w:rsid w:val="00964533"/>
    <w:rsid w:val="00966DD7"/>
    <w:rsid w:val="009670F2"/>
    <w:rsid w:val="0096728B"/>
    <w:rsid w:val="0096754C"/>
    <w:rsid w:val="0096779F"/>
    <w:rsid w:val="009715A7"/>
    <w:rsid w:val="009723B8"/>
    <w:rsid w:val="009724D4"/>
    <w:rsid w:val="009726A2"/>
    <w:rsid w:val="0097422A"/>
    <w:rsid w:val="00974A41"/>
    <w:rsid w:val="00974C56"/>
    <w:rsid w:val="009771E4"/>
    <w:rsid w:val="009800D9"/>
    <w:rsid w:val="009819C2"/>
    <w:rsid w:val="009836F6"/>
    <w:rsid w:val="00983CA9"/>
    <w:rsid w:val="00983FEE"/>
    <w:rsid w:val="00984095"/>
    <w:rsid w:val="0098471F"/>
    <w:rsid w:val="0098484C"/>
    <w:rsid w:val="00984FA1"/>
    <w:rsid w:val="009858B6"/>
    <w:rsid w:val="009910BD"/>
    <w:rsid w:val="0099112D"/>
    <w:rsid w:val="0099173C"/>
    <w:rsid w:val="00991C5E"/>
    <w:rsid w:val="00992542"/>
    <w:rsid w:val="00996827"/>
    <w:rsid w:val="009A084B"/>
    <w:rsid w:val="009A130E"/>
    <w:rsid w:val="009A4E36"/>
    <w:rsid w:val="009A5E0C"/>
    <w:rsid w:val="009A6372"/>
    <w:rsid w:val="009A7532"/>
    <w:rsid w:val="009A7A0B"/>
    <w:rsid w:val="009B1DAD"/>
    <w:rsid w:val="009B2181"/>
    <w:rsid w:val="009B31C2"/>
    <w:rsid w:val="009C1957"/>
    <w:rsid w:val="009C2E7C"/>
    <w:rsid w:val="009C3F87"/>
    <w:rsid w:val="009C4B81"/>
    <w:rsid w:val="009C4E6E"/>
    <w:rsid w:val="009C6614"/>
    <w:rsid w:val="009C6DC6"/>
    <w:rsid w:val="009C701D"/>
    <w:rsid w:val="009C78B3"/>
    <w:rsid w:val="009C7A0D"/>
    <w:rsid w:val="009D0620"/>
    <w:rsid w:val="009D1735"/>
    <w:rsid w:val="009D3A24"/>
    <w:rsid w:val="009D6C51"/>
    <w:rsid w:val="009D733A"/>
    <w:rsid w:val="009D73BB"/>
    <w:rsid w:val="009E03F6"/>
    <w:rsid w:val="009E0FBF"/>
    <w:rsid w:val="009E2853"/>
    <w:rsid w:val="009E2892"/>
    <w:rsid w:val="009E3363"/>
    <w:rsid w:val="009E4B0E"/>
    <w:rsid w:val="009E5708"/>
    <w:rsid w:val="009F0639"/>
    <w:rsid w:val="009F06F3"/>
    <w:rsid w:val="009F0E29"/>
    <w:rsid w:val="009F1A00"/>
    <w:rsid w:val="009F288D"/>
    <w:rsid w:val="009F4312"/>
    <w:rsid w:val="009F5623"/>
    <w:rsid w:val="009F6305"/>
    <w:rsid w:val="009F7489"/>
    <w:rsid w:val="00A003D2"/>
    <w:rsid w:val="00A0063B"/>
    <w:rsid w:val="00A00950"/>
    <w:rsid w:val="00A00A51"/>
    <w:rsid w:val="00A02834"/>
    <w:rsid w:val="00A03D06"/>
    <w:rsid w:val="00A04FF1"/>
    <w:rsid w:val="00A056EA"/>
    <w:rsid w:val="00A11149"/>
    <w:rsid w:val="00A1332B"/>
    <w:rsid w:val="00A14830"/>
    <w:rsid w:val="00A153B1"/>
    <w:rsid w:val="00A15827"/>
    <w:rsid w:val="00A1637F"/>
    <w:rsid w:val="00A17734"/>
    <w:rsid w:val="00A21EB6"/>
    <w:rsid w:val="00A22688"/>
    <w:rsid w:val="00A22ADC"/>
    <w:rsid w:val="00A23107"/>
    <w:rsid w:val="00A2312C"/>
    <w:rsid w:val="00A236B2"/>
    <w:rsid w:val="00A244B2"/>
    <w:rsid w:val="00A260F9"/>
    <w:rsid w:val="00A26D28"/>
    <w:rsid w:val="00A27E3D"/>
    <w:rsid w:val="00A27F1A"/>
    <w:rsid w:val="00A30D88"/>
    <w:rsid w:val="00A31899"/>
    <w:rsid w:val="00A318A0"/>
    <w:rsid w:val="00A32120"/>
    <w:rsid w:val="00A35180"/>
    <w:rsid w:val="00A36FAA"/>
    <w:rsid w:val="00A37102"/>
    <w:rsid w:val="00A37FE9"/>
    <w:rsid w:val="00A40069"/>
    <w:rsid w:val="00A4017F"/>
    <w:rsid w:val="00A40E40"/>
    <w:rsid w:val="00A413A8"/>
    <w:rsid w:val="00A4265D"/>
    <w:rsid w:val="00A42819"/>
    <w:rsid w:val="00A433D7"/>
    <w:rsid w:val="00A4453F"/>
    <w:rsid w:val="00A5045E"/>
    <w:rsid w:val="00A5137B"/>
    <w:rsid w:val="00A55531"/>
    <w:rsid w:val="00A559AE"/>
    <w:rsid w:val="00A57A46"/>
    <w:rsid w:val="00A603F2"/>
    <w:rsid w:val="00A6160D"/>
    <w:rsid w:val="00A6224E"/>
    <w:rsid w:val="00A62385"/>
    <w:rsid w:val="00A625B9"/>
    <w:rsid w:val="00A630DA"/>
    <w:rsid w:val="00A6655C"/>
    <w:rsid w:val="00A6681E"/>
    <w:rsid w:val="00A66C3E"/>
    <w:rsid w:val="00A6715C"/>
    <w:rsid w:val="00A7069A"/>
    <w:rsid w:val="00A7088E"/>
    <w:rsid w:val="00A7110E"/>
    <w:rsid w:val="00A73E6D"/>
    <w:rsid w:val="00A80A50"/>
    <w:rsid w:val="00A81AAC"/>
    <w:rsid w:val="00A8231E"/>
    <w:rsid w:val="00A83593"/>
    <w:rsid w:val="00A84D2D"/>
    <w:rsid w:val="00A85A55"/>
    <w:rsid w:val="00A85BB0"/>
    <w:rsid w:val="00A86701"/>
    <w:rsid w:val="00A90112"/>
    <w:rsid w:val="00A90C7A"/>
    <w:rsid w:val="00A93820"/>
    <w:rsid w:val="00A93F7E"/>
    <w:rsid w:val="00A97BD1"/>
    <w:rsid w:val="00A97F29"/>
    <w:rsid w:val="00AA01ED"/>
    <w:rsid w:val="00AA07C0"/>
    <w:rsid w:val="00AA1B97"/>
    <w:rsid w:val="00AA1E81"/>
    <w:rsid w:val="00AA22D4"/>
    <w:rsid w:val="00AA287B"/>
    <w:rsid w:val="00AA33D2"/>
    <w:rsid w:val="00AA3612"/>
    <w:rsid w:val="00AA3D42"/>
    <w:rsid w:val="00AA543F"/>
    <w:rsid w:val="00AA672F"/>
    <w:rsid w:val="00AA6C11"/>
    <w:rsid w:val="00AA7972"/>
    <w:rsid w:val="00AA7A38"/>
    <w:rsid w:val="00AA7C4A"/>
    <w:rsid w:val="00AB27B8"/>
    <w:rsid w:val="00AB6BC2"/>
    <w:rsid w:val="00AB70BB"/>
    <w:rsid w:val="00AB7ADE"/>
    <w:rsid w:val="00AC0733"/>
    <w:rsid w:val="00AC07BE"/>
    <w:rsid w:val="00AC0968"/>
    <w:rsid w:val="00AC1C1E"/>
    <w:rsid w:val="00AC332D"/>
    <w:rsid w:val="00AC49C9"/>
    <w:rsid w:val="00AC4C2D"/>
    <w:rsid w:val="00AC6A44"/>
    <w:rsid w:val="00AC6C0D"/>
    <w:rsid w:val="00AC7DC2"/>
    <w:rsid w:val="00AD13B5"/>
    <w:rsid w:val="00AD1C16"/>
    <w:rsid w:val="00AD35A1"/>
    <w:rsid w:val="00AD3A5A"/>
    <w:rsid w:val="00AD4074"/>
    <w:rsid w:val="00AD4547"/>
    <w:rsid w:val="00AD545D"/>
    <w:rsid w:val="00AD5506"/>
    <w:rsid w:val="00AD5C6D"/>
    <w:rsid w:val="00AD6D59"/>
    <w:rsid w:val="00AE0685"/>
    <w:rsid w:val="00AE0ACD"/>
    <w:rsid w:val="00AE3A63"/>
    <w:rsid w:val="00AE400D"/>
    <w:rsid w:val="00AE52E3"/>
    <w:rsid w:val="00AE60A8"/>
    <w:rsid w:val="00AE618F"/>
    <w:rsid w:val="00AE67A0"/>
    <w:rsid w:val="00AE6E43"/>
    <w:rsid w:val="00AE7DD4"/>
    <w:rsid w:val="00AF0B02"/>
    <w:rsid w:val="00AF1A42"/>
    <w:rsid w:val="00AF2016"/>
    <w:rsid w:val="00AF2A58"/>
    <w:rsid w:val="00AF3FAC"/>
    <w:rsid w:val="00AF4ABC"/>
    <w:rsid w:val="00AF4F82"/>
    <w:rsid w:val="00AF6A08"/>
    <w:rsid w:val="00AF6A2E"/>
    <w:rsid w:val="00AF6D70"/>
    <w:rsid w:val="00B0080A"/>
    <w:rsid w:val="00B0123B"/>
    <w:rsid w:val="00B01ABE"/>
    <w:rsid w:val="00B01BFB"/>
    <w:rsid w:val="00B0304E"/>
    <w:rsid w:val="00B04028"/>
    <w:rsid w:val="00B06AA0"/>
    <w:rsid w:val="00B104FF"/>
    <w:rsid w:val="00B10C0C"/>
    <w:rsid w:val="00B11C03"/>
    <w:rsid w:val="00B125DD"/>
    <w:rsid w:val="00B136CB"/>
    <w:rsid w:val="00B13C79"/>
    <w:rsid w:val="00B157D0"/>
    <w:rsid w:val="00B15CC7"/>
    <w:rsid w:val="00B1643F"/>
    <w:rsid w:val="00B16F48"/>
    <w:rsid w:val="00B17EEE"/>
    <w:rsid w:val="00B20F2A"/>
    <w:rsid w:val="00B21714"/>
    <w:rsid w:val="00B22195"/>
    <w:rsid w:val="00B22444"/>
    <w:rsid w:val="00B23035"/>
    <w:rsid w:val="00B24EC2"/>
    <w:rsid w:val="00B2508B"/>
    <w:rsid w:val="00B2577C"/>
    <w:rsid w:val="00B269F5"/>
    <w:rsid w:val="00B26A94"/>
    <w:rsid w:val="00B27D21"/>
    <w:rsid w:val="00B30F06"/>
    <w:rsid w:val="00B312FC"/>
    <w:rsid w:val="00B325C4"/>
    <w:rsid w:val="00B32A9D"/>
    <w:rsid w:val="00B33B97"/>
    <w:rsid w:val="00B33D85"/>
    <w:rsid w:val="00B3507A"/>
    <w:rsid w:val="00B35972"/>
    <w:rsid w:val="00B35B4D"/>
    <w:rsid w:val="00B3654F"/>
    <w:rsid w:val="00B37489"/>
    <w:rsid w:val="00B37D15"/>
    <w:rsid w:val="00B4239E"/>
    <w:rsid w:val="00B43A9F"/>
    <w:rsid w:val="00B446BE"/>
    <w:rsid w:val="00B46E75"/>
    <w:rsid w:val="00B46EE8"/>
    <w:rsid w:val="00B47742"/>
    <w:rsid w:val="00B50E29"/>
    <w:rsid w:val="00B50F91"/>
    <w:rsid w:val="00B51990"/>
    <w:rsid w:val="00B523EB"/>
    <w:rsid w:val="00B553DE"/>
    <w:rsid w:val="00B555A2"/>
    <w:rsid w:val="00B55E18"/>
    <w:rsid w:val="00B60013"/>
    <w:rsid w:val="00B614DC"/>
    <w:rsid w:val="00B61558"/>
    <w:rsid w:val="00B624EC"/>
    <w:rsid w:val="00B632A7"/>
    <w:rsid w:val="00B65680"/>
    <w:rsid w:val="00B67E61"/>
    <w:rsid w:val="00B7017F"/>
    <w:rsid w:val="00B7053E"/>
    <w:rsid w:val="00B7148A"/>
    <w:rsid w:val="00B7286B"/>
    <w:rsid w:val="00B73315"/>
    <w:rsid w:val="00B73858"/>
    <w:rsid w:val="00B809EE"/>
    <w:rsid w:val="00B80F72"/>
    <w:rsid w:val="00B81D21"/>
    <w:rsid w:val="00B85294"/>
    <w:rsid w:val="00B85E93"/>
    <w:rsid w:val="00B8651D"/>
    <w:rsid w:val="00B86A71"/>
    <w:rsid w:val="00B87AA5"/>
    <w:rsid w:val="00B9060D"/>
    <w:rsid w:val="00B9173A"/>
    <w:rsid w:val="00B92679"/>
    <w:rsid w:val="00B93811"/>
    <w:rsid w:val="00B939D3"/>
    <w:rsid w:val="00B93FCF"/>
    <w:rsid w:val="00B95108"/>
    <w:rsid w:val="00B96C42"/>
    <w:rsid w:val="00BA0843"/>
    <w:rsid w:val="00BA32DC"/>
    <w:rsid w:val="00BA4461"/>
    <w:rsid w:val="00BA75A1"/>
    <w:rsid w:val="00BA7877"/>
    <w:rsid w:val="00BB0ADB"/>
    <w:rsid w:val="00BB4062"/>
    <w:rsid w:val="00BB439A"/>
    <w:rsid w:val="00BB43AA"/>
    <w:rsid w:val="00BB440A"/>
    <w:rsid w:val="00BB496C"/>
    <w:rsid w:val="00BB5486"/>
    <w:rsid w:val="00BB58AE"/>
    <w:rsid w:val="00BB68F1"/>
    <w:rsid w:val="00BB78C9"/>
    <w:rsid w:val="00BC252E"/>
    <w:rsid w:val="00BC26A1"/>
    <w:rsid w:val="00BC2893"/>
    <w:rsid w:val="00BC2D7D"/>
    <w:rsid w:val="00BC31B7"/>
    <w:rsid w:val="00BC5C47"/>
    <w:rsid w:val="00BC6A1B"/>
    <w:rsid w:val="00BC73C3"/>
    <w:rsid w:val="00BC771C"/>
    <w:rsid w:val="00BC7884"/>
    <w:rsid w:val="00BD0A32"/>
    <w:rsid w:val="00BD1B97"/>
    <w:rsid w:val="00BD1F7C"/>
    <w:rsid w:val="00BD3C2A"/>
    <w:rsid w:val="00BD4163"/>
    <w:rsid w:val="00BD54B1"/>
    <w:rsid w:val="00BD5D9B"/>
    <w:rsid w:val="00BD7C7E"/>
    <w:rsid w:val="00BE0324"/>
    <w:rsid w:val="00BE08C8"/>
    <w:rsid w:val="00BE3B66"/>
    <w:rsid w:val="00BE3DA7"/>
    <w:rsid w:val="00BE448A"/>
    <w:rsid w:val="00BE4D6E"/>
    <w:rsid w:val="00BE55E6"/>
    <w:rsid w:val="00BE5B7F"/>
    <w:rsid w:val="00BE7BA4"/>
    <w:rsid w:val="00BF0F75"/>
    <w:rsid w:val="00BF1C62"/>
    <w:rsid w:val="00BF4586"/>
    <w:rsid w:val="00BF46CE"/>
    <w:rsid w:val="00BF544B"/>
    <w:rsid w:val="00BF57AF"/>
    <w:rsid w:val="00BF5C53"/>
    <w:rsid w:val="00BF5E8F"/>
    <w:rsid w:val="00C01244"/>
    <w:rsid w:val="00C013BA"/>
    <w:rsid w:val="00C02ADA"/>
    <w:rsid w:val="00C02BD7"/>
    <w:rsid w:val="00C04350"/>
    <w:rsid w:val="00C04394"/>
    <w:rsid w:val="00C0633C"/>
    <w:rsid w:val="00C06AEA"/>
    <w:rsid w:val="00C072C4"/>
    <w:rsid w:val="00C10B18"/>
    <w:rsid w:val="00C1142A"/>
    <w:rsid w:val="00C130B4"/>
    <w:rsid w:val="00C1592D"/>
    <w:rsid w:val="00C17191"/>
    <w:rsid w:val="00C20FF6"/>
    <w:rsid w:val="00C2149F"/>
    <w:rsid w:val="00C21E0F"/>
    <w:rsid w:val="00C269F2"/>
    <w:rsid w:val="00C26F9D"/>
    <w:rsid w:val="00C2716B"/>
    <w:rsid w:val="00C30384"/>
    <w:rsid w:val="00C305B4"/>
    <w:rsid w:val="00C325D6"/>
    <w:rsid w:val="00C35029"/>
    <w:rsid w:val="00C37757"/>
    <w:rsid w:val="00C37F29"/>
    <w:rsid w:val="00C419B9"/>
    <w:rsid w:val="00C42FAE"/>
    <w:rsid w:val="00C44948"/>
    <w:rsid w:val="00C46210"/>
    <w:rsid w:val="00C464A9"/>
    <w:rsid w:val="00C46D69"/>
    <w:rsid w:val="00C476B6"/>
    <w:rsid w:val="00C47A95"/>
    <w:rsid w:val="00C51C73"/>
    <w:rsid w:val="00C52C2D"/>
    <w:rsid w:val="00C5579E"/>
    <w:rsid w:val="00C57D4A"/>
    <w:rsid w:val="00C57EEA"/>
    <w:rsid w:val="00C61E12"/>
    <w:rsid w:val="00C61FDE"/>
    <w:rsid w:val="00C6201A"/>
    <w:rsid w:val="00C621E6"/>
    <w:rsid w:val="00C6364C"/>
    <w:rsid w:val="00C63AD8"/>
    <w:rsid w:val="00C649DD"/>
    <w:rsid w:val="00C65108"/>
    <w:rsid w:val="00C664E7"/>
    <w:rsid w:val="00C66B75"/>
    <w:rsid w:val="00C670E0"/>
    <w:rsid w:val="00C67293"/>
    <w:rsid w:val="00C70062"/>
    <w:rsid w:val="00C706C3"/>
    <w:rsid w:val="00C70C6B"/>
    <w:rsid w:val="00C721C5"/>
    <w:rsid w:val="00C737EF"/>
    <w:rsid w:val="00C8241F"/>
    <w:rsid w:val="00C835C9"/>
    <w:rsid w:val="00C86056"/>
    <w:rsid w:val="00C860C3"/>
    <w:rsid w:val="00C918B6"/>
    <w:rsid w:val="00C925FB"/>
    <w:rsid w:val="00C92781"/>
    <w:rsid w:val="00C92AD5"/>
    <w:rsid w:val="00C92C9F"/>
    <w:rsid w:val="00C93ECC"/>
    <w:rsid w:val="00C945FF"/>
    <w:rsid w:val="00C9591E"/>
    <w:rsid w:val="00C9721C"/>
    <w:rsid w:val="00CA0846"/>
    <w:rsid w:val="00CA1ABE"/>
    <w:rsid w:val="00CA2061"/>
    <w:rsid w:val="00CA2D9F"/>
    <w:rsid w:val="00CA3D84"/>
    <w:rsid w:val="00CA4DB3"/>
    <w:rsid w:val="00CA59E2"/>
    <w:rsid w:val="00CA6A56"/>
    <w:rsid w:val="00CA6D7F"/>
    <w:rsid w:val="00CA6F2D"/>
    <w:rsid w:val="00CA7F73"/>
    <w:rsid w:val="00CB0166"/>
    <w:rsid w:val="00CB0806"/>
    <w:rsid w:val="00CB16E5"/>
    <w:rsid w:val="00CB1B90"/>
    <w:rsid w:val="00CB1CC7"/>
    <w:rsid w:val="00CB2214"/>
    <w:rsid w:val="00CB28B4"/>
    <w:rsid w:val="00CB3DB7"/>
    <w:rsid w:val="00CB5386"/>
    <w:rsid w:val="00CB56DA"/>
    <w:rsid w:val="00CB6381"/>
    <w:rsid w:val="00CB6562"/>
    <w:rsid w:val="00CB6A52"/>
    <w:rsid w:val="00CB6B39"/>
    <w:rsid w:val="00CB7920"/>
    <w:rsid w:val="00CC06FB"/>
    <w:rsid w:val="00CC237C"/>
    <w:rsid w:val="00CC2F59"/>
    <w:rsid w:val="00CC347D"/>
    <w:rsid w:val="00CC3602"/>
    <w:rsid w:val="00CC4988"/>
    <w:rsid w:val="00CD0B55"/>
    <w:rsid w:val="00CD10DC"/>
    <w:rsid w:val="00CD3B10"/>
    <w:rsid w:val="00CD420A"/>
    <w:rsid w:val="00CD4A73"/>
    <w:rsid w:val="00CD55E4"/>
    <w:rsid w:val="00CD5925"/>
    <w:rsid w:val="00CE00E4"/>
    <w:rsid w:val="00CE3E69"/>
    <w:rsid w:val="00CE45DE"/>
    <w:rsid w:val="00CE4B36"/>
    <w:rsid w:val="00CE7482"/>
    <w:rsid w:val="00CE75C4"/>
    <w:rsid w:val="00CE7C7A"/>
    <w:rsid w:val="00CF1B8A"/>
    <w:rsid w:val="00CF26BE"/>
    <w:rsid w:val="00CF34B3"/>
    <w:rsid w:val="00CF3530"/>
    <w:rsid w:val="00CF4085"/>
    <w:rsid w:val="00CF442C"/>
    <w:rsid w:val="00CF5358"/>
    <w:rsid w:val="00CF7359"/>
    <w:rsid w:val="00D00C21"/>
    <w:rsid w:val="00D0325D"/>
    <w:rsid w:val="00D032DE"/>
    <w:rsid w:val="00D038C6"/>
    <w:rsid w:val="00D04CD9"/>
    <w:rsid w:val="00D04F44"/>
    <w:rsid w:val="00D05693"/>
    <w:rsid w:val="00D05E68"/>
    <w:rsid w:val="00D06354"/>
    <w:rsid w:val="00D104E8"/>
    <w:rsid w:val="00D121BF"/>
    <w:rsid w:val="00D13AF6"/>
    <w:rsid w:val="00D14205"/>
    <w:rsid w:val="00D14534"/>
    <w:rsid w:val="00D17494"/>
    <w:rsid w:val="00D17AD3"/>
    <w:rsid w:val="00D214FE"/>
    <w:rsid w:val="00D22ED5"/>
    <w:rsid w:val="00D2335C"/>
    <w:rsid w:val="00D235DC"/>
    <w:rsid w:val="00D23D19"/>
    <w:rsid w:val="00D23F78"/>
    <w:rsid w:val="00D24EDF"/>
    <w:rsid w:val="00D277BE"/>
    <w:rsid w:val="00D3014A"/>
    <w:rsid w:val="00D31709"/>
    <w:rsid w:val="00D32C66"/>
    <w:rsid w:val="00D340D9"/>
    <w:rsid w:val="00D3434F"/>
    <w:rsid w:val="00D36362"/>
    <w:rsid w:val="00D3753E"/>
    <w:rsid w:val="00D37560"/>
    <w:rsid w:val="00D41BC8"/>
    <w:rsid w:val="00D4349B"/>
    <w:rsid w:val="00D43940"/>
    <w:rsid w:val="00D44B3B"/>
    <w:rsid w:val="00D453B1"/>
    <w:rsid w:val="00D467F1"/>
    <w:rsid w:val="00D468AB"/>
    <w:rsid w:val="00D47A7C"/>
    <w:rsid w:val="00D5171C"/>
    <w:rsid w:val="00D51875"/>
    <w:rsid w:val="00D51E68"/>
    <w:rsid w:val="00D52757"/>
    <w:rsid w:val="00D5399D"/>
    <w:rsid w:val="00D53E3C"/>
    <w:rsid w:val="00D55156"/>
    <w:rsid w:val="00D551BA"/>
    <w:rsid w:val="00D55A0A"/>
    <w:rsid w:val="00D560BC"/>
    <w:rsid w:val="00D57C6A"/>
    <w:rsid w:val="00D60957"/>
    <w:rsid w:val="00D60A05"/>
    <w:rsid w:val="00D60DAB"/>
    <w:rsid w:val="00D61082"/>
    <w:rsid w:val="00D61476"/>
    <w:rsid w:val="00D641A6"/>
    <w:rsid w:val="00D64641"/>
    <w:rsid w:val="00D654B5"/>
    <w:rsid w:val="00D6637D"/>
    <w:rsid w:val="00D66770"/>
    <w:rsid w:val="00D66AA2"/>
    <w:rsid w:val="00D676B1"/>
    <w:rsid w:val="00D67C0E"/>
    <w:rsid w:val="00D67C1B"/>
    <w:rsid w:val="00D67C48"/>
    <w:rsid w:val="00D716EA"/>
    <w:rsid w:val="00D71F5B"/>
    <w:rsid w:val="00D72B64"/>
    <w:rsid w:val="00D7410C"/>
    <w:rsid w:val="00D7448F"/>
    <w:rsid w:val="00D77BB5"/>
    <w:rsid w:val="00D816DB"/>
    <w:rsid w:val="00D8177D"/>
    <w:rsid w:val="00D8242D"/>
    <w:rsid w:val="00D836AE"/>
    <w:rsid w:val="00D84AB5"/>
    <w:rsid w:val="00D9016E"/>
    <w:rsid w:val="00D9056C"/>
    <w:rsid w:val="00D906B7"/>
    <w:rsid w:val="00D90718"/>
    <w:rsid w:val="00D90966"/>
    <w:rsid w:val="00D90E79"/>
    <w:rsid w:val="00D9177C"/>
    <w:rsid w:val="00D91AC0"/>
    <w:rsid w:val="00D91C12"/>
    <w:rsid w:val="00D92813"/>
    <w:rsid w:val="00D934DD"/>
    <w:rsid w:val="00D93C0A"/>
    <w:rsid w:val="00D93D66"/>
    <w:rsid w:val="00D94B5D"/>
    <w:rsid w:val="00D954AE"/>
    <w:rsid w:val="00D95B1D"/>
    <w:rsid w:val="00D96010"/>
    <w:rsid w:val="00D96592"/>
    <w:rsid w:val="00D96ED3"/>
    <w:rsid w:val="00D97599"/>
    <w:rsid w:val="00DA064E"/>
    <w:rsid w:val="00DA0EAA"/>
    <w:rsid w:val="00DA13A0"/>
    <w:rsid w:val="00DA22F2"/>
    <w:rsid w:val="00DA2C81"/>
    <w:rsid w:val="00DA53A7"/>
    <w:rsid w:val="00DA57A2"/>
    <w:rsid w:val="00DA6EBB"/>
    <w:rsid w:val="00DA7AFB"/>
    <w:rsid w:val="00DB01D0"/>
    <w:rsid w:val="00DB068F"/>
    <w:rsid w:val="00DB181F"/>
    <w:rsid w:val="00DB191C"/>
    <w:rsid w:val="00DB21B2"/>
    <w:rsid w:val="00DB2840"/>
    <w:rsid w:val="00DB3C9C"/>
    <w:rsid w:val="00DB40CD"/>
    <w:rsid w:val="00DB52EF"/>
    <w:rsid w:val="00DB52F9"/>
    <w:rsid w:val="00DB6739"/>
    <w:rsid w:val="00DB6A68"/>
    <w:rsid w:val="00DB7F9C"/>
    <w:rsid w:val="00DC0322"/>
    <w:rsid w:val="00DC19BF"/>
    <w:rsid w:val="00DC1D9E"/>
    <w:rsid w:val="00DC25A6"/>
    <w:rsid w:val="00DC3481"/>
    <w:rsid w:val="00DC4F07"/>
    <w:rsid w:val="00DC5FEF"/>
    <w:rsid w:val="00DC71FB"/>
    <w:rsid w:val="00DC789F"/>
    <w:rsid w:val="00DC7B28"/>
    <w:rsid w:val="00DD0D36"/>
    <w:rsid w:val="00DD1250"/>
    <w:rsid w:val="00DD30F0"/>
    <w:rsid w:val="00DD3428"/>
    <w:rsid w:val="00DD3D32"/>
    <w:rsid w:val="00DD5C94"/>
    <w:rsid w:val="00DD67BC"/>
    <w:rsid w:val="00DE0C80"/>
    <w:rsid w:val="00DE2FE1"/>
    <w:rsid w:val="00DE3529"/>
    <w:rsid w:val="00DE412D"/>
    <w:rsid w:val="00DE4B80"/>
    <w:rsid w:val="00DE4CC9"/>
    <w:rsid w:val="00DE56A1"/>
    <w:rsid w:val="00DE7389"/>
    <w:rsid w:val="00DF46E4"/>
    <w:rsid w:val="00DF49C4"/>
    <w:rsid w:val="00DF598C"/>
    <w:rsid w:val="00DF5CB0"/>
    <w:rsid w:val="00DF694F"/>
    <w:rsid w:val="00E0053D"/>
    <w:rsid w:val="00E00CF7"/>
    <w:rsid w:val="00E0345C"/>
    <w:rsid w:val="00E04485"/>
    <w:rsid w:val="00E04658"/>
    <w:rsid w:val="00E10011"/>
    <w:rsid w:val="00E11132"/>
    <w:rsid w:val="00E11529"/>
    <w:rsid w:val="00E13052"/>
    <w:rsid w:val="00E132B9"/>
    <w:rsid w:val="00E15997"/>
    <w:rsid w:val="00E15AC9"/>
    <w:rsid w:val="00E161AB"/>
    <w:rsid w:val="00E17425"/>
    <w:rsid w:val="00E200CC"/>
    <w:rsid w:val="00E21930"/>
    <w:rsid w:val="00E21FF5"/>
    <w:rsid w:val="00E239F0"/>
    <w:rsid w:val="00E26A4A"/>
    <w:rsid w:val="00E305B1"/>
    <w:rsid w:val="00E32138"/>
    <w:rsid w:val="00E33554"/>
    <w:rsid w:val="00E34601"/>
    <w:rsid w:val="00E3502B"/>
    <w:rsid w:val="00E361F8"/>
    <w:rsid w:val="00E40145"/>
    <w:rsid w:val="00E409C6"/>
    <w:rsid w:val="00E40D95"/>
    <w:rsid w:val="00E41B6D"/>
    <w:rsid w:val="00E44E6F"/>
    <w:rsid w:val="00E45407"/>
    <w:rsid w:val="00E46F2F"/>
    <w:rsid w:val="00E47159"/>
    <w:rsid w:val="00E47505"/>
    <w:rsid w:val="00E53C77"/>
    <w:rsid w:val="00E54076"/>
    <w:rsid w:val="00E54E17"/>
    <w:rsid w:val="00E558CA"/>
    <w:rsid w:val="00E57AD3"/>
    <w:rsid w:val="00E61465"/>
    <w:rsid w:val="00E61FF8"/>
    <w:rsid w:val="00E62781"/>
    <w:rsid w:val="00E62D6E"/>
    <w:rsid w:val="00E6484C"/>
    <w:rsid w:val="00E649EB"/>
    <w:rsid w:val="00E66BBB"/>
    <w:rsid w:val="00E709CE"/>
    <w:rsid w:val="00E70E36"/>
    <w:rsid w:val="00E7293E"/>
    <w:rsid w:val="00E73A69"/>
    <w:rsid w:val="00E76BF2"/>
    <w:rsid w:val="00E76F25"/>
    <w:rsid w:val="00E773F7"/>
    <w:rsid w:val="00E80454"/>
    <w:rsid w:val="00E80912"/>
    <w:rsid w:val="00E826BC"/>
    <w:rsid w:val="00E82C78"/>
    <w:rsid w:val="00E84178"/>
    <w:rsid w:val="00E84E23"/>
    <w:rsid w:val="00E86023"/>
    <w:rsid w:val="00E86A66"/>
    <w:rsid w:val="00E87943"/>
    <w:rsid w:val="00E9022F"/>
    <w:rsid w:val="00E937BB"/>
    <w:rsid w:val="00E93ED7"/>
    <w:rsid w:val="00E94034"/>
    <w:rsid w:val="00E94170"/>
    <w:rsid w:val="00E9424E"/>
    <w:rsid w:val="00E94E35"/>
    <w:rsid w:val="00E95189"/>
    <w:rsid w:val="00E95F2E"/>
    <w:rsid w:val="00E95F47"/>
    <w:rsid w:val="00E95FD6"/>
    <w:rsid w:val="00E97878"/>
    <w:rsid w:val="00E97C6D"/>
    <w:rsid w:val="00EA1F64"/>
    <w:rsid w:val="00EA2F9B"/>
    <w:rsid w:val="00EA3DC9"/>
    <w:rsid w:val="00EA43A7"/>
    <w:rsid w:val="00EA46BA"/>
    <w:rsid w:val="00EA7F51"/>
    <w:rsid w:val="00EB01EE"/>
    <w:rsid w:val="00EB2AF1"/>
    <w:rsid w:val="00EB30BD"/>
    <w:rsid w:val="00EB47FE"/>
    <w:rsid w:val="00EB68E6"/>
    <w:rsid w:val="00EC00B6"/>
    <w:rsid w:val="00EC0E9F"/>
    <w:rsid w:val="00EC1145"/>
    <w:rsid w:val="00EC195A"/>
    <w:rsid w:val="00EC1B9C"/>
    <w:rsid w:val="00EC1C57"/>
    <w:rsid w:val="00EC207B"/>
    <w:rsid w:val="00EC238B"/>
    <w:rsid w:val="00EC25EA"/>
    <w:rsid w:val="00EC4254"/>
    <w:rsid w:val="00EC4EF4"/>
    <w:rsid w:val="00ED05EB"/>
    <w:rsid w:val="00ED3A09"/>
    <w:rsid w:val="00ED3D0E"/>
    <w:rsid w:val="00ED4BCD"/>
    <w:rsid w:val="00ED58D2"/>
    <w:rsid w:val="00ED669B"/>
    <w:rsid w:val="00EE03DD"/>
    <w:rsid w:val="00EE1C13"/>
    <w:rsid w:val="00EE2188"/>
    <w:rsid w:val="00EE3279"/>
    <w:rsid w:val="00EE38A1"/>
    <w:rsid w:val="00EE63E0"/>
    <w:rsid w:val="00EE65CB"/>
    <w:rsid w:val="00EE66D9"/>
    <w:rsid w:val="00EE75F6"/>
    <w:rsid w:val="00EF0A26"/>
    <w:rsid w:val="00EF0BDD"/>
    <w:rsid w:val="00EF1799"/>
    <w:rsid w:val="00EF19AD"/>
    <w:rsid w:val="00EF1A7A"/>
    <w:rsid w:val="00EF1EA6"/>
    <w:rsid w:val="00EF2229"/>
    <w:rsid w:val="00EF4535"/>
    <w:rsid w:val="00EF480A"/>
    <w:rsid w:val="00EF541C"/>
    <w:rsid w:val="00EF561F"/>
    <w:rsid w:val="00EF5AD6"/>
    <w:rsid w:val="00EF6785"/>
    <w:rsid w:val="00F022FA"/>
    <w:rsid w:val="00F04E6F"/>
    <w:rsid w:val="00F067C8"/>
    <w:rsid w:val="00F067CE"/>
    <w:rsid w:val="00F0732A"/>
    <w:rsid w:val="00F07B3F"/>
    <w:rsid w:val="00F1058E"/>
    <w:rsid w:val="00F10A11"/>
    <w:rsid w:val="00F10F85"/>
    <w:rsid w:val="00F116CA"/>
    <w:rsid w:val="00F11B84"/>
    <w:rsid w:val="00F11DD7"/>
    <w:rsid w:val="00F126EC"/>
    <w:rsid w:val="00F13CC0"/>
    <w:rsid w:val="00F13F90"/>
    <w:rsid w:val="00F1474A"/>
    <w:rsid w:val="00F14E4E"/>
    <w:rsid w:val="00F168EA"/>
    <w:rsid w:val="00F17D70"/>
    <w:rsid w:val="00F218FD"/>
    <w:rsid w:val="00F22E0B"/>
    <w:rsid w:val="00F24198"/>
    <w:rsid w:val="00F25212"/>
    <w:rsid w:val="00F26830"/>
    <w:rsid w:val="00F26E1B"/>
    <w:rsid w:val="00F2715A"/>
    <w:rsid w:val="00F2759B"/>
    <w:rsid w:val="00F30C97"/>
    <w:rsid w:val="00F30D8E"/>
    <w:rsid w:val="00F34080"/>
    <w:rsid w:val="00F35921"/>
    <w:rsid w:val="00F36109"/>
    <w:rsid w:val="00F361BC"/>
    <w:rsid w:val="00F3654F"/>
    <w:rsid w:val="00F36A02"/>
    <w:rsid w:val="00F36D95"/>
    <w:rsid w:val="00F37016"/>
    <w:rsid w:val="00F40B14"/>
    <w:rsid w:val="00F40D92"/>
    <w:rsid w:val="00F41BF6"/>
    <w:rsid w:val="00F42300"/>
    <w:rsid w:val="00F426DB"/>
    <w:rsid w:val="00F43722"/>
    <w:rsid w:val="00F43888"/>
    <w:rsid w:val="00F4445E"/>
    <w:rsid w:val="00F44DF8"/>
    <w:rsid w:val="00F477E9"/>
    <w:rsid w:val="00F50A48"/>
    <w:rsid w:val="00F51316"/>
    <w:rsid w:val="00F52652"/>
    <w:rsid w:val="00F531FE"/>
    <w:rsid w:val="00F5365A"/>
    <w:rsid w:val="00F543B4"/>
    <w:rsid w:val="00F557A1"/>
    <w:rsid w:val="00F56187"/>
    <w:rsid w:val="00F56483"/>
    <w:rsid w:val="00F579C5"/>
    <w:rsid w:val="00F60E6B"/>
    <w:rsid w:val="00F6134A"/>
    <w:rsid w:val="00F638F2"/>
    <w:rsid w:val="00F63CE4"/>
    <w:rsid w:val="00F6422E"/>
    <w:rsid w:val="00F64275"/>
    <w:rsid w:val="00F66231"/>
    <w:rsid w:val="00F675EA"/>
    <w:rsid w:val="00F70AAF"/>
    <w:rsid w:val="00F73078"/>
    <w:rsid w:val="00F73394"/>
    <w:rsid w:val="00F74F06"/>
    <w:rsid w:val="00F75694"/>
    <w:rsid w:val="00F75C64"/>
    <w:rsid w:val="00F76523"/>
    <w:rsid w:val="00F76CF3"/>
    <w:rsid w:val="00F76D89"/>
    <w:rsid w:val="00F77D2B"/>
    <w:rsid w:val="00F83BBE"/>
    <w:rsid w:val="00F84D2E"/>
    <w:rsid w:val="00F84D58"/>
    <w:rsid w:val="00F868C4"/>
    <w:rsid w:val="00F872A2"/>
    <w:rsid w:val="00F9044C"/>
    <w:rsid w:val="00F907F4"/>
    <w:rsid w:val="00F9118F"/>
    <w:rsid w:val="00F93014"/>
    <w:rsid w:val="00F965CA"/>
    <w:rsid w:val="00F968D7"/>
    <w:rsid w:val="00F971E2"/>
    <w:rsid w:val="00FA0409"/>
    <w:rsid w:val="00FA28FE"/>
    <w:rsid w:val="00FA2CC9"/>
    <w:rsid w:val="00FA39B3"/>
    <w:rsid w:val="00FA3DDC"/>
    <w:rsid w:val="00FA4725"/>
    <w:rsid w:val="00FA56D9"/>
    <w:rsid w:val="00FB23BF"/>
    <w:rsid w:val="00FB3436"/>
    <w:rsid w:val="00FB4277"/>
    <w:rsid w:val="00FB764A"/>
    <w:rsid w:val="00FB7738"/>
    <w:rsid w:val="00FB7E91"/>
    <w:rsid w:val="00FC013D"/>
    <w:rsid w:val="00FC1D97"/>
    <w:rsid w:val="00FC2A28"/>
    <w:rsid w:val="00FC4BB4"/>
    <w:rsid w:val="00FC4E3C"/>
    <w:rsid w:val="00FC54A6"/>
    <w:rsid w:val="00FC59E6"/>
    <w:rsid w:val="00FC5FFA"/>
    <w:rsid w:val="00FC7697"/>
    <w:rsid w:val="00FD1583"/>
    <w:rsid w:val="00FD27DD"/>
    <w:rsid w:val="00FD34D2"/>
    <w:rsid w:val="00FD3856"/>
    <w:rsid w:val="00FD3891"/>
    <w:rsid w:val="00FD4F71"/>
    <w:rsid w:val="00FD6205"/>
    <w:rsid w:val="00FD761C"/>
    <w:rsid w:val="00FD7A53"/>
    <w:rsid w:val="00FD7F32"/>
    <w:rsid w:val="00FE082B"/>
    <w:rsid w:val="00FE1903"/>
    <w:rsid w:val="00FE2B87"/>
    <w:rsid w:val="00FE33F1"/>
    <w:rsid w:val="00FE438C"/>
    <w:rsid w:val="00FE64C9"/>
    <w:rsid w:val="00FE7DBA"/>
    <w:rsid w:val="00FF37AC"/>
    <w:rsid w:val="00FF3C4F"/>
    <w:rsid w:val="00FF4A73"/>
    <w:rsid w:val="00FF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6F6879"/>
  <w14:defaultImageDpi w14:val="0"/>
  <w15:docId w15:val="{72CAFF61-F562-47E6-AAF6-6DDCEFB91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 w:uiPriority="0" w:unhideWhenUsed="1"/>
    <w:lsdException w:name="caption" w:semiHidden="1" w:uiPriority="35" w:unhideWhenUsed="1" w:qFormat="1"/>
    <w:lsdException w:name="page number" w:semiHidden="1" w:uiPriority="0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 Indent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3" w:semiHidden="1" w:uiPriority="0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1BB"/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D01BB"/>
    <w:pPr>
      <w:keepNext/>
      <w:ind w:firstLine="720"/>
      <w:jc w:val="center"/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0A3D8F"/>
    <w:pPr>
      <w:keepNext/>
      <w:spacing w:before="240" w:after="60" w:line="276" w:lineRule="auto"/>
      <w:outlineLvl w:val="2"/>
    </w:pPr>
    <w:rPr>
      <w:rFonts w:ascii="Cambria" w:hAnsi="Cambria"/>
      <w:b/>
      <w:b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qFormat/>
    <w:rsid w:val="003D01BB"/>
    <w:pPr>
      <w:keepNext/>
      <w:outlineLvl w:val="6"/>
    </w:pPr>
    <w:rPr>
      <w:rFonts w:ascii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3D01BB"/>
    <w:rPr>
      <w:rFonts w:ascii="Arial" w:hAnsi="Arial" w:cs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A3D8F"/>
    <w:rPr>
      <w:rFonts w:ascii="Cambria" w:hAnsi="Cambria" w:cs="Times New Roman"/>
      <w:b/>
      <w:sz w:val="26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3D01BB"/>
    <w:rPr>
      <w:rFonts w:ascii="Arial" w:hAnsi="Arial" w:cs="Times New Roman"/>
      <w:b/>
      <w:sz w:val="24"/>
    </w:rPr>
  </w:style>
  <w:style w:type="paragraph" w:styleId="BodyTextIndent">
    <w:name w:val="Body Text Indent"/>
    <w:basedOn w:val="Normal"/>
    <w:link w:val="BodyTextIndentChar"/>
    <w:uiPriority w:val="99"/>
    <w:rsid w:val="003D01BB"/>
    <w:pPr>
      <w:ind w:left="720" w:hanging="72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3D01BB"/>
    <w:rPr>
      <w:rFonts w:ascii="Times New Roman" w:hAnsi="Times New Roman" w:cs="Times New Roman"/>
      <w:sz w:val="24"/>
    </w:rPr>
  </w:style>
  <w:style w:type="paragraph" w:styleId="Header">
    <w:name w:val="header"/>
    <w:basedOn w:val="Normal"/>
    <w:link w:val="HeaderChar"/>
    <w:uiPriority w:val="99"/>
    <w:rsid w:val="003D01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D01BB"/>
    <w:rPr>
      <w:rFonts w:ascii="Times New Roman" w:hAnsi="Times New Roman" w:cs="Times New Roman"/>
      <w:sz w:val="24"/>
    </w:rPr>
  </w:style>
  <w:style w:type="character" w:styleId="PageNumber">
    <w:name w:val="page number"/>
    <w:basedOn w:val="DefaultParagraphFont"/>
    <w:uiPriority w:val="99"/>
    <w:rsid w:val="003D01BB"/>
    <w:rPr>
      <w:rFonts w:cs="Times New Roman"/>
    </w:rPr>
  </w:style>
  <w:style w:type="paragraph" w:styleId="BodyTextIndent3">
    <w:name w:val="Body Text Indent 3"/>
    <w:basedOn w:val="Normal"/>
    <w:link w:val="BodyTextIndent3Char"/>
    <w:uiPriority w:val="99"/>
    <w:rsid w:val="003D01BB"/>
    <w:pPr>
      <w:tabs>
        <w:tab w:val="left" w:pos="1260"/>
        <w:tab w:val="left" w:pos="2880"/>
        <w:tab w:val="left" w:pos="3240"/>
      </w:tabs>
      <w:ind w:left="3240" w:hanging="2520"/>
      <w:jc w:val="both"/>
    </w:p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3D01BB"/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3D01B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214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214FE"/>
    <w:rPr>
      <w:rFonts w:ascii="Times New Roman" w:hAnsi="Times New Roman" w:cs="Times New Roman"/>
      <w:sz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80A50"/>
    <w:rPr>
      <w:rFonts w:cs="Times New Roman"/>
      <w:color w:val="0000FF"/>
      <w:u w:val="single"/>
    </w:rPr>
  </w:style>
  <w:style w:type="paragraph" w:styleId="NoSpacing">
    <w:name w:val="No Spacing"/>
    <w:uiPriority w:val="1"/>
    <w:qFormat/>
    <w:rsid w:val="000A3D8F"/>
    <w:rPr>
      <w:rFonts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rsid w:val="00E034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E0345C"/>
    <w:rPr>
      <w:rFonts w:ascii="Segoe UI" w:hAnsi="Segoe UI" w:cs="Times New Roman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200.20.100/poldaSearch/index.php?personil=1&amp;jabChg=1&amp;id=3410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ownloads\klarifikasi\sugen%20supriatna\NW%20AUDIT%20SDR%20BAYANUDDIN%20DRAF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49199-C3ED-4637-9D7E-D4A938B0A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NW AUDIT SDR BAYANUDDIN DRAFT.dot</Template>
  <TotalTime>474</TotalTime>
  <Pages>6</Pages>
  <Words>1652</Words>
  <Characters>9420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Jorgi Fatwa Ambia</cp:lastModifiedBy>
  <cp:revision>23</cp:revision>
  <cp:lastPrinted>2023-02-13T08:34:00Z</cp:lastPrinted>
  <dcterms:created xsi:type="dcterms:W3CDTF">2023-03-14T12:28:00Z</dcterms:created>
  <dcterms:modified xsi:type="dcterms:W3CDTF">2023-04-26T14:33:00Z</dcterms:modified>
</cp:coreProperties>
</file>